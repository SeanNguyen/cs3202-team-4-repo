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4349457"/>
        <w:docPartObj>
          <w:docPartGallery w:val="Cover Pages"/>
          <w:docPartUnique/>
        </w:docPartObj>
      </w:sdtPr>
      <w:sdtEndPr/>
      <w:sdtContent>
        <w:p w:rsidR="00FF76E1" w:rsidRDefault="00FF76E1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49024" behindDoc="0" locked="0" layoutInCell="1" allowOverlap="1" wp14:anchorId="0CD459F1" wp14:editId="498B3982">
                    <wp:simplePos x="0" y="0"/>
                    <wp:positionH relativeFrom="margin">
                      <wp:posOffset>5259629</wp:posOffset>
                    </wp:positionH>
                    <wp:positionV relativeFrom="page">
                      <wp:posOffset>234086</wp:posOffset>
                    </wp:positionV>
                    <wp:extent cx="1103477" cy="1446097"/>
                    <wp:effectExtent l="0" t="0" r="1905" b="1905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03477" cy="144609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F403D" w:rsidRDefault="000F403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13 November, 2014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CD459F1" id="Rectangle 132" o:spid="_x0000_s1026" style="position:absolute;margin-left:414.15pt;margin-top:18.45pt;width:86.9pt;height:113.8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" fillcolor="#e84c22 [3204]" stroked="f" strokeweight="1.5pt">
                    <v:stroke endcap="round"/>
                    <v:path arrowok="t"/>
                    <o:lock v:ext="edit" aspectratio="t"/>
                    <v:textbox inset="3.6pt,,3.6pt">
                      <w:txbxContent>
                        <w:p w:rsidR="000F403D" w:rsidRDefault="000F403D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13 November, 2014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F76E1" w:rsidRDefault="00497272">
          <w:r>
            <w:rPr>
              <w:noProof/>
              <w:lang w:eastAsia="en-US"/>
            </w:rPr>
            <mc:AlternateContent>
              <mc:Choice Requires="wps">
                <w:drawing>
                  <wp:anchor distT="45720" distB="45720" distL="114300" distR="114300" simplePos="0" relativeHeight="251647999" behindDoc="0" locked="0" layoutInCell="1" allowOverlap="1" wp14:anchorId="38FFAB0D" wp14:editId="4351F2C1">
                    <wp:simplePos x="0" y="0"/>
                    <wp:positionH relativeFrom="column">
                      <wp:posOffset>219075</wp:posOffset>
                    </wp:positionH>
                    <wp:positionV relativeFrom="paragraph">
                      <wp:posOffset>4039235</wp:posOffset>
                    </wp:positionV>
                    <wp:extent cx="5763895" cy="36861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3895" cy="36861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F403D" w:rsidRDefault="000F403D" w:rsidP="00FF76E1">
                                <w:r>
                                  <w:t>Team Number: 4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Consultation Day/Hour:  Tuesday, 1pm</w:t>
                                </w:r>
                              </w:p>
                              <w:p w:rsidR="000F403D" w:rsidRDefault="000F403D" w:rsidP="00FF76E1">
                                <w:r>
                                  <w:t>Team Name: Team 4</w:t>
                                </w:r>
                              </w:p>
                              <w:p w:rsidR="000F403D" w:rsidRDefault="000F403D" w:rsidP="00FF76E1">
                                <w:r>
                                  <w:t>Team Members Information:</w:t>
                                </w:r>
                              </w:p>
                              <w:p w:rsidR="000F403D" w:rsidRDefault="000F403D" w:rsidP="00FF76E1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tab/>
                                </w:r>
                                <w:r w:rsidRPr="00D86F94">
                                  <w:rPr>
                                    <w:u w:val="single"/>
                                  </w:rPr>
                                  <w:t>Group PKB</w:t>
                                </w:r>
                              </w:p>
                              <w:p w:rsidR="000F403D" w:rsidRDefault="000F403D" w:rsidP="00FF76E1">
                                <w:r w:rsidRPr="00D86F94">
                                  <w:tab/>
                                </w:r>
                                <w:r>
                                  <w:t>Saloni Kaur</w:t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A0084053L</w:t>
                                </w:r>
                                <w:r>
                                  <w:tab/>
                                </w:r>
                                <w:hyperlink r:id="rId10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a0084053@nus.edu.sg</w:t>
                                  </w:r>
                                </w:hyperlink>
                              </w:p>
                              <w:p w:rsidR="000F403D" w:rsidRDefault="000F403D" w:rsidP="00FF76E1">
                                <w:r>
                                  <w:tab/>
                                  <w:t xml:space="preserve">M I Azima 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A0085594N</w:t>
                                </w:r>
                                <w:r>
                                  <w:tab/>
                                </w:r>
                                <w:hyperlink r:id="rId11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a0085594@nus.edu.sg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  <w:p w:rsidR="000F403D" w:rsidRDefault="000F403D" w:rsidP="00FF76E1">
                                <w:pPr>
                                  <w:ind w:firstLine="720"/>
                                  <w:rPr>
                                    <w:u w:val="single"/>
                                  </w:rPr>
                                </w:pPr>
                                <w:r w:rsidRPr="00D86F94">
                                  <w:rPr>
                                    <w:u w:val="single"/>
                                  </w:rPr>
                                  <w:t>Group PQL</w:t>
                                </w:r>
                              </w:p>
                              <w:p w:rsidR="000F403D" w:rsidRDefault="000F403D" w:rsidP="00FF76E1">
                                <w:pPr>
                                  <w:ind w:firstLine="720"/>
                                </w:pPr>
                                <w:r>
                                  <w:t>Saima Mahmood</w:t>
                                </w:r>
                                <w:r>
                                  <w:tab/>
                                  <w:t>A0084176Y</w:t>
                                </w:r>
                                <w:r>
                                  <w:tab/>
                                </w:r>
                                <w:hyperlink r:id="rId12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a0084176@nus.edu.sg</w:t>
                                  </w:r>
                                </w:hyperlink>
                              </w:p>
                              <w:p w:rsidR="000F403D" w:rsidRDefault="000F403D" w:rsidP="00FF76E1">
                                <w:pPr>
                                  <w:ind w:firstLine="720"/>
                                </w:pPr>
                                <w:r w:rsidRPr="00D86F94">
                                  <w:t>Nguyen Trong Son</w:t>
                                </w:r>
                                <w:r>
                                  <w:tab/>
                                </w:r>
                                <w:r w:rsidRPr="00D86F94">
                                  <w:t>A0088441</w:t>
                                </w:r>
                                <w:r>
                                  <w:tab/>
                                </w:r>
                                <w:hyperlink r:id="rId13" w:history="1">
                                  <w:r w:rsidRPr="00C144B3">
                                    <w:rPr>
                                      <w:rStyle w:val="Hyperlink"/>
                                    </w:rPr>
                                    <w:t>A0088441@nus.edu.sg</w:t>
                                  </w:r>
                                </w:hyperlink>
                              </w:p>
                              <w:p w:rsidR="000F403D" w:rsidRPr="00D86F94" w:rsidRDefault="000F403D" w:rsidP="00FF76E1">
                                <w:pPr>
                                  <w:ind w:firstLine="720"/>
                                </w:pPr>
                                <w:r w:rsidRPr="00D86F94">
                                  <w:t>Vu Phuc Tho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Pr="00D86F94">
                                  <w:t>A0090585X</w:t>
                                </w:r>
                                <w:r>
                                  <w:tab/>
                                </w:r>
                                <w:hyperlink r:id="rId14" w:history="1">
                                  <w:r w:rsidRPr="00C144B3">
                                    <w:rPr>
                                      <w:rStyle w:val="Hyperlink"/>
                                    </w:rPr>
                                    <w:t>A0090585@nus.edu.sg</w:t>
                                  </w:r>
                                </w:hyperlink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FFAB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7.25pt;margin-top:318.05pt;width:453.85pt;height:290.25pt;z-index:25164799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" filled="f" stroked="f">
                    <v:textbox>
                      <w:txbxContent>
                        <w:p w:rsidR="000F403D" w:rsidRDefault="000F403D" w:rsidP="00FF76E1">
                          <w:r>
                            <w:t>Team Number: 4</w:t>
                          </w:r>
                          <w:r>
                            <w:tab/>
                          </w:r>
                          <w:r>
                            <w:tab/>
                            <w:t>Consultation Day/Hour:  Tuesday, 1pm</w:t>
                          </w:r>
                        </w:p>
                        <w:p w:rsidR="000F403D" w:rsidRDefault="000F403D" w:rsidP="00FF76E1">
                          <w:r>
                            <w:t>Team Name: Team 4</w:t>
                          </w:r>
                        </w:p>
                        <w:p w:rsidR="000F403D" w:rsidRDefault="000F403D" w:rsidP="00FF76E1">
                          <w:r>
                            <w:t>Team Members Information:</w:t>
                          </w:r>
                        </w:p>
                        <w:p w:rsidR="000F403D" w:rsidRDefault="000F403D" w:rsidP="00FF76E1">
                          <w:pPr>
                            <w:rPr>
                              <w:u w:val="single"/>
                            </w:rPr>
                          </w:pPr>
                          <w:r>
                            <w:tab/>
                          </w:r>
                          <w:r w:rsidRPr="00D86F94">
                            <w:rPr>
                              <w:u w:val="single"/>
                            </w:rPr>
                            <w:t>Group PKB</w:t>
                          </w:r>
                        </w:p>
                        <w:p w:rsidR="000F403D" w:rsidRDefault="000F403D" w:rsidP="00FF76E1">
                          <w:r w:rsidRPr="00D86F94">
                            <w:tab/>
                          </w:r>
                          <w:r>
                            <w:t>Saloni Kaur</w:t>
                          </w:r>
                          <w:r>
                            <w:tab/>
                          </w:r>
                          <w:r>
                            <w:tab/>
                            <w:t>A0084053L</w:t>
                          </w:r>
                          <w:r>
                            <w:tab/>
                          </w:r>
                          <w:hyperlink r:id="rId15" w:history="1">
                            <w:r w:rsidRPr="00C144B3">
                              <w:rPr>
                                <w:rStyle w:val="Hyperlink"/>
                              </w:rPr>
                              <w:t>a0084053@nus.edu.sg</w:t>
                            </w:r>
                          </w:hyperlink>
                        </w:p>
                        <w:p w:rsidR="000F403D" w:rsidRDefault="000F403D" w:rsidP="00FF76E1">
                          <w:r>
                            <w:tab/>
                            <w:t xml:space="preserve">M I Azima 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A0085594N</w:t>
                          </w:r>
                          <w:r>
                            <w:tab/>
                          </w:r>
                          <w:hyperlink r:id="rId16" w:history="1">
                            <w:r w:rsidRPr="00C144B3">
                              <w:rPr>
                                <w:rStyle w:val="Hyperlink"/>
                              </w:rPr>
                              <w:t>a0085594@nus.edu.sg</w:t>
                            </w:r>
                          </w:hyperlink>
                          <w:r>
                            <w:t xml:space="preserve"> </w:t>
                          </w:r>
                        </w:p>
                        <w:p w:rsidR="000F403D" w:rsidRDefault="000F403D" w:rsidP="00FF76E1">
                          <w:pPr>
                            <w:ind w:firstLine="720"/>
                            <w:rPr>
                              <w:u w:val="single"/>
                            </w:rPr>
                          </w:pPr>
                          <w:r w:rsidRPr="00D86F94">
                            <w:rPr>
                              <w:u w:val="single"/>
                            </w:rPr>
                            <w:t>Group PQL</w:t>
                          </w:r>
                        </w:p>
                        <w:p w:rsidR="000F403D" w:rsidRDefault="000F403D" w:rsidP="00FF76E1">
                          <w:pPr>
                            <w:ind w:firstLine="720"/>
                          </w:pPr>
                          <w:r>
                            <w:t>Saima Mahmood</w:t>
                          </w:r>
                          <w:r>
                            <w:tab/>
                            <w:t>A0084176Y</w:t>
                          </w:r>
                          <w:r>
                            <w:tab/>
                          </w:r>
                          <w:hyperlink r:id="rId17" w:history="1">
                            <w:r w:rsidRPr="00C144B3">
                              <w:rPr>
                                <w:rStyle w:val="Hyperlink"/>
                              </w:rPr>
                              <w:t>a0084176@nus.edu.sg</w:t>
                            </w:r>
                          </w:hyperlink>
                        </w:p>
                        <w:p w:rsidR="000F403D" w:rsidRDefault="000F403D" w:rsidP="00FF76E1">
                          <w:pPr>
                            <w:ind w:firstLine="720"/>
                          </w:pPr>
                          <w:r w:rsidRPr="00D86F94">
                            <w:t>Nguyen Trong Son</w:t>
                          </w:r>
                          <w:r>
                            <w:tab/>
                          </w:r>
                          <w:r w:rsidRPr="00D86F94">
                            <w:t>A0088441</w:t>
                          </w:r>
                          <w:r>
                            <w:tab/>
                          </w:r>
                          <w:hyperlink r:id="rId18" w:history="1">
                            <w:r w:rsidRPr="00C144B3">
                              <w:rPr>
                                <w:rStyle w:val="Hyperlink"/>
                              </w:rPr>
                              <w:t>A0088441@nus.edu.sg</w:t>
                            </w:r>
                          </w:hyperlink>
                        </w:p>
                        <w:p w:rsidR="000F403D" w:rsidRPr="00D86F94" w:rsidRDefault="000F403D" w:rsidP="00FF76E1">
                          <w:pPr>
                            <w:ind w:firstLine="720"/>
                          </w:pPr>
                          <w:r w:rsidRPr="00D86F94">
                            <w:t>Vu Phuc Tho</w:t>
                          </w:r>
                          <w:r>
                            <w:tab/>
                          </w:r>
                          <w:r>
                            <w:tab/>
                          </w:r>
                          <w:r w:rsidRPr="00D86F94">
                            <w:t>A0090585X</w:t>
                          </w:r>
                          <w:r>
                            <w:tab/>
                          </w:r>
                          <w:hyperlink r:id="rId19" w:history="1">
                            <w:r w:rsidRPr="00C144B3">
                              <w:rPr>
                                <w:rStyle w:val="Hyperlink"/>
                              </w:rPr>
                              <w:t>A0090585@nus.edu.sg</w:t>
                            </w:r>
                          </w:hyperlink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50048" behindDoc="0" locked="0" layoutInCell="1" allowOverlap="1" wp14:anchorId="7D2A0A96" wp14:editId="50E51EF1">
                    <wp:simplePos x="0" y="0"/>
                    <wp:positionH relativeFrom="margin">
                      <wp:posOffset>681990</wp:posOffset>
                    </wp:positionH>
                    <wp:positionV relativeFrom="page">
                      <wp:posOffset>4060825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03D" w:rsidRDefault="0029057D" w:rsidP="00FF76E1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E84C2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E84C2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403D">
                                      <w:rPr>
                                        <w:color w:val="E84C22" w:themeColor="accent1"/>
                                        <w:sz w:val="72"/>
                                        <w:szCs w:val="72"/>
                                      </w:rPr>
                                      <w:t>CS3202 Software Engineering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664C00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F403D" w:rsidRPr="00FF76E1" w:rsidRDefault="000F403D" w:rsidP="00FF76E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664C00" w:themeColor="accent5" w:themeShade="80"/>
                                        <w:sz w:val="28"/>
                                        <w:szCs w:val="28"/>
                                      </w:rPr>
                                      <w:t>Final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7D2A0A96" id="Text Box 131" o:spid="_x0000_s1028" type="#_x0000_t202" style="position:absolute;margin-left:53.7pt;margin-top:319.75pt;width:369pt;height:529.2pt;z-index:25165004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" filled="f" stroked="f" strokeweight=".5pt">
                    <v:textbox style="mso-fit-shape-to-text:t" inset="0,0,0,0">
                      <w:txbxContent>
                        <w:p w:rsidR="000F403D" w:rsidRDefault="000F403D" w:rsidP="00FF76E1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E84C2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E84C2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E84C22" w:themeColor="accent1"/>
                                  <w:sz w:val="72"/>
                                  <w:szCs w:val="72"/>
                                </w:rPr>
                                <w:t>CS3202 Software Engineering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664C00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403D" w:rsidRPr="00FF76E1" w:rsidRDefault="000F403D" w:rsidP="00FF76E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664C00" w:themeColor="accent5" w:themeShade="80"/>
                                  <w:sz w:val="28"/>
                                  <w:szCs w:val="28"/>
                                </w:rPr>
                                <w:t>Final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1072" behindDoc="0" locked="0" layoutInCell="1" allowOverlap="1" wp14:anchorId="00E0E689" wp14:editId="4EF8C739">
                <wp:simplePos x="0" y="0"/>
                <wp:positionH relativeFrom="column">
                  <wp:posOffset>460375</wp:posOffset>
                </wp:positionH>
                <wp:positionV relativeFrom="paragraph">
                  <wp:posOffset>370205</wp:posOffset>
                </wp:positionV>
                <wp:extent cx="4909185" cy="2257425"/>
                <wp:effectExtent l="0" t="0" r="5715" b="9525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US_logo.jpg"/>
                        <pic:cNvPicPr/>
                      </pic:nvPicPr>
                      <pic:blipFill>
                        <a:blip r:embed="rId2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9185" cy="225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76E1">
            <w:br w:type="page"/>
          </w:r>
        </w:p>
        <w:sdt>
          <w:sdtPr>
            <w:rPr>
              <w:rFonts w:eastAsiaTheme="minorEastAsia" w:cstheme="minorBidi"/>
              <w:color w:val="auto"/>
              <w:sz w:val="22"/>
              <w:szCs w:val="21"/>
            </w:rPr>
            <w:id w:val="1609228376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5D2325" w:rsidRDefault="005D2325">
              <w:pPr>
                <w:pStyle w:val="TOCHeading"/>
              </w:pPr>
              <w:r>
                <w:t>Contents</w:t>
              </w:r>
            </w:p>
            <w:p w:rsidR="000F403D" w:rsidRDefault="005D2325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03471843" w:history="1">
                <w:r w:rsidR="000F403D" w:rsidRPr="00D3775A">
                  <w:rPr>
                    <w:rStyle w:val="Hyperlink"/>
                    <w:noProof/>
                  </w:rPr>
                  <w:t>0.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Project Story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_Toc403471843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2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4" w:history="1">
                <w:r w:rsidR="000F403D" w:rsidRPr="00D3775A">
                  <w:rPr>
                    <w:rStyle w:val="Hyperlink"/>
                    <w:noProof/>
                  </w:rPr>
                  <w:t>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Summary of Main Achievements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_Toc403471844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2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5" w:history="1">
                <w:r w:rsidR="000F403D" w:rsidRPr="00D3775A">
                  <w:rPr>
                    <w:rStyle w:val="Hyperlink"/>
                    <w:noProof/>
                  </w:rPr>
                  <w:t>1.1.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Basic SPA Functionality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_Toc403471845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2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6" w:history="1">
                <w:r w:rsidR="000F403D" w:rsidRPr="00D3775A">
                  <w:rPr>
                    <w:rStyle w:val="Hyperlink"/>
                    <w:noProof/>
                  </w:rPr>
                  <w:t>1.2.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Highlights of System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_Toc403471846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2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7" w:history="1">
                <w:r w:rsidR="000F403D" w:rsidRPr="00D3775A">
                  <w:rPr>
                    <w:rStyle w:val="Hyperlink"/>
                    <w:noProof/>
                  </w:rPr>
                  <w:t>1.3.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Extension for Bonus Points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_Toc403471847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8" w:history="1">
                <w:r w:rsidR="000F403D" w:rsidRPr="00D3775A">
                  <w:rPr>
                    <w:rStyle w:val="Hyperlink"/>
                    <w:noProof/>
                  </w:rPr>
                  <w:t>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Project Plans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_Toc403471848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49" w:history="1">
                <w:r w:rsidR="000F403D" w:rsidRPr="00D3775A">
                  <w:rPr>
                    <w:rStyle w:val="Hyperlink"/>
                    <w:noProof/>
                  </w:rPr>
                  <w:t>2.1.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Project Schedule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_Toc403471849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0" w:history="1">
                <w:r w:rsidR="000F403D" w:rsidRPr="00D3775A">
                  <w:rPr>
                    <w:rStyle w:val="Hyperlink"/>
                    <w:noProof/>
                  </w:rPr>
                  <w:t>2.2.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Organization of Meetings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_Toc403471850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1" w:history="1">
                <w:r w:rsidR="000F403D" w:rsidRPr="00D3775A">
                  <w:rPr>
                    <w:rStyle w:val="Hyperlink"/>
                    <w:noProof/>
                  </w:rPr>
                  <w:t>3.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UML Diagrams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_Toc403471851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2" w:history="1">
                <w:r w:rsidR="000F403D" w:rsidRPr="00D3775A">
                  <w:rPr>
                    <w:rStyle w:val="Hyperlink"/>
                    <w:noProof/>
                  </w:rPr>
                  <w:t>4.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Design Decisions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_Toc403471852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3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3" w:history="1">
                <w:r w:rsidR="000F403D" w:rsidRPr="00D3775A">
                  <w:rPr>
                    <w:rStyle w:val="Hyperlink"/>
                    <w:noProof/>
                  </w:rPr>
                  <w:t>4.1.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PKB Data Structure Representation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_Toc403471853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4" w:history="1">
                <w:r w:rsidR="000F403D" w:rsidRPr="00D3775A">
                  <w:rPr>
                    <w:rStyle w:val="Hyperlink"/>
                    <w:noProof/>
                  </w:rPr>
                  <w:t>4.2.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PKB API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_Toc403471854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5" w:history="1">
                <w:r w:rsidR="000F403D" w:rsidRPr="00D3775A">
                  <w:rPr>
                    <w:rStyle w:val="Hyperlink"/>
                    <w:noProof/>
                  </w:rPr>
                  <w:t>4.3.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SPA Relationships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_Toc403471855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6" w:history="1">
                <w:r w:rsidR="000F403D" w:rsidRPr="00D3775A">
                  <w:rPr>
                    <w:rStyle w:val="Hyperlink"/>
                    <w:noProof/>
                  </w:rPr>
                  <w:t>4.3.1.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AST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_Toc403471856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7" w:history="1">
                <w:r w:rsidR="000F403D" w:rsidRPr="00D3775A">
                  <w:rPr>
                    <w:rStyle w:val="Hyperlink"/>
                    <w:noProof/>
                  </w:rPr>
                  <w:t>4.3.2.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Modifies/Uses [for procedure calls]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_Toc403471857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8" w:history="1">
                <w:r w:rsidR="000F403D" w:rsidRPr="00D3775A">
                  <w:rPr>
                    <w:rStyle w:val="Hyperlink"/>
                    <w:noProof/>
                  </w:rPr>
                  <w:t>4.3.3.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Parent/Follows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_Toc403471858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59" w:history="1">
                <w:r w:rsidR="000F403D" w:rsidRPr="00D3775A">
                  <w:rPr>
                    <w:rStyle w:val="Hyperlink"/>
                    <w:noProof/>
                  </w:rPr>
                  <w:t>4.3.4.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Calls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_Toc403471859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0" w:history="1">
                <w:r w:rsidR="000F403D" w:rsidRPr="00D3775A">
                  <w:rPr>
                    <w:rStyle w:val="Hyperlink"/>
                    <w:noProof/>
                  </w:rPr>
                  <w:t>4.3.5.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Next/Next Star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_Toc403471860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1" w:history="1">
                <w:r w:rsidR="000F403D" w:rsidRPr="00D3775A">
                  <w:rPr>
                    <w:rStyle w:val="Hyperlink"/>
                    <w:noProof/>
                  </w:rPr>
                  <w:t>4.3.6.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Affects/Affects Star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_Toc403471861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2" w:history="1">
                <w:r w:rsidR="000F403D" w:rsidRPr="00D3775A">
                  <w:rPr>
                    <w:rStyle w:val="Hyperlink"/>
                    <w:noProof/>
                  </w:rPr>
                  <w:t>4.3.7.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Contains/Contains Star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_Toc403471862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3" w:history="1">
                <w:r w:rsidR="000F403D" w:rsidRPr="00D3775A">
                  <w:rPr>
                    <w:rStyle w:val="Hyperlink"/>
                    <w:noProof/>
                  </w:rPr>
                  <w:t>4.3.8.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Siblings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_Toc403471863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4" w:history="1">
                <w:r w:rsidR="000F403D" w:rsidRPr="00D3775A">
                  <w:rPr>
                    <w:rStyle w:val="Hyperlink"/>
                    <w:noProof/>
                  </w:rPr>
                  <w:t>4.4.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Design Patterns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_Toc403471864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5" w:history="1">
                <w:r w:rsidR="000F403D" w:rsidRPr="00D3775A">
                  <w:rPr>
                    <w:rStyle w:val="Hyperlink"/>
                    <w:noProof/>
                  </w:rPr>
                  <w:t>5.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Coding Standards &amp; Experiences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_Toc403471865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4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6" w:history="1">
                <w:r w:rsidR="000F403D" w:rsidRPr="00D3775A">
                  <w:rPr>
                    <w:rStyle w:val="Hyperlink"/>
                    <w:noProof/>
                  </w:rPr>
                  <w:t>6.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Query Processing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_Toc403471866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7" w:history="1">
                <w:r w:rsidR="000F403D" w:rsidRPr="00D3775A">
                  <w:rPr>
                    <w:rStyle w:val="Hyperlink"/>
                    <w:noProof/>
                  </w:rPr>
                  <w:t>6.1.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Query Validation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_Toc403471867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8" w:history="1">
                <w:r w:rsidR="000F403D" w:rsidRPr="00D3775A">
                  <w:rPr>
                    <w:rStyle w:val="Hyperlink"/>
                    <w:noProof/>
                  </w:rPr>
                  <w:t>6.2.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Query Evaluation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_Toc403471868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69" w:history="1">
                <w:r w:rsidR="000F403D" w:rsidRPr="00D3775A">
                  <w:rPr>
                    <w:rStyle w:val="Hyperlink"/>
                    <w:noProof/>
                  </w:rPr>
                  <w:t>6.2.1.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Manage the temporary results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_Toc403471869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0" w:history="1">
                <w:r w:rsidR="000F403D" w:rsidRPr="00D3775A">
                  <w:rPr>
                    <w:rStyle w:val="Hyperlink"/>
                    <w:noProof/>
                  </w:rPr>
                  <w:t>6.2.2.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Optimize the evaluation process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_Toc403471870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1" w:history="1">
                <w:r w:rsidR="000F403D" w:rsidRPr="00D3775A">
                  <w:rPr>
                    <w:rStyle w:val="Hyperlink"/>
                    <w:noProof/>
                  </w:rPr>
                  <w:t>7.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Testing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_Toc403471871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2" w:history="1">
                <w:r w:rsidR="000F403D" w:rsidRPr="00D3775A">
                  <w:rPr>
                    <w:rStyle w:val="Hyperlink"/>
                    <w:noProof/>
                  </w:rPr>
                  <w:t>7.1.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Test Plan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_Toc403471872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3" w:history="1">
                <w:r w:rsidR="000F403D" w:rsidRPr="00D3775A">
                  <w:rPr>
                    <w:rStyle w:val="Hyperlink"/>
                    <w:noProof/>
                  </w:rPr>
                  <w:t>7.2.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Examples of Test Cases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_Toc403471873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4" w:history="1">
                <w:r w:rsidR="000F403D" w:rsidRPr="00D3775A">
                  <w:rPr>
                    <w:rStyle w:val="Hyperlink"/>
                    <w:noProof/>
                  </w:rPr>
                  <w:t>7.2.1.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Unit Testing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_Toc403471874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5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5" w:history="1">
                <w:r w:rsidR="000F403D" w:rsidRPr="00D3775A">
                  <w:rPr>
                    <w:rStyle w:val="Hyperlink"/>
                    <w:noProof/>
                  </w:rPr>
                  <w:t>7.2.2.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Integration Testing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_Toc403471875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6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3"/>
                <w:tabs>
                  <w:tab w:val="left" w:pos="132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6" w:history="1">
                <w:r w:rsidR="000F403D" w:rsidRPr="00D3775A">
                  <w:rPr>
                    <w:rStyle w:val="Hyperlink"/>
                    <w:noProof/>
                  </w:rPr>
                  <w:t>7.2.3.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Validation Testing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_Toc403471876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6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0F403D" w:rsidRDefault="0029057D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asciiTheme="minorHAnsi" w:hAnsiTheme="minorHAnsi"/>
                  <w:noProof/>
                  <w:szCs w:val="22"/>
                  <w:lang w:eastAsia="en-US"/>
                </w:rPr>
              </w:pPr>
              <w:hyperlink w:anchor="_Toc403471877" w:history="1">
                <w:r w:rsidR="000F403D" w:rsidRPr="00D3775A">
                  <w:rPr>
                    <w:rStyle w:val="Hyperlink"/>
                    <w:noProof/>
                  </w:rPr>
                  <w:t>8.</w:t>
                </w:r>
                <w:r w:rsidR="000F403D">
                  <w:rPr>
                    <w:rFonts w:asciiTheme="minorHAnsi" w:hAnsiTheme="minorHAnsi"/>
                    <w:noProof/>
                    <w:szCs w:val="22"/>
                    <w:lang w:eastAsia="en-US"/>
                  </w:rPr>
                  <w:tab/>
                </w:r>
                <w:r w:rsidR="000F403D" w:rsidRPr="00D3775A">
                  <w:rPr>
                    <w:rStyle w:val="Hyperlink"/>
                    <w:noProof/>
                  </w:rPr>
                  <w:t>Discussion</w:t>
                </w:r>
                <w:r w:rsidR="000F403D">
                  <w:rPr>
                    <w:noProof/>
                    <w:webHidden/>
                  </w:rPr>
                  <w:tab/>
                </w:r>
                <w:r w:rsidR="000F403D">
                  <w:rPr>
                    <w:noProof/>
                    <w:webHidden/>
                  </w:rPr>
                  <w:fldChar w:fldCharType="begin"/>
                </w:r>
                <w:r w:rsidR="000F403D">
                  <w:rPr>
                    <w:noProof/>
                    <w:webHidden/>
                  </w:rPr>
                  <w:instrText xml:space="preserve"> PAGEREF _Toc403471877 \h </w:instrText>
                </w:r>
                <w:r w:rsidR="000F403D">
                  <w:rPr>
                    <w:noProof/>
                    <w:webHidden/>
                  </w:rPr>
                </w:r>
                <w:r w:rsidR="000F403D">
                  <w:rPr>
                    <w:noProof/>
                    <w:webHidden/>
                  </w:rPr>
                  <w:fldChar w:fldCharType="separate"/>
                </w:r>
                <w:r w:rsidR="000F403D">
                  <w:rPr>
                    <w:noProof/>
                    <w:webHidden/>
                  </w:rPr>
                  <w:t>6</w:t>
                </w:r>
                <w:r w:rsidR="000F403D">
                  <w:rPr>
                    <w:noProof/>
                    <w:webHidden/>
                  </w:rPr>
                  <w:fldChar w:fldCharType="end"/>
                </w:r>
              </w:hyperlink>
            </w:p>
            <w:p w:rsidR="005D2325" w:rsidRDefault="005D232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FF76E1" w:rsidRPr="00FF76E1" w:rsidRDefault="0029057D">
          <w:pPr>
            <w:rPr>
              <w:rFonts w:asciiTheme="minorHAnsi" w:hAnsiTheme="minorHAnsi"/>
            </w:rPr>
          </w:pPr>
        </w:p>
      </w:sdtContent>
    </w:sdt>
    <w:p w:rsidR="0073271F" w:rsidRDefault="0073271F" w:rsidP="0073271F">
      <w:pPr>
        <w:pStyle w:val="Heading1"/>
        <w:numPr>
          <w:ilvl w:val="0"/>
          <w:numId w:val="14"/>
        </w:numPr>
      </w:pPr>
      <w:bookmarkStart w:id="0" w:name="_Toc403471843"/>
      <w:r>
        <w:t>Project Story</w:t>
      </w:r>
      <w:bookmarkEnd w:id="0"/>
    </w:p>
    <w:p w:rsidR="0073271F" w:rsidRDefault="0073271F" w:rsidP="0073271F">
      <w:r>
        <w:t xml:space="preserve">//describe project story, experience </w:t>
      </w:r>
    </w:p>
    <w:p w:rsidR="004641FC" w:rsidRDefault="0073271F" w:rsidP="00444F27">
      <w:pPr>
        <w:pStyle w:val="Heading1"/>
        <w:numPr>
          <w:ilvl w:val="0"/>
          <w:numId w:val="14"/>
        </w:numPr>
      </w:pPr>
      <w:bookmarkStart w:id="1" w:name="_Toc403471844"/>
      <w:r>
        <w:t>Summary of Main Achievements</w:t>
      </w:r>
      <w:bookmarkEnd w:id="1"/>
      <w:r>
        <w:t xml:space="preserve"> </w:t>
      </w:r>
    </w:p>
    <w:p w:rsidR="004641FC" w:rsidRDefault="0073271F" w:rsidP="00957CB8">
      <w:pPr>
        <w:pStyle w:val="Heading2"/>
      </w:pPr>
      <w:bookmarkStart w:id="2" w:name="_Toc403471845"/>
      <w:r>
        <w:t>Basic SPA Functionality</w:t>
      </w:r>
      <w:bookmarkEnd w:id="2"/>
      <w:r>
        <w:t xml:space="preserve"> </w:t>
      </w:r>
    </w:p>
    <w:p w:rsidR="001D067E" w:rsidRDefault="0073271F" w:rsidP="00A8087F">
      <w:pPr>
        <w:ind w:left="405"/>
      </w:pPr>
      <w:r>
        <w:t>//describe if implemented everything from iter 1-3</w:t>
      </w:r>
    </w:p>
    <w:p w:rsidR="00812E4A" w:rsidRDefault="00812E4A" w:rsidP="00812E4A">
      <w:pPr>
        <w:pStyle w:val="Heading2"/>
      </w:pPr>
      <w:bookmarkStart w:id="3" w:name="_Toc403471846"/>
      <w:r>
        <w:t>Highlights of System</w:t>
      </w:r>
      <w:bookmarkEnd w:id="3"/>
      <w:r>
        <w:t xml:space="preserve"> </w:t>
      </w:r>
    </w:p>
    <w:p w:rsidR="008B6283" w:rsidRDefault="008B6283" w:rsidP="002F6ACA">
      <w:pPr>
        <w:ind w:left="360"/>
      </w:pPr>
      <w:r>
        <w:t>-Polymorphism of data structure for PKB MapTable &amp; ListTable</w:t>
      </w:r>
    </w:p>
    <w:p w:rsidR="008B6283" w:rsidRDefault="008B6283" w:rsidP="002F6ACA">
      <w:pPr>
        <w:ind w:left="360"/>
      </w:pPr>
      <w:r>
        <w:lastRenderedPageBreak/>
        <w:t>-Next* Implementation (not tb definition representation)</w:t>
      </w:r>
    </w:p>
    <w:p w:rsidR="007E4E32" w:rsidRDefault="008B6283" w:rsidP="007E4E32">
      <w:pPr>
        <w:ind w:left="360"/>
      </w:pPr>
      <w:r>
        <w:t>-</w:t>
      </w:r>
      <w:r w:rsidR="007E4E32">
        <w:t xml:space="preserve">-implementation of Query Representator </w:t>
      </w:r>
    </w:p>
    <w:p w:rsidR="008B6283" w:rsidRPr="00812E4A" w:rsidRDefault="007E4E32" w:rsidP="002F6ACA">
      <w:pPr>
        <w:ind w:left="360"/>
      </w:pPr>
      <w:r>
        <w:t>-</w:t>
      </w:r>
      <w:r w:rsidR="008B6283">
        <w:t>QE?</w:t>
      </w:r>
    </w:p>
    <w:p w:rsidR="0073271F" w:rsidRDefault="0073271F" w:rsidP="0073271F">
      <w:pPr>
        <w:pStyle w:val="Heading2"/>
      </w:pPr>
      <w:bookmarkStart w:id="4" w:name="_Toc403471847"/>
      <w:r>
        <w:t>Extension for Bonus Points</w:t>
      </w:r>
      <w:bookmarkEnd w:id="4"/>
      <w:r>
        <w:t xml:space="preserve"> </w:t>
      </w:r>
    </w:p>
    <w:p w:rsidR="0073271F" w:rsidRDefault="0073271F" w:rsidP="0073271F">
      <w:pPr>
        <w:ind w:left="360"/>
      </w:pPr>
      <w:r>
        <w:t>//talk abt siblings, contains [do we have time for Next/Affects Bip]</w:t>
      </w:r>
    </w:p>
    <w:p w:rsidR="0073271F" w:rsidRPr="0073271F" w:rsidRDefault="0073271F" w:rsidP="0073271F">
      <w:pPr>
        <w:ind w:left="360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5" w:name="_Toc403471848"/>
      <w:r>
        <w:t>Project Plans</w:t>
      </w:r>
      <w:bookmarkEnd w:id="5"/>
    </w:p>
    <w:p w:rsidR="00C160B3" w:rsidRDefault="0073271F" w:rsidP="00C160B3">
      <w:r>
        <w:t xml:space="preserve">//describe organization of work actual schedule </w:t>
      </w:r>
    </w:p>
    <w:p w:rsidR="0094321B" w:rsidRDefault="0073271F" w:rsidP="0094321B">
      <w:pPr>
        <w:pStyle w:val="Heading2"/>
      </w:pPr>
      <w:bookmarkStart w:id="6" w:name="_Toc403471849"/>
      <w:r>
        <w:t>Project Schedule</w:t>
      </w:r>
      <w:bookmarkEnd w:id="6"/>
      <w:r>
        <w:t xml:space="preserve"> </w:t>
      </w:r>
    </w:p>
    <w:p w:rsidR="003C40C2" w:rsidRPr="00C160B3" w:rsidRDefault="003C40C2" w:rsidP="00C160B3"/>
    <w:p w:rsidR="0020763D" w:rsidRDefault="0073271F" w:rsidP="0020763D">
      <w:pPr>
        <w:pStyle w:val="Heading2"/>
      </w:pPr>
      <w:bookmarkStart w:id="7" w:name="_Toc403471850"/>
      <w:r>
        <w:t>Organization of Meetings</w:t>
      </w:r>
      <w:bookmarkEnd w:id="7"/>
    </w:p>
    <w:p w:rsidR="0073271F" w:rsidRPr="0073271F" w:rsidRDefault="0073271F" w:rsidP="0073271F">
      <w:pPr>
        <w:ind w:left="360"/>
      </w:pPr>
      <w:r>
        <w:t xml:space="preserve">//talk abt </w:t>
      </w:r>
    </w:p>
    <w:p w:rsidR="0020763D" w:rsidRPr="0020763D" w:rsidRDefault="0020763D" w:rsidP="0020763D">
      <w:pPr>
        <w:pStyle w:val="Heading1"/>
        <w:numPr>
          <w:ilvl w:val="0"/>
          <w:numId w:val="14"/>
        </w:numPr>
      </w:pPr>
      <w:bookmarkStart w:id="8" w:name="_Toc403471851"/>
      <w:r>
        <w:t>UML Diagrams</w:t>
      </w:r>
      <w:bookmarkEnd w:id="8"/>
    </w:p>
    <w:p w:rsidR="003C40C2" w:rsidRDefault="00A8087F">
      <w:pPr>
        <w:spacing w:before="0" w:after="160"/>
      </w:pPr>
      <w:r>
        <w:t>*SAME AS BEFORE*</w:t>
      </w:r>
    </w:p>
    <w:p w:rsidR="003C40C2" w:rsidRDefault="0073271F" w:rsidP="003B1243">
      <w:pPr>
        <w:spacing w:before="0" w:after="160"/>
      </w:pPr>
      <w:r>
        <w:t>//reuse 2 diags as before</w:t>
      </w:r>
    </w:p>
    <w:p w:rsidR="0073271F" w:rsidRDefault="0073271F" w:rsidP="003B1243">
      <w:pPr>
        <w:spacing w:before="0" w:after="160"/>
      </w:pPr>
      <w:r>
        <w:t>//make 2 more for testing if possible</w:t>
      </w:r>
    </w:p>
    <w:p w:rsidR="0073271F" w:rsidRDefault="0073271F" w:rsidP="003B1243">
      <w:pPr>
        <w:spacing w:before="0" w:after="160"/>
      </w:pPr>
      <w:r>
        <w:t>//how did they add value to the project</w:t>
      </w:r>
    </w:p>
    <w:p w:rsidR="00E745EE" w:rsidRDefault="00E745EE" w:rsidP="003B1243">
      <w:pPr>
        <w:spacing w:before="0" w:after="160"/>
      </w:pPr>
      <w:r>
        <w:t>//allow us to analyze and discuss the problems. Focus on what to implement, allowing us to emphasize on the what of the implemen</w:t>
      </w:r>
      <w:r w:rsidR="00812E4A">
        <w:t>tation</w:t>
      </w:r>
      <w:r>
        <w:t xml:space="preserve"> (section 10.1) </w:t>
      </w:r>
    </w:p>
    <w:p w:rsidR="00D815D5" w:rsidRDefault="0020763D" w:rsidP="0073271F">
      <w:pPr>
        <w:pStyle w:val="Heading1"/>
        <w:numPr>
          <w:ilvl w:val="0"/>
          <w:numId w:val="14"/>
        </w:numPr>
      </w:pPr>
      <w:bookmarkStart w:id="9" w:name="_Toc403471852"/>
      <w:r>
        <w:t>Design Decisions</w:t>
      </w:r>
      <w:bookmarkEnd w:id="9"/>
      <w:r>
        <w:t xml:space="preserve"> </w:t>
      </w:r>
    </w:p>
    <w:p w:rsidR="00E745EE" w:rsidRDefault="00E745EE" w:rsidP="00E745EE">
      <w:r>
        <w:t xml:space="preserve">////talk abt separation of concerns and virtues of simplicity and standardization </w:t>
      </w:r>
    </w:p>
    <w:p w:rsidR="00E745EE" w:rsidRDefault="00E745EE" w:rsidP="00E745EE">
      <w:r>
        <w:t>//system decomposition with information hiding {section 10.1}</w:t>
      </w:r>
    </w:p>
    <w:p w:rsidR="00E745EE" w:rsidRDefault="00E745EE" w:rsidP="00E745EE">
      <w:r>
        <w:t xml:space="preserve">//show software architecture </w:t>
      </w:r>
      <w:r w:rsidR="00812E4A">
        <w:t>(emphasis on the differences in the QP)</w:t>
      </w:r>
    </w:p>
    <w:p w:rsidR="007E4E32" w:rsidRDefault="008B6283" w:rsidP="007E4E32">
      <w:pPr>
        <w:pStyle w:val="Heading2"/>
      </w:pPr>
      <w:bookmarkStart w:id="10" w:name="_Toc403471853"/>
      <w:r>
        <w:lastRenderedPageBreak/>
        <w:t>PKB Data Structure Representation</w:t>
      </w:r>
      <w:bookmarkEnd w:id="10"/>
      <w:r w:rsidR="00220F6A">
        <w:t xml:space="preserve"> </w:t>
      </w:r>
    </w:p>
    <w:p w:rsidR="00220F6A" w:rsidRDefault="00220F6A" w:rsidP="00E745EE">
      <w:r>
        <w:t xml:space="preserve">- discuss the design problem </w:t>
      </w:r>
    </w:p>
    <w:p w:rsidR="00220F6A" w:rsidRDefault="00220F6A" w:rsidP="00E745EE">
      <w:r>
        <w:t>-identify goals to be met by relevant design solutions</w:t>
      </w:r>
    </w:p>
    <w:p w:rsidR="00220F6A" w:rsidRDefault="00220F6A" w:rsidP="00E745EE">
      <w:r>
        <w:t xml:space="preserve">-discuss alternatives, previous implementations </w:t>
      </w:r>
    </w:p>
    <w:p w:rsidR="00220F6A" w:rsidRDefault="005D2325" w:rsidP="00E745EE">
      <w:r>
        <w:tab/>
        <w:t>-analyze strengths and weaknesses [include big o notation analysis]</w:t>
      </w:r>
    </w:p>
    <w:p w:rsidR="008B6283" w:rsidRDefault="008B6283" w:rsidP="00E745EE">
      <w:r>
        <w:t xml:space="preserve">-discuss implemented design based on the weakness of the previous design decisions </w:t>
      </w:r>
    </w:p>
    <w:p w:rsidR="008B6283" w:rsidRDefault="008B6283" w:rsidP="00E745EE">
      <w:r>
        <w:tab/>
        <w:t xml:space="preserve">-analyze using big o notation </w:t>
      </w:r>
    </w:p>
    <w:p w:rsidR="008B6283" w:rsidRDefault="008B6283" w:rsidP="00E745EE">
      <w:r>
        <w:tab/>
        <w:t>-give example for insertion, searching and getting for one relationship</w:t>
      </w:r>
    </w:p>
    <w:p w:rsidR="000F403D" w:rsidRDefault="000F403D" w:rsidP="000F403D">
      <w:pPr>
        <w:pStyle w:val="Heading2"/>
      </w:pPr>
      <w:bookmarkStart w:id="11" w:name="_Toc403471854"/>
      <w:r>
        <w:t>PKB API</w:t>
      </w:r>
      <w:bookmarkEnd w:id="11"/>
    </w:p>
    <w:p w:rsidR="007E4E32" w:rsidRDefault="007E4E32" w:rsidP="007E4E32">
      <w:pPr>
        <w:pStyle w:val="Heading2"/>
      </w:pPr>
      <w:bookmarkStart w:id="12" w:name="_Toc403471855"/>
      <w:r>
        <w:t>SPA Relationships</w:t>
      </w:r>
      <w:bookmarkEnd w:id="12"/>
    </w:p>
    <w:p w:rsidR="007E4E32" w:rsidRDefault="007E4E32" w:rsidP="007E4E32">
      <w:pPr>
        <w:pStyle w:val="Heading3"/>
      </w:pPr>
      <w:bookmarkStart w:id="13" w:name="_Toc403471856"/>
      <w:r>
        <w:t>AST</w:t>
      </w:r>
      <w:bookmarkEnd w:id="13"/>
    </w:p>
    <w:p w:rsidR="007E4E32" w:rsidRDefault="007E4E32" w:rsidP="007E4E32">
      <w:pPr>
        <w:pStyle w:val="Heading3"/>
      </w:pPr>
      <w:bookmarkStart w:id="14" w:name="_Toc403471857"/>
      <w:r>
        <w:t>Modifies/Uses</w:t>
      </w:r>
      <w:r w:rsidR="000F403D">
        <w:t xml:space="preserve"> [for procedure calls]</w:t>
      </w:r>
      <w:bookmarkEnd w:id="14"/>
    </w:p>
    <w:p w:rsidR="000F403D" w:rsidRDefault="000F403D" w:rsidP="000F403D">
      <w:pPr>
        <w:pStyle w:val="Heading3"/>
      </w:pPr>
      <w:bookmarkStart w:id="15" w:name="_Toc403471858"/>
      <w:r>
        <w:t>Parent/Follows</w:t>
      </w:r>
      <w:bookmarkEnd w:id="15"/>
    </w:p>
    <w:p w:rsidR="000F403D" w:rsidRDefault="000F403D" w:rsidP="000F403D">
      <w:pPr>
        <w:pStyle w:val="Heading3"/>
      </w:pPr>
      <w:bookmarkStart w:id="16" w:name="_Toc403471859"/>
      <w:r>
        <w:t>Calls</w:t>
      </w:r>
      <w:bookmarkEnd w:id="16"/>
    </w:p>
    <w:p w:rsidR="000F403D" w:rsidRDefault="000F403D" w:rsidP="000F403D">
      <w:pPr>
        <w:pStyle w:val="Heading3"/>
      </w:pPr>
      <w:bookmarkStart w:id="17" w:name="_Toc403471860"/>
      <w:r>
        <w:t>Next/Next Star</w:t>
      </w:r>
      <w:bookmarkEnd w:id="17"/>
    </w:p>
    <w:p w:rsidR="000F403D" w:rsidRDefault="000F403D" w:rsidP="000F403D">
      <w:pPr>
        <w:pStyle w:val="Heading3"/>
      </w:pPr>
      <w:bookmarkStart w:id="18" w:name="_Toc403471861"/>
      <w:r>
        <w:t>Affects/Affects Star</w:t>
      </w:r>
      <w:bookmarkEnd w:id="18"/>
    </w:p>
    <w:p w:rsidR="000F403D" w:rsidRDefault="000F403D" w:rsidP="000F403D">
      <w:pPr>
        <w:pStyle w:val="Heading3"/>
      </w:pPr>
      <w:bookmarkStart w:id="19" w:name="_Toc403471862"/>
      <w:r>
        <w:t>Contains/Contains Star</w:t>
      </w:r>
      <w:bookmarkEnd w:id="19"/>
    </w:p>
    <w:p w:rsidR="000F403D" w:rsidRPr="000F403D" w:rsidRDefault="000F403D" w:rsidP="000F403D">
      <w:pPr>
        <w:pStyle w:val="Heading3"/>
      </w:pPr>
      <w:bookmarkStart w:id="20" w:name="_Toc403471863"/>
      <w:r>
        <w:t>Siblings</w:t>
      </w:r>
      <w:bookmarkEnd w:id="20"/>
      <w:r>
        <w:t xml:space="preserve"> </w:t>
      </w:r>
    </w:p>
    <w:p w:rsidR="000F403D" w:rsidRPr="000F403D" w:rsidRDefault="000F403D" w:rsidP="000F403D"/>
    <w:p w:rsidR="0073271F" w:rsidRPr="0073271F" w:rsidRDefault="0073271F" w:rsidP="000F403D">
      <w:pPr>
        <w:pStyle w:val="Heading2"/>
      </w:pPr>
      <w:bookmarkStart w:id="21" w:name="_Toc403471864"/>
      <w:r>
        <w:t>Design Patterns</w:t>
      </w:r>
      <w:bookmarkEnd w:id="21"/>
    </w:p>
    <w:p w:rsidR="007C1277" w:rsidRDefault="007C1277" w:rsidP="007C1277">
      <w:pPr>
        <w:keepNext/>
        <w:ind w:left="360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2" w:name="_Toc403471865"/>
      <w:r>
        <w:t>Coding Standards &amp; Experiences</w:t>
      </w:r>
      <w:bookmarkEnd w:id="22"/>
    </w:p>
    <w:p w:rsidR="0020763D" w:rsidRPr="00597CD5" w:rsidRDefault="00A8087F" w:rsidP="0020763D">
      <w:pPr>
        <w:rPr>
          <w:szCs w:val="22"/>
        </w:rPr>
      </w:pPr>
      <w:r>
        <w:t>*SAME AS BEFORE*</w:t>
      </w: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3" w:name="_Toc403471866"/>
      <w:r>
        <w:lastRenderedPageBreak/>
        <w:t>Query Processing</w:t>
      </w:r>
      <w:bookmarkEnd w:id="23"/>
      <w:r>
        <w:t xml:space="preserve"> </w:t>
      </w:r>
    </w:p>
    <w:p w:rsidR="000F403D" w:rsidRDefault="000F403D" w:rsidP="000F403D">
      <w:bookmarkStart w:id="24" w:name="_Toc403471867"/>
    </w:p>
    <w:p w:rsidR="000111A8" w:rsidRPr="000111A8" w:rsidRDefault="0020763D" w:rsidP="000111A8">
      <w:pPr>
        <w:pStyle w:val="Heading2"/>
      </w:pPr>
      <w:r>
        <w:t>Query Validation</w:t>
      </w:r>
      <w:bookmarkEnd w:id="24"/>
    </w:p>
    <w:p w:rsidR="00E55F83" w:rsidRPr="006D4A72" w:rsidRDefault="000F403D" w:rsidP="000F403D">
      <w:pPr>
        <w:ind w:left="360"/>
      </w:pPr>
      <w:r>
        <w:t>Table-driven approach to query validation??</w:t>
      </w:r>
    </w:p>
    <w:p w:rsidR="0020763D" w:rsidRDefault="0020763D" w:rsidP="0020763D">
      <w:pPr>
        <w:pStyle w:val="Heading2"/>
      </w:pPr>
      <w:bookmarkStart w:id="25" w:name="_Toc403471868"/>
      <w:r>
        <w:t>Query Evaluation</w:t>
      </w:r>
      <w:bookmarkEnd w:id="25"/>
      <w:r>
        <w:t xml:space="preserve"> </w:t>
      </w:r>
    </w:p>
    <w:p w:rsidR="00C77422" w:rsidRDefault="00C77422" w:rsidP="00C77422">
      <w:pPr>
        <w:ind w:left="360"/>
      </w:pPr>
    </w:p>
    <w:p w:rsidR="00C77422" w:rsidRDefault="00C77422" w:rsidP="00C77422">
      <w:pPr>
        <w:ind w:left="360"/>
      </w:pPr>
    </w:p>
    <w:p w:rsidR="000F403D" w:rsidRDefault="000F403D" w:rsidP="0031640B">
      <w:pPr>
        <w:pStyle w:val="Heading3"/>
      </w:pPr>
      <w:bookmarkStart w:id="26" w:name="_Toc403471869"/>
      <w:r>
        <w:t>Data Representation (QR)</w:t>
      </w:r>
    </w:p>
    <w:p w:rsidR="000F403D" w:rsidRPr="000F403D" w:rsidRDefault="000F403D" w:rsidP="000F403D"/>
    <w:p w:rsidR="000F403D" w:rsidRPr="000F403D" w:rsidRDefault="000F403D" w:rsidP="000F403D">
      <w:pPr>
        <w:pStyle w:val="Heading3"/>
      </w:pPr>
      <w:r>
        <w:t xml:space="preserve">Basic Query Evaluation </w:t>
      </w:r>
    </w:p>
    <w:p w:rsidR="0031640B" w:rsidRDefault="0031640B" w:rsidP="000F403D">
      <w:pPr>
        <w:pStyle w:val="Heading4"/>
      </w:pPr>
      <w:r>
        <w:t>Manage the temporary results</w:t>
      </w:r>
      <w:bookmarkEnd w:id="26"/>
    </w:p>
    <w:p w:rsidR="007E4273" w:rsidRPr="007E4273" w:rsidRDefault="007E4273" w:rsidP="007E4273"/>
    <w:p w:rsidR="0031640B" w:rsidRDefault="0031640B" w:rsidP="0031640B">
      <w:pPr>
        <w:pStyle w:val="Heading3"/>
      </w:pPr>
      <w:bookmarkStart w:id="27" w:name="_Toc403471870"/>
      <w:r>
        <w:t>Optimiz</w:t>
      </w:r>
      <w:bookmarkEnd w:id="27"/>
      <w:r w:rsidR="000F403D">
        <w:t>ation</w:t>
      </w:r>
    </w:p>
    <w:p w:rsidR="000F403D" w:rsidRDefault="000F403D" w:rsidP="000F403D"/>
    <w:p w:rsidR="000F403D" w:rsidRPr="000F403D" w:rsidRDefault="000F403D" w:rsidP="000F403D">
      <w:pPr>
        <w:pStyle w:val="Heading3"/>
      </w:pPr>
      <w:r>
        <w:t xml:space="preserve">Design Decisions </w:t>
      </w:r>
    </w:p>
    <w:p w:rsidR="000F403D" w:rsidRPr="008E77EC" w:rsidRDefault="000F403D" w:rsidP="00635A9D">
      <w:pPr>
        <w:ind w:left="708"/>
      </w:pPr>
    </w:p>
    <w:p w:rsidR="0020763D" w:rsidRDefault="0020763D" w:rsidP="0020763D">
      <w:pPr>
        <w:pStyle w:val="Heading1"/>
        <w:numPr>
          <w:ilvl w:val="0"/>
          <w:numId w:val="14"/>
        </w:numPr>
      </w:pPr>
      <w:bookmarkStart w:id="28" w:name="_Toc403471871"/>
      <w:r>
        <w:t>Testing</w:t>
      </w:r>
      <w:bookmarkEnd w:id="28"/>
      <w:r>
        <w:tab/>
      </w:r>
    </w:p>
    <w:p w:rsidR="0020763D" w:rsidRDefault="003B1243" w:rsidP="003B1243">
      <w:pPr>
        <w:pStyle w:val="Heading2"/>
      </w:pPr>
      <w:bookmarkStart w:id="29" w:name="_Toc403471872"/>
      <w:r>
        <w:t>Tes</w:t>
      </w:r>
      <w:bookmarkEnd w:id="29"/>
      <w:r w:rsidR="000F403D">
        <w:t xml:space="preserve">ting Experience </w:t>
      </w:r>
    </w:p>
    <w:p w:rsidR="003B1243" w:rsidRDefault="003B1243" w:rsidP="003B1243">
      <w:pPr>
        <w:pStyle w:val="Heading2"/>
      </w:pPr>
      <w:bookmarkStart w:id="30" w:name="_Toc403471873"/>
      <w:r>
        <w:t>Examples of Test Cases</w:t>
      </w:r>
      <w:bookmarkEnd w:id="30"/>
    </w:p>
    <w:p w:rsidR="003500EB" w:rsidRDefault="003500EB" w:rsidP="003500EB">
      <w:pPr>
        <w:pStyle w:val="Heading3"/>
      </w:pPr>
      <w:bookmarkStart w:id="31" w:name="_Toc403471874"/>
      <w:r>
        <w:t>Unit Testing</w:t>
      </w:r>
      <w:bookmarkEnd w:id="31"/>
    </w:p>
    <w:p w:rsidR="00921693" w:rsidRPr="003500EB" w:rsidRDefault="003500EB" w:rsidP="005D2325">
      <w:pPr>
        <w:pStyle w:val="Heading4"/>
      </w:pPr>
      <w:r>
        <w:t>PKB</w:t>
      </w:r>
    </w:p>
    <w:p w:rsidR="00921693" w:rsidRDefault="003500EB" w:rsidP="005D2325">
      <w:pPr>
        <w:pStyle w:val="Heading4"/>
      </w:pPr>
      <w:r>
        <w:t>P</w:t>
      </w:r>
      <w:r w:rsidR="00921693">
        <w:t>QL</w:t>
      </w:r>
    </w:p>
    <w:p w:rsidR="005D2325" w:rsidRPr="005D2325" w:rsidRDefault="005D2325" w:rsidP="005D2325"/>
    <w:p w:rsidR="003500EB" w:rsidRDefault="003500EB" w:rsidP="003500EB">
      <w:pPr>
        <w:pStyle w:val="Heading3"/>
      </w:pPr>
      <w:bookmarkStart w:id="32" w:name="_Toc403471875"/>
      <w:r>
        <w:lastRenderedPageBreak/>
        <w:t>Integration Testing</w:t>
      </w:r>
      <w:bookmarkEnd w:id="32"/>
    </w:p>
    <w:p w:rsidR="003500EB" w:rsidRDefault="00921693" w:rsidP="003500EB">
      <w:pPr>
        <w:pStyle w:val="Heading4"/>
      </w:pPr>
      <w:r>
        <w:t>Parser,</w:t>
      </w:r>
      <w:r w:rsidR="003500EB">
        <w:t xml:space="preserve"> PKB</w:t>
      </w:r>
      <w:r>
        <w:t xml:space="preserve"> &amp; Design Extractor </w:t>
      </w:r>
    </w:p>
    <w:p w:rsidR="00791023" w:rsidRDefault="00791023" w:rsidP="008F471C">
      <w:pPr>
        <w:keepNext/>
        <w:spacing w:line="240" w:lineRule="auto"/>
      </w:pPr>
    </w:p>
    <w:p w:rsidR="003500EB" w:rsidRDefault="003500EB" w:rsidP="003500EB">
      <w:pPr>
        <w:pStyle w:val="Heading3"/>
      </w:pPr>
      <w:bookmarkStart w:id="33" w:name="_Toc403471876"/>
      <w:r>
        <w:t>Validation Testing</w:t>
      </w:r>
      <w:bookmarkEnd w:id="33"/>
    </w:p>
    <w:p w:rsidR="00A862B8" w:rsidRDefault="00A862B8" w:rsidP="00220F6A">
      <w:pPr>
        <w:spacing w:line="240" w:lineRule="auto"/>
      </w:pPr>
    </w:p>
    <w:p w:rsidR="008F471C" w:rsidRDefault="008F471C" w:rsidP="00753107">
      <w:pPr>
        <w:spacing w:line="240" w:lineRule="auto"/>
        <w:ind w:left="1080"/>
      </w:pPr>
    </w:p>
    <w:p w:rsidR="003500EB" w:rsidRPr="003500EB" w:rsidRDefault="003500EB" w:rsidP="00220F6A"/>
    <w:p w:rsidR="0020763D" w:rsidRDefault="0020763D" w:rsidP="0020763D">
      <w:pPr>
        <w:pStyle w:val="Heading1"/>
        <w:numPr>
          <w:ilvl w:val="0"/>
          <w:numId w:val="14"/>
        </w:numPr>
      </w:pPr>
      <w:bookmarkStart w:id="34" w:name="_Toc403471877"/>
      <w:r>
        <w:t>Discussion</w:t>
      </w:r>
      <w:bookmarkEnd w:id="34"/>
    </w:p>
    <w:p w:rsidR="002D040C" w:rsidRDefault="002D040C" w:rsidP="002D040C">
      <w:pPr>
        <w:pStyle w:val="Heading2"/>
      </w:pPr>
      <w:r>
        <w:t xml:space="preserve">Possible Improvements to Project </w:t>
      </w:r>
    </w:p>
    <w:p w:rsidR="002D040C" w:rsidRDefault="002D040C" w:rsidP="002D040C">
      <w:pPr>
        <w:pStyle w:val="Heading2"/>
      </w:pPr>
      <w:r>
        <w:t>Project Experience</w:t>
      </w:r>
    </w:p>
    <w:p w:rsidR="002D040C" w:rsidRDefault="002D040C" w:rsidP="002D040C">
      <w:pPr>
        <w:pStyle w:val="Heading3"/>
      </w:pPr>
      <w:r>
        <w:t>Team Work</w:t>
      </w:r>
    </w:p>
    <w:p w:rsidR="002D040C" w:rsidRDefault="002D040C" w:rsidP="002D040C">
      <w:pPr>
        <w:pStyle w:val="Heading3"/>
      </w:pPr>
      <w:r>
        <w:t xml:space="preserve">Incremental Development </w:t>
      </w:r>
    </w:p>
    <w:p w:rsidR="002D040C" w:rsidRDefault="002D040C" w:rsidP="002D040C">
      <w:pPr>
        <w:pStyle w:val="Heading3"/>
      </w:pPr>
      <w:r>
        <w:t>SPA Complexity &amp; Proj solution</w:t>
      </w:r>
    </w:p>
    <w:p w:rsidR="002D040C" w:rsidRDefault="002D040C" w:rsidP="002D040C">
      <w:pPr>
        <w:pStyle w:val="Heading3"/>
      </w:pPr>
      <w:r>
        <w:t xml:space="preserve">Things learnt </w:t>
      </w:r>
    </w:p>
    <w:p w:rsidR="00EE6B8B" w:rsidRDefault="002D040C" w:rsidP="002D040C">
      <w:pPr>
        <w:pStyle w:val="Heading2"/>
      </w:pPr>
      <w:r>
        <w:t>Tools used</w:t>
      </w:r>
    </w:p>
    <w:p w:rsidR="00EE6B8B" w:rsidRDefault="00EE6B8B" w:rsidP="00EE6B8B">
      <w:pPr>
        <w:ind w:left="360"/>
      </w:pPr>
      <w:r>
        <w:t xml:space="preserve">-usefulness of recommended tools </w:t>
      </w:r>
    </w:p>
    <w:p w:rsidR="00EE6B8B" w:rsidRDefault="00EE6B8B" w:rsidP="00EE6B8B">
      <w:pPr>
        <w:ind w:left="360"/>
      </w:pPr>
      <w:r>
        <w:t xml:space="preserve">-other tools used </w:t>
      </w:r>
    </w:p>
    <w:p w:rsidR="000225A6" w:rsidRDefault="00EE6B8B" w:rsidP="00EE6B8B">
      <w:pPr>
        <w:ind w:left="360"/>
      </w:pPr>
      <w:r>
        <w:t>…..</w:t>
      </w:r>
      <w:bookmarkStart w:id="35" w:name="_GoBack"/>
      <w:bookmarkEnd w:id="35"/>
      <w:r w:rsidR="002D040C">
        <w:t xml:space="preserve"> </w:t>
      </w:r>
    </w:p>
    <w:p w:rsidR="008062DF" w:rsidRPr="008062DF" w:rsidRDefault="008062DF" w:rsidP="008062DF"/>
    <w:sectPr w:rsidR="008062DF" w:rsidRPr="008062DF" w:rsidSect="00FF76E1"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57D" w:rsidRDefault="0029057D" w:rsidP="004F200D">
      <w:pPr>
        <w:spacing w:before="0" w:after="0" w:line="240" w:lineRule="auto"/>
      </w:pPr>
      <w:r>
        <w:separator/>
      </w:r>
    </w:p>
  </w:endnote>
  <w:endnote w:type="continuationSeparator" w:id="0">
    <w:p w:rsidR="0029057D" w:rsidRDefault="0029057D" w:rsidP="004F200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03522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403D" w:rsidRDefault="000F40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B8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0F403D" w:rsidRDefault="000F40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57D" w:rsidRDefault="0029057D" w:rsidP="004F200D">
      <w:pPr>
        <w:spacing w:before="0" w:after="0" w:line="240" w:lineRule="auto"/>
      </w:pPr>
      <w:r>
        <w:separator/>
      </w:r>
    </w:p>
  </w:footnote>
  <w:footnote w:type="continuationSeparator" w:id="0">
    <w:p w:rsidR="0029057D" w:rsidRDefault="0029057D" w:rsidP="004F200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A712D"/>
    <w:multiLevelType w:val="hybridMultilevel"/>
    <w:tmpl w:val="2E7815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79D1AD3"/>
    <w:multiLevelType w:val="hybridMultilevel"/>
    <w:tmpl w:val="49B89914"/>
    <w:lvl w:ilvl="0" w:tplc="DAAEF610"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B2C7306"/>
    <w:multiLevelType w:val="hybridMultilevel"/>
    <w:tmpl w:val="F7865D2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31636B06"/>
    <w:multiLevelType w:val="multilevel"/>
    <w:tmpl w:val="11987BE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44D2741"/>
    <w:multiLevelType w:val="hybridMultilevel"/>
    <w:tmpl w:val="57BA16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682D9C"/>
    <w:multiLevelType w:val="hybridMultilevel"/>
    <w:tmpl w:val="04BE5880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7">
    <w:nsid w:val="3D774B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F9626D9"/>
    <w:multiLevelType w:val="hybridMultilevel"/>
    <w:tmpl w:val="1D5C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337A94"/>
    <w:multiLevelType w:val="hybridMultilevel"/>
    <w:tmpl w:val="83E68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224434"/>
    <w:multiLevelType w:val="hybridMultilevel"/>
    <w:tmpl w:val="8752F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74251"/>
    <w:multiLevelType w:val="hybridMultilevel"/>
    <w:tmpl w:val="B6320BB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2">
    <w:nsid w:val="625642D5"/>
    <w:multiLevelType w:val="hybridMultilevel"/>
    <w:tmpl w:val="3D041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8F313D"/>
    <w:multiLevelType w:val="hybridMultilevel"/>
    <w:tmpl w:val="6792D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4E05E1"/>
    <w:multiLevelType w:val="hybridMultilevel"/>
    <w:tmpl w:val="50A4068C"/>
    <w:lvl w:ilvl="0" w:tplc="0409001B">
      <w:start w:val="1"/>
      <w:numFmt w:val="lowerRoman"/>
      <w:lvlText w:val="%1."/>
      <w:lvlJc w:val="righ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9"/>
  </w:num>
  <w:num w:numId="14">
    <w:abstractNumId w:val="4"/>
  </w:num>
  <w:num w:numId="15">
    <w:abstractNumId w:val="12"/>
  </w:num>
  <w:num w:numId="16">
    <w:abstractNumId w:val="10"/>
  </w:num>
  <w:num w:numId="17">
    <w:abstractNumId w:val="7"/>
  </w:num>
  <w:num w:numId="18">
    <w:abstractNumId w:val="13"/>
  </w:num>
  <w:num w:numId="19">
    <w:abstractNumId w:val="8"/>
  </w:num>
  <w:num w:numId="20">
    <w:abstractNumId w:val="0"/>
  </w:num>
  <w:num w:numId="21">
    <w:abstractNumId w:val="11"/>
  </w:num>
  <w:num w:numId="22">
    <w:abstractNumId w:val="3"/>
  </w:num>
  <w:num w:numId="23">
    <w:abstractNumId w:val="5"/>
  </w:num>
  <w:num w:numId="24">
    <w:abstractNumId w:val="2"/>
  </w:num>
  <w:num w:numId="25">
    <w:abstractNumId w:val="6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6E1"/>
    <w:rsid w:val="000111A8"/>
    <w:rsid w:val="000124D5"/>
    <w:rsid w:val="000225A6"/>
    <w:rsid w:val="00036F6B"/>
    <w:rsid w:val="00042F09"/>
    <w:rsid w:val="00045FEB"/>
    <w:rsid w:val="00062507"/>
    <w:rsid w:val="00090012"/>
    <w:rsid w:val="000C1AEC"/>
    <w:rsid w:val="000F403D"/>
    <w:rsid w:val="00114F0D"/>
    <w:rsid w:val="001857BC"/>
    <w:rsid w:val="001C4032"/>
    <w:rsid w:val="001D067E"/>
    <w:rsid w:val="001D7791"/>
    <w:rsid w:val="001E7CCC"/>
    <w:rsid w:val="001F1502"/>
    <w:rsid w:val="0020763D"/>
    <w:rsid w:val="00220F6A"/>
    <w:rsid w:val="00227434"/>
    <w:rsid w:val="0029057D"/>
    <w:rsid w:val="00294F59"/>
    <w:rsid w:val="002D040C"/>
    <w:rsid w:val="002D3519"/>
    <w:rsid w:val="002F6ACA"/>
    <w:rsid w:val="002F6F0A"/>
    <w:rsid w:val="0030396B"/>
    <w:rsid w:val="0031640B"/>
    <w:rsid w:val="00341227"/>
    <w:rsid w:val="003500EB"/>
    <w:rsid w:val="003B1243"/>
    <w:rsid w:val="003C40C2"/>
    <w:rsid w:val="003E5B50"/>
    <w:rsid w:val="003F655C"/>
    <w:rsid w:val="00411FF9"/>
    <w:rsid w:val="00434F73"/>
    <w:rsid w:val="0043554A"/>
    <w:rsid w:val="00440F21"/>
    <w:rsid w:val="00444F27"/>
    <w:rsid w:val="004641FC"/>
    <w:rsid w:val="00495B20"/>
    <w:rsid w:val="00497272"/>
    <w:rsid w:val="004A6481"/>
    <w:rsid w:val="004C3D5F"/>
    <w:rsid w:val="004E019D"/>
    <w:rsid w:val="004E1ABC"/>
    <w:rsid w:val="004F200D"/>
    <w:rsid w:val="005061C2"/>
    <w:rsid w:val="0054620F"/>
    <w:rsid w:val="00555571"/>
    <w:rsid w:val="005935BA"/>
    <w:rsid w:val="00597CD5"/>
    <w:rsid w:val="005D2325"/>
    <w:rsid w:val="00617615"/>
    <w:rsid w:val="00635A9D"/>
    <w:rsid w:val="00655D26"/>
    <w:rsid w:val="006B2BDE"/>
    <w:rsid w:val="006D4A72"/>
    <w:rsid w:val="00715204"/>
    <w:rsid w:val="0073271F"/>
    <w:rsid w:val="00753107"/>
    <w:rsid w:val="007669AE"/>
    <w:rsid w:val="00791023"/>
    <w:rsid w:val="00791774"/>
    <w:rsid w:val="007B3933"/>
    <w:rsid w:val="007C1277"/>
    <w:rsid w:val="007C4A79"/>
    <w:rsid w:val="007E4273"/>
    <w:rsid w:val="007E4E32"/>
    <w:rsid w:val="007F352A"/>
    <w:rsid w:val="008062DF"/>
    <w:rsid w:val="00812E4A"/>
    <w:rsid w:val="008578FF"/>
    <w:rsid w:val="00884951"/>
    <w:rsid w:val="008A14B4"/>
    <w:rsid w:val="008B1531"/>
    <w:rsid w:val="008B6283"/>
    <w:rsid w:val="008C054D"/>
    <w:rsid w:val="008C3B73"/>
    <w:rsid w:val="008D3AEB"/>
    <w:rsid w:val="008D7F3F"/>
    <w:rsid w:val="008E5E17"/>
    <w:rsid w:val="008E77EC"/>
    <w:rsid w:val="008F471C"/>
    <w:rsid w:val="009010D5"/>
    <w:rsid w:val="00921693"/>
    <w:rsid w:val="00927B22"/>
    <w:rsid w:val="0094321B"/>
    <w:rsid w:val="00951EC2"/>
    <w:rsid w:val="00955532"/>
    <w:rsid w:val="00957CB8"/>
    <w:rsid w:val="00995AC4"/>
    <w:rsid w:val="009A0DC6"/>
    <w:rsid w:val="00A06DDA"/>
    <w:rsid w:val="00A71A20"/>
    <w:rsid w:val="00A8087F"/>
    <w:rsid w:val="00A81FAE"/>
    <w:rsid w:val="00A862B8"/>
    <w:rsid w:val="00AC5E7F"/>
    <w:rsid w:val="00AE5D6C"/>
    <w:rsid w:val="00B47511"/>
    <w:rsid w:val="00B55DC0"/>
    <w:rsid w:val="00B56E82"/>
    <w:rsid w:val="00B6058E"/>
    <w:rsid w:val="00BA5FE2"/>
    <w:rsid w:val="00BB027E"/>
    <w:rsid w:val="00BF396E"/>
    <w:rsid w:val="00BF56B5"/>
    <w:rsid w:val="00C160B3"/>
    <w:rsid w:val="00C2163B"/>
    <w:rsid w:val="00C226F5"/>
    <w:rsid w:val="00C37848"/>
    <w:rsid w:val="00C44FB6"/>
    <w:rsid w:val="00C4545D"/>
    <w:rsid w:val="00C61C44"/>
    <w:rsid w:val="00C77422"/>
    <w:rsid w:val="00CC2BC1"/>
    <w:rsid w:val="00D000ED"/>
    <w:rsid w:val="00D815D5"/>
    <w:rsid w:val="00D9660D"/>
    <w:rsid w:val="00DB7F2F"/>
    <w:rsid w:val="00DD7A7D"/>
    <w:rsid w:val="00E1069C"/>
    <w:rsid w:val="00E153F5"/>
    <w:rsid w:val="00E2163D"/>
    <w:rsid w:val="00E55F83"/>
    <w:rsid w:val="00E73E40"/>
    <w:rsid w:val="00E745EE"/>
    <w:rsid w:val="00ED67C4"/>
    <w:rsid w:val="00ED799C"/>
    <w:rsid w:val="00EE55BA"/>
    <w:rsid w:val="00EE6B8B"/>
    <w:rsid w:val="00F16694"/>
    <w:rsid w:val="00F34C18"/>
    <w:rsid w:val="00F37049"/>
    <w:rsid w:val="00F40D80"/>
    <w:rsid w:val="00F75790"/>
    <w:rsid w:val="00F9406C"/>
    <w:rsid w:val="00FE159E"/>
    <w:rsid w:val="00FF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FEC01-E2FB-4DE8-A5B5-C883A36C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272"/>
    <w:pPr>
      <w:spacing w:before="240" w:after="240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CB8"/>
    <w:pPr>
      <w:keepNext/>
      <w:keepLines/>
      <w:pBdr>
        <w:bottom w:val="single" w:sz="4" w:space="2" w:color="FFBD47" w:themeColor="accent2"/>
      </w:pBdr>
      <w:spacing w:before="360" w:after="120" w:line="240" w:lineRule="auto"/>
      <w:outlineLvl w:val="0"/>
    </w:pPr>
    <w:rPr>
      <w:rFonts w:eastAsiaTheme="majorEastAsia" w:cstheme="majorBidi"/>
      <w:color w:val="E84C22" w:themeColor="accen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CB8"/>
    <w:pPr>
      <w:keepNext/>
      <w:keepLines/>
      <w:numPr>
        <w:ilvl w:val="1"/>
        <w:numId w:val="14"/>
      </w:numPr>
      <w:tabs>
        <w:tab w:val="left" w:pos="720"/>
        <w:tab w:val="left" w:pos="1080"/>
      </w:tabs>
      <w:spacing w:before="120" w:after="0" w:line="240" w:lineRule="auto"/>
      <w:outlineLvl w:val="1"/>
    </w:pPr>
    <w:rPr>
      <w:rFonts w:eastAsiaTheme="majorEastAsia" w:cstheme="majorBidi"/>
      <w:color w:val="262626" w:themeColor="text1" w:themeTint="D9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E40"/>
    <w:pPr>
      <w:keepNext/>
      <w:keepLines/>
      <w:numPr>
        <w:ilvl w:val="2"/>
        <w:numId w:val="14"/>
      </w:numPr>
      <w:spacing w:before="80" w:after="0" w:line="240" w:lineRule="auto"/>
      <w:outlineLvl w:val="2"/>
    </w:pPr>
    <w:rPr>
      <w:rFonts w:eastAsiaTheme="majorEastAsia" w:cstheme="majorBidi"/>
      <w:color w:val="F49B00" w:themeColor="accent2" w:themeShade="BF"/>
      <w:sz w:val="2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00EB"/>
    <w:pPr>
      <w:keepNext/>
      <w:keepLines/>
      <w:numPr>
        <w:ilvl w:val="3"/>
        <w:numId w:val="14"/>
      </w:numPr>
      <w:spacing w:before="80" w:after="0" w:line="240" w:lineRule="auto"/>
      <w:outlineLvl w:val="3"/>
    </w:pPr>
    <w:rPr>
      <w:rFonts w:eastAsiaTheme="majorEastAsia" w:cstheme="majorBidi"/>
      <w:i/>
      <w:iCs/>
      <w:color w:val="A36800" w:themeColor="accent2" w:themeShade="80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76E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A36800" w:themeColor="accent2" w:themeShade="8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A36800" w:themeColor="accent2" w:themeShade="80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6E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A36800" w:themeColor="accent2" w:themeShade="8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6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F76E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6E1"/>
    <w:pPr>
      <w:numPr>
        <w:ilvl w:val="1"/>
      </w:numPr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6E1"/>
    <w:rPr>
      <w:caps/>
      <w:color w:val="404040" w:themeColor="text1" w:themeTint="BF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957CB8"/>
    <w:rPr>
      <w:rFonts w:ascii="Calibri" w:eastAsiaTheme="majorEastAsia" w:hAnsi="Calibri" w:cstheme="majorBidi"/>
      <w:color w:val="E84C22" w:themeColor="accen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7CB8"/>
    <w:rPr>
      <w:rFonts w:ascii="Calibri" w:eastAsiaTheme="majorEastAsia" w:hAnsi="Calibri" w:cstheme="majorBidi"/>
      <w:color w:val="262626" w:themeColor="text1" w:themeTint="D9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3E40"/>
    <w:rPr>
      <w:rFonts w:ascii="Calibri" w:eastAsiaTheme="majorEastAsia" w:hAnsi="Calibri" w:cstheme="majorBidi"/>
      <w:color w:val="F49B00" w:themeColor="accent2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3500EB"/>
    <w:rPr>
      <w:rFonts w:ascii="Calibri" w:eastAsiaTheme="majorEastAsia" w:hAnsi="Calibri" w:cstheme="majorBidi"/>
      <w:i/>
      <w:iCs/>
      <w:color w:val="A36800" w:themeColor="accent2" w:themeShade="80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76E1"/>
    <w:rPr>
      <w:rFonts w:asciiTheme="majorHAnsi" w:eastAsiaTheme="majorEastAsia" w:hAnsiTheme="majorHAnsi" w:cstheme="majorBidi"/>
      <w:color w:val="F49B00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6E1"/>
    <w:rPr>
      <w:rFonts w:asciiTheme="majorHAnsi" w:eastAsiaTheme="majorEastAsia" w:hAnsiTheme="majorHAnsi" w:cstheme="majorBidi"/>
      <w:b/>
      <w:bCs/>
      <w:color w:val="A36800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6E1"/>
    <w:rPr>
      <w:rFonts w:asciiTheme="majorHAnsi" w:eastAsiaTheme="majorEastAsia" w:hAnsiTheme="majorHAnsi" w:cstheme="majorBidi"/>
      <w:color w:val="A36800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6E1"/>
    <w:rPr>
      <w:rFonts w:asciiTheme="majorHAnsi" w:eastAsiaTheme="majorEastAsia" w:hAnsiTheme="majorHAnsi" w:cstheme="majorBidi"/>
      <w:i/>
      <w:iCs/>
      <w:color w:val="A36800" w:themeColor="accent2" w:themeShade="80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F76E1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FF76E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FF76E1"/>
    <w:rPr>
      <w:b/>
      <w:bCs/>
      <w:i/>
      <w:iCs/>
      <w:caps w:val="0"/>
      <w:smallCaps w:val="0"/>
      <w:strike w:val="0"/>
      <w:dstrike w:val="0"/>
      <w:color w:val="FFBD47" w:themeColor="accent2"/>
    </w:rPr>
  </w:style>
  <w:style w:type="character" w:styleId="Strong">
    <w:name w:val="Strong"/>
    <w:basedOn w:val="DefaultParagraphFont"/>
    <w:uiPriority w:val="22"/>
    <w:qFormat/>
    <w:rsid w:val="00FF76E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F76E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F76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6E1"/>
    <w:pPr>
      <w:pBdr>
        <w:top w:val="single" w:sz="24" w:space="4" w:color="FFBD47" w:themeColor="accent2"/>
      </w:pBdr>
      <w:spacing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6E1"/>
    <w:rPr>
      <w:rFonts w:asciiTheme="majorHAnsi" w:eastAsiaTheme="majorEastAsia" w:hAnsiTheme="majorHAnsi" w:cstheme="majorBidi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F76E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F76E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F76E1"/>
    <w:rPr>
      <w:b/>
      <w:bCs/>
      <w:caps w:val="0"/>
      <w:smallCap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F76E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F76E1"/>
    <w:pPr>
      <w:outlineLvl w:val="9"/>
    </w:pPr>
  </w:style>
  <w:style w:type="paragraph" w:styleId="NoSpacing">
    <w:name w:val="No Spacing"/>
    <w:link w:val="NoSpacingChar"/>
    <w:uiPriority w:val="1"/>
    <w:qFormat/>
    <w:rsid w:val="00FF76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FF76E1"/>
  </w:style>
  <w:style w:type="character" w:styleId="Hyperlink">
    <w:name w:val="Hyperlink"/>
    <w:basedOn w:val="DefaultParagraphFont"/>
    <w:uiPriority w:val="99"/>
    <w:unhideWhenUsed/>
    <w:rsid w:val="00FF76E1"/>
    <w:rPr>
      <w:color w:val="CC9900" w:themeColor="hyperlink"/>
      <w:u w:val="single"/>
    </w:rPr>
  </w:style>
  <w:style w:type="table" w:styleId="TableGrid">
    <w:name w:val="Table Grid"/>
    <w:basedOn w:val="TableNormal"/>
    <w:uiPriority w:val="39"/>
    <w:rsid w:val="000900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34F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F20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0D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4F200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0D"/>
    <w:rPr>
      <w:rFonts w:ascii="Calibri" w:hAnsi="Calibri"/>
      <w:sz w:val="22"/>
    </w:rPr>
  </w:style>
  <w:style w:type="paragraph" w:customStyle="1" w:styleId="Default">
    <w:name w:val="Default"/>
    <w:rsid w:val="00F3704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PlainTable11">
    <w:name w:val="Plain Table 11"/>
    <w:basedOn w:val="TableNormal"/>
    <w:next w:val="PlainTable1"/>
    <w:uiPriority w:val="41"/>
    <w:rsid w:val="00022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B02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2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D23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2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D232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A0088441@nus.edu.sg" TargetMode="External"/><Relationship Id="rId18" Type="http://schemas.openxmlformats.org/officeDocument/2006/relationships/hyperlink" Target="mailto:A0088441@nus.edu.sg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hyperlink" Target="mailto:a0084176@nus.edu.sg" TargetMode="External"/><Relationship Id="rId17" Type="http://schemas.openxmlformats.org/officeDocument/2006/relationships/hyperlink" Target="mailto:a0084176@nus.edu.s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0085594@nus.edu.sg" TargetMode="External"/><Relationship Id="rId20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0085594@nus.edu.sg" TargetMode="External"/><Relationship Id="rId5" Type="http://schemas.openxmlformats.org/officeDocument/2006/relationships/styles" Target="styles.xml"/><Relationship Id="rId15" Type="http://schemas.openxmlformats.org/officeDocument/2006/relationships/hyperlink" Target="mailto:a0084053@nus.edu.sg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a0084053@nus.edu.sg" TargetMode="External"/><Relationship Id="rId19" Type="http://schemas.openxmlformats.org/officeDocument/2006/relationships/hyperlink" Target="mailto:A0090585@nus.edu.s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mailto:A0090585@nus.edu.sg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ma%20Mahmood\AppData\Roaming\Microsoft\Templates\Report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2014-09-08T00:00:00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49BDB-A796-4827-A9BC-98A2CCF37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166</TotalTime>
  <Pages>7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CS3202 Software Engineering Project</vt:lpstr>
    </vt:vector>
  </TitlesOfParts>
  <Company/>
  <LinksUpToDate>false</LinksUpToDate>
  <CharactersWithSpaces>5453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CS3202 Software Engineering Project</dc:title>
  <dc:subject>Final Report</dc:subject>
  <dc:creator>Team NUmebr : 4</dc:creator>
  <cp:keywords/>
  <dc:description/>
  <cp:lastModifiedBy>Saima</cp:lastModifiedBy>
  <cp:revision>6</cp:revision>
  <cp:lastPrinted>2014-10-20T05:05:00Z</cp:lastPrinted>
  <dcterms:created xsi:type="dcterms:W3CDTF">2014-11-11T01:44:00Z</dcterms:created>
  <dcterms:modified xsi:type="dcterms:W3CDTF">2014-11-11T04:34:00Z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