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
        <w:t xml:space="preserve"> </w:t>
      </w:r>
    </w:p>
    <w:sdt>
      <w:sdtPr>
        <w:id w:val="1804349457"/>
        <w:docPartObj>
          <w:docPartGallery w:val="Cover Pages"/>
          <w:docPartUnique/>
        </w:docPartObj>
      </w:sdtPr>
      <w:sdtEndPr/>
      <w:sdtContent>
        <w:p w:rsidR="00FF76E1" w:rsidRDefault="00FF76E1">
          <w:r>
            <w:rPr>
              <w:noProof/>
              <w:lang w:eastAsia="en-US"/>
            </w:rPr>
            <mc:AlternateContent>
              <mc:Choice Requires="wps">
                <w:drawing>
                  <wp:anchor distT="0" distB="0" distL="114300" distR="114300" simplePos="0" relativeHeight="251638784"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81B47" w:rsidRDefault="00881B47">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881B47" w:rsidRDefault="00881B47">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FF76E1" w:rsidRPr="005C3F9A" w:rsidRDefault="00113DD8">
          <w:r>
            <w:rPr>
              <w:noProof/>
              <w:lang w:eastAsia="en-US"/>
            </w:rPr>
            <w:drawing>
              <wp:anchor distT="0" distB="0" distL="114300" distR="114300" simplePos="0" relativeHeight="251640832"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37759"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881B47" w:rsidRDefault="00881B47" w:rsidP="00FF76E1">
                                <w:r>
                                  <w:t>Team Number: 4</w:t>
                                </w:r>
                                <w:r>
                                  <w:tab/>
                                </w:r>
                                <w:r>
                                  <w:tab/>
                                  <w:t>Consultation Day/Hour:  Tuesday, 1pm</w:t>
                                </w:r>
                              </w:p>
                              <w:p w:rsidR="00881B47" w:rsidRDefault="00881B47" w:rsidP="00FF76E1">
                                <w:r>
                                  <w:t>Team Name: Team 4</w:t>
                                </w:r>
                              </w:p>
                              <w:p w:rsidR="00881B47" w:rsidRDefault="00881B47" w:rsidP="00FF76E1">
                                <w:r>
                                  <w:t>Team Members Information:</w:t>
                                </w:r>
                              </w:p>
                              <w:p w:rsidR="00881B47" w:rsidRDefault="00881B47" w:rsidP="00FF76E1">
                                <w:pPr>
                                  <w:rPr>
                                    <w:u w:val="single"/>
                                  </w:rPr>
                                </w:pPr>
                                <w:r>
                                  <w:tab/>
                                </w:r>
                                <w:r w:rsidRPr="00D86F94">
                                  <w:rPr>
                                    <w:u w:val="single"/>
                                  </w:rPr>
                                  <w:t>Group PKB</w:t>
                                </w:r>
                              </w:p>
                              <w:p w:rsidR="00881B47" w:rsidRDefault="00881B47" w:rsidP="00FF76E1">
                                <w:r w:rsidRPr="00D86F94">
                                  <w:tab/>
                                </w:r>
                                <w:r>
                                  <w:t>Saloni Kaur</w:t>
                                </w:r>
                                <w:r>
                                  <w:tab/>
                                </w:r>
                                <w:r>
                                  <w:tab/>
                                  <w:t>A0084053L</w:t>
                                </w:r>
                                <w:r>
                                  <w:tab/>
                                </w:r>
                                <w:hyperlink r:id="rId11" w:history="1">
                                  <w:r w:rsidRPr="00C144B3">
                                    <w:rPr>
                                      <w:rStyle w:val="Hyperlink"/>
                                    </w:rPr>
                                    <w:t>a0084053@nus.edu.sg</w:t>
                                  </w:r>
                                </w:hyperlink>
                              </w:p>
                              <w:p w:rsidR="00881B47" w:rsidRDefault="00881B47" w:rsidP="00FF76E1">
                                <w:r>
                                  <w:tab/>
                                  <w:t xml:space="preserve">M I Azima </w:t>
                                </w:r>
                                <w:r>
                                  <w:tab/>
                                </w:r>
                                <w:r>
                                  <w:tab/>
                                </w:r>
                                <w:r w:rsidRPr="00D86F94">
                                  <w:t>A0085594N</w:t>
                                </w:r>
                                <w:r>
                                  <w:tab/>
                                </w:r>
                                <w:hyperlink r:id="rId12" w:history="1">
                                  <w:r w:rsidRPr="00C144B3">
                                    <w:rPr>
                                      <w:rStyle w:val="Hyperlink"/>
                                    </w:rPr>
                                    <w:t>a0085594@nus.edu.sg</w:t>
                                  </w:r>
                                </w:hyperlink>
                                <w:r>
                                  <w:t xml:space="preserve"> </w:t>
                                </w:r>
                              </w:p>
                              <w:p w:rsidR="00881B47" w:rsidRDefault="00881B47" w:rsidP="00FF76E1">
                                <w:pPr>
                                  <w:ind w:firstLine="720"/>
                                  <w:rPr>
                                    <w:u w:val="single"/>
                                  </w:rPr>
                                </w:pPr>
                                <w:r w:rsidRPr="00D86F94">
                                  <w:rPr>
                                    <w:u w:val="single"/>
                                  </w:rPr>
                                  <w:t>Group PQL</w:t>
                                </w:r>
                              </w:p>
                              <w:p w:rsidR="00881B47" w:rsidRDefault="00881B47" w:rsidP="00FF76E1">
                                <w:pPr>
                                  <w:ind w:firstLine="720"/>
                                </w:pPr>
                                <w:r>
                                  <w:t>Saima Mahmood</w:t>
                                </w:r>
                                <w:r>
                                  <w:tab/>
                                  <w:t>A0084176Y</w:t>
                                </w:r>
                                <w:r>
                                  <w:tab/>
                                </w:r>
                                <w:hyperlink r:id="rId13" w:history="1">
                                  <w:r w:rsidRPr="00C144B3">
                                    <w:rPr>
                                      <w:rStyle w:val="Hyperlink"/>
                                    </w:rPr>
                                    <w:t>a0084176@nus.edu.sg</w:t>
                                  </w:r>
                                </w:hyperlink>
                              </w:p>
                              <w:p w:rsidR="00881B47" w:rsidRDefault="00881B47" w:rsidP="00FF76E1">
                                <w:pPr>
                                  <w:ind w:firstLine="720"/>
                                </w:pPr>
                                <w:r w:rsidRPr="00D86F94">
                                  <w:t>Nguyen Trong Son</w:t>
                                </w:r>
                                <w:r>
                                  <w:tab/>
                                </w:r>
                                <w:r w:rsidRPr="00D86F94">
                                  <w:t>A0088441</w:t>
                                </w:r>
                                <w:r w:rsidR="002474C9">
                                  <w:t>B</w:t>
                                </w:r>
                                <w:bookmarkStart w:id="0" w:name="_GoBack"/>
                                <w:bookmarkEnd w:id="0"/>
                                <w:r>
                                  <w:tab/>
                                </w:r>
                                <w:hyperlink r:id="rId14" w:history="1">
                                  <w:r w:rsidRPr="00C144B3">
                                    <w:rPr>
                                      <w:rStyle w:val="Hyperlink"/>
                                    </w:rPr>
                                    <w:t>A0088441@nus.edu.sg</w:t>
                                  </w:r>
                                </w:hyperlink>
                              </w:p>
                              <w:p w:rsidR="00881B47" w:rsidRPr="00D86F94" w:rsidRDefault="00881B47" w:rsidP="00FF76E1">
                                <w:pPr>
                                  <w:ind w:firstLine="720"/>
                                </w:pPr>
                                <w:r w:rsidRPr="00D86F94">
                                  <w:t>Vu Phuc Tho</w:t>
                                </w:r>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377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881B47" w:rsidRDefault="00881B47" w:rsidP="00FF76E1">
                          <w:r>
                            <w:t>Team Number: 4</w:t>
                          </w:r>
                          <w:r>
                            <w:tab/>
                          </w:r>
                          <w:r>
                            <w:tab/>
                            <w:t>Consultation Day/Hour:  Tuesday, 1pm</w:t>
                          </w:r>
                        </w:p>
                        <w:p w:rsidR="00881B47" w:rsidRDefault="00881B47" w:rsidP="00FF76E1">
                          <w:r>
                            <w:t>Team Name: Team 4</w:t>
                          </w:r>
                        </w:p>
                        <w:p w:rsidR="00881B47" w:rsidRDefault="00881B47" w:rsidP="00FF76E1">
                          <w:r>
                            <w:t>Team Members Information:</w:t>
                          </w:r>
                        </w:p>
                        <w:p w:rsidR="00881B47" w:rsidRDefault="00881B47" w:rsidP="00FF76E1">
                          <w:pPr>
                            <w:rPr>
                              <w:u w:val="single"/>
                            </w:rPr>
                          </w:pPr>
                          <w:r>
                            <w:tab/>
                          </w:r>
                          <w:r w:rsidRPr="00D86F94">
                            <w:rPr>
                              <w:u w:val="single"/>
                            </w:rPr>
                            <w:t>Group PKB</w:t>
                          </w:r>
                        </w:p>
                        <w:p w:rsidR="00881B47" w:rsidRDefault="00881B47" w:rsidP="00FF76E1">
                          <w:r w:rsidRPr="00D86F94">
                            <w:tab/>
                          </w:r>
                          <w:r>
                            <w:t>Saloni Kaur</w:t>
                          </w:r>
                          <w:r>
                            <w:tab/>
                          </w:r>
                          <w:r>
                            <w:tab/>
                            <w:t>A0084053L</w:t>
                          </w:r>
                          <w:r>
                            <w:tab/>
                          </w:r>
                          <w:hyperlink r:id="rId16" w:history="1">
                            <w:r w:rsidRPr="00C144B3">
                              <w:rPr>
                                <w:rStyle w:val="Hyperlink"/>
                              </w:rPr>
                              <w:t>a0084053@nus.edu.sg</w:t>
                            </w:r>
                          </w:hyperlink>
                        </w:p>
                        <w:p w:rsidR="00881B47" w:rsidRDefault="00881B47" w:rsidP="00FF76E1">
                          <w:r>
                            <w:tab/>
                            <w:t xml:space="preserve">M I Azima </w:t>
                          </w:r>
                          <w:r>
                            <w:tab/>
                          </w:r>
                          <w:r>
                            <w:tab/>
                          </w:r>
                          <w:r w:rsidRPr="00D86F94">
                            <w:t>A0085594N</w:t>
                          </w:r>
                          <w:r>
                            <w:tab/>
                          </w:r>
                          <w:hyperlink r:id="rId17" w:history="1">
                            <w:r w:rsidRPr="00C144B3">
                              <w:rPr>
                                <w:rStyle w:val="Hyperlink"/>
                              </w:rPr>
                              <w:t>a0085594@nus.edu.sg</w:t>
                            </w:r>
                          </w:hyperlink>
                          <w:r>
                            <w:t xml:space="preserve"> </w:t>
                          </w:r>
                        </w:p>
                        <w:p w:rsidR="00881B47" w:rsidRDefault="00881B47" w:rsidP="00FF76E1">
                          <w:pPr>
                            <w:ind w:firstLine="720"/>
                            <w:rPr>
                              <w:u w:val="single"/>
                            </w:rPr>
                          </w:pPr>
                          <w:r w:rsidRPr="00D86F94">
                            <w:rPr>
                              <w:u w:val="single"/>
                            </w:rPr>
                            <w:t>Group PQL</w:t>
                          </w:r>
                        </w:p>
                        <w:p w:rsidR="00881B47" w:rsidRDefault="00881B47" w:rsidP="00FF76E1">
                          <w:pPr>
                            <w:ind w:firstLine="720"/>
                          </w:pPr>
                          <w:r>
                            <w:t>Saima Mahmood</w:t>
                          </w:r>
                          <w:r>
                            <w:tab/>
                            <w:t>A0084176Y</w:t>
                          </w:r>
                          <w:r>
                            <w:tab/>
                          </w:r>
                          <w:hyperlink r:id="rId18" w:history="1">
                            <w:r w:rsidRPr="00C144B3">
                              <w:rPr>
                                <w:rStyle w:val="Hyperlink"/>
                              </w:rPr>
                              <w:t>a0084176@nus.edu.sg</w:t>
                            </w:r>
                          </w:hyperlink>
                        </w:p>
                        <w:p w:rsidR="00881B47" w:rsidRDefault="00881B47" w:rsidP="00FF76E1">
                          <w:pPr>
                            <w:ind w:firstLine="720"/>
                          </w:pPr>
                          <w:r w:rsidRPr="00D86F94">
                            <w:t>Nguyen Trong Son</w:t>
                          </w:r>
                          <w:r>
                            <w:tab/>
                          </w:r>
                          <w:r w:rsidRPr="00D86F94">
                            <w:t>A0088441</w:t>
                          </w:r>
                          <w:r w:rsidR="002474C9">
                            <w:t>B</w:t>
                          </w:r>
                          <w:bookmarkStart w:id="1" w:name="_GoBack"/>
                          <w:bookmarkEnd w:id="1"/>
                          <w:r>
                            <w:tab/>
                          </w:r>
                          <w:hyperlink r:id="rId19" w:history="1">
                            <w:r w:rsidRPr="00C144B3">
                              <w:rPr>
                                <w:rStyle w:val="Hyperlink"/>
                              </w:rPr>
                              <w:t>A0088441@nus.edu.sg</w:t>
                            </w:r>
                          </w:hyperlink>
                        </w:p>
                        <w:p w:rsidR="00881B47" w:rsidRPr="00D86F94" w:rsidRDefault="00881B47" w:rsidP="00FF76E1">
                          <w:pPr>
                            <w:ind w:firstLine="720"/>
                          </w:pPr>
                          <w:r w:rsidRPr="00D86F94">
                            <w:t>Vu Phuc Tho</w:t>
                          </w:r>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9808"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B47" w:rsidRDefault="005E281E"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81B47">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881B47" w:rsidRPr="00FF76E1" w:rsidRDefault="00881B47"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980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881B47" w:rsidRDefault="00881B47"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1B47" w:rsidRPr="00FF76E1" w:rsidRDefault="00881B47"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Content>
    </w:sdt>
    <w:p w:rsidR="0073271F" w:rsidRDefault="0073271F" w:rsidP="0073271F">
      <w:pPr>
        <w:pStyle w:val="Heading1"/>
        <w:numPr>
          <w:ilvl w:val="0"/>
          <w:numId w:val="14"/>
        </w:numPr>
      </w:pPr>
      <w:bookmarkStart w:id="2" w:name="_Toc403471843"/>
      <w:r>
        <w:lastRenderedPageBreak/>
        <w:t>Project Story</w:t>
      </w:r>
      <w:bookmarkEnd w:id="2"/>
    </w:p>
    <w:p w:rsidR="0073271F" w:rsidRDefault="00377BFB" w:rsidP="007410F4">
      <w:pPr>
        <w:ind w:firstLine="360"/>
      </w:pPr>
      <w:r>
        <w:t xml:space="preserve">CS3202 has been an eventful project based module. </w:t>
      </w:r>
      <w:r w:rsidR="003D1D4E">
        <w:t>In the continuation</w:t>
      </w:r>
      <w:r w:rsidR="0073271F">
        <w:t xml:space="preserve"> </w:t>
      </w:r>
      <w:r w:rsidR="003D1D4E">
        <w:t xml:space="preserve">from CS3201, we have implemented the full scope of the Static Program Analyzer (SPA), alongside some extensions. We ensured that we improved on the weaknesses from our previous project and strengthened the base to build our SPA upon. We also had the addition of a new member with,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444F27">
      <w:pPr>
        <w:pStyle w:val="Heading1"/>
        <w:numPr>
          <w:ilvl w:val="0"/>
          <w:numId w:val="14"/>
        </w:numPr>
      </w:pPr>
      <w:bookmarkStart w:id="3" w:name="_Toc403471844"/>
      <w:r>
        <w:t>Summary of Main Achievements</w:t>
      </w:r>
      <w:bookmarkEnd w:id="3"/>
      <w:r>
        <w:t xml:space="preserve"> </w:t>
      </w:r>
    </w:p>
    <w:p w:rsidR="004641FC" w:rsidRDefault="0073271F" w:rsidP="00957CB8">
      <w:pPr>
        <w:pStyle w:val="Heading2"/>
      </w:pPr>
      <w:bookmarkStart w:id="4" w:name="_Toc403471845"/>
      <w:r>
        <w:t>Basic SPA Functionality</w:t>
      </w:r>
      <w:bookmarkEnd w:id="4"/>
      <w:r>
        <w:t xml:space="preserve"> </w:t>
      </w:r>
    </w:p>
    <w:p w:rsidR="00685448" w:rsidRDefault="0061228B" w:rsidP="007C77B6">
      <w:pPr>
        <w:ind w:left="90" w:firstLine="303"/>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7C77B6">
      <w:pPr>
        <w:pStyle w:val="ListParagraph"/>
        <w:numPr>
          <w:ilvl w:val="0"/>
          <w:numId w:val="28"/>
        </w:numPr>
        <w:ind w:left="1080"/>
      </w:pPr>
      <w:r>
        <w:t>Parser</w:t>
      </w:r>
      <w:r w:rsidR="002745EA">
        <w:t xml:space="preserve"> </w:t>
      </w:r>
    </w:p>
    <w:p w:rsidR="00685448" w:rsidRDefault="00685448" w:rsidP="007C77B6">
      <w:pPr>
        <w:pStyle w:val="ListParagraph"/>
        <w:numPr>
          <w:ilvl w:val="0"/>
          <w:numId w:val="28"/>
        </w:numPr>
        <w:ind w:left="1080"/>
      </w:pPr>
      <w:r>
        <w:t>Design Extractor</w:t>
      </w:r>
      <w:r w:rsidR="002745EA">
        <w:t xml:space="preserve"> </w:t>
      </w:r>
    </w:p>
    <w:p w:rsidR="00685448" w:rsidRDefault="002745EA" w:rsidP="007C77B6">
      <w:pPr>
        <w:pStyle w:val="ListParagraph"/>
        <w:numPr>
          <w:ilvl w:val="0"/>
          <w:numId w:val="28"/>
        </w:numPr>
        <w:ind w:left="1080"/>
      </w:pPr>
      <w:r>
        <w:t>Program Knowledge Base (PKB)</w:t>
      </w:r>
      <w:r w:rsidR="00685448">
        <w:t xml:space="preserve"> </w:t>
      </w:r>
    </w:p>
    <w:p w:rsidR="001D067E" w:rsidRDefault="002745EA" w:rsidP="007C77B6">
      <w:pPr>
        <w:pStyle w:val="ListParagraph"/>
        <w:numPr>
          <w:ilvl w:val="0"/>
          <w:numId w:val="28"/>
        </w:numPr>
        <w:ind w:left="1080"/>
      </w:pPr>
      <w:r>
        <w:t>Query Processor (QP).</w:t>
      </w:r>
    </w:p>
    <w:p w:rsidR="00685448" w:rsidRDefault="00685448" w:rsidP="007C77B6">
      <w:pPr>
        <w:ind w:left="90"/>
      </w:pPr>
      <w:r>
        <w:t>T</w:t>
      </w:r>
      <w:r w:rsidR="002745EA">
        <w:t xml:space="preserve">he PKB stores the design abstractions implemented: </w:t>
      </w:r>
    </w:p>
    <w:p w:rsidR="00685448" w:rsidRDefault="00685448" w:rsidP="00685448">
      <w:pPr>
        <w:pStyle w:val="ListParagraph"/>
        <w:numPr>
          <w:ilvl w:val="0"/>
          <w:numId w:val="29"/>
        </w:numPr>
      </w:pPr>
      <w:r>
        <w:t xml:space="preserve">Abstract Syntax Tree (AST) </w:t>
      </w:r>
    </w:p>
    <w:p w:rsidR="00685448" w:rsidRDefault="00685448" w:rsidP="00685448">
      <w:pPr>
        <w:pStyle w:val="ListParagraph"/>
        <w:numPr>
          <w:ilvl w:val="0"/>
          <w:numId w:val="29"/>
        </w:numPr>
      </w:pPr>
      <w:r>
        <w:t>Follows/Follows*</w:t>
      </w:r>
      <w:r w:rsidR="002745EA">
        <w:t xml:space="preserve"> </w:t>
      </w:r>
    </w:p>
    <w:p w:rsidR="00685448" w:rsidRDefault="00685448" w:rsidP="00685448">
      <w:pPr>
        <w:pStyle w:val="ListParagraph"/>
        <w:numPr>
          <w:ilvl w:val="0"/>
          <w:numId w:val="29"/>
        </w:numPr>
      </w:pPr>
      <w:r>
        <w:t>Parent/Parent*</w:t>
      </w:r>
    </w:p>
    <w:p w:rsidR="00685448" w:rsidRDefault="00685448" w:rsidP="00685448">
      <w:pPr>
        <w:pStyle w:val="ListParagraph"/>
        <w:numPr>
          <w:ilvl w:val="0"/>
          <w:numId w:val="29"/>
        </w:numPr>
      </w:pPr>
      <w:r>
        <w:t>Modifies</w:t>
      </w:r>
      <w:r w:rsidR="002745EA">
        <w:t xml:space="preserve"> </w:t>
      </w:r>
    </w:p>
    <w:p w:rsidR="00685448" w:rsidRDefault="00685448" w:rsidP="00685448">
      <w:pPr>
        <w:pStyle w:val="ListParagraph"/>
        <w:numPr>
          <w:ilvl w:val="0"/>
          <w:numId w:val="29"/>
        </w:numPr>
      </w:pPr>
      <w:r>
        <w:t>Uses</w:t>
      </w:r>
      <w:r w:rsidR="002745EA">
        <w:t xml:space="preserve"> </w:t>
      </w:r>
    </w:p>
    <w:p w:rsidR="00685448" w:rsidRDefault="00685448" w:rsidP="00685448">
      <w:pPr>
        <w:pStyle w:val="ListParagraph"/>
        <w:numPr>
          <w:ilvl w:val="0"/>
          <w:numId w:val="29"/>
        </w:numPr>
      </w:pPr>
      <w:r>
        <w:t>Calls/Calls*</w:t>
      </w:r>
      <w:r w:rsidR="002745EA">
        <w:t xml:space="preserve"> </w:t>
      </w:r>
    </w:p>
    <w:p w:rsidR="00685448" w:rsidRDefault="002745EA" w:rsidP="00685448">
      <w:pPr>
        <w:pStyle w:val="ListParagraph"/>
        <w:numPr>
          <w:ilvl w:val="0"/>
          <w:numId w:val="29"/>
        </w:numPr>
      </w:pPr>
      <w:r>
        <w:t>Next/</w:t>
      </w:r>
      <w:r w:rsidR="00685448">
        <w:t>Next*</w:t>
      </w:r>
      <w:r>
        <w:t xml:space="preserve"> </w:t>
      </w:r>
    </w:p>
    <w:p w:rsidR="002745EA" w:rsidRDefault="002745EA" w:rsidP="00685448">
      <w:pPr>
        <w:pStyle w:val="ListParagraph"/>
        <w:numPr>
          <w:ilvl w:val="0"/>
          <w:numId w:val="29"/>
        </w:numPr>
      </w:pPr>
      <w:r>
        <w:t>Affects/Affects*</w:t>
      </w:r>
    </w:p>
    <w:p w:rsidR="009E5EF1" w:rsidRDefault="00685448" w:rsidP="007C77B6">
      <w:pPr>
        <w:ind w:firstLine="348"/>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w:t>
      </w:r>
      <w:r w:rsidR="009E5EF1">
        <w:lastRenderedPageBreak/>
        <w:t xml:space="preserve">to also return tuple results. The QP also includes components that handle the optimization of query evaluation. </w:t>
      </w:r>
    </w:p>
    <w:p w:rsidR="00685448" w:rsidRDefault="009E5EF1" w:rsidP="007C77B6">
      <w:pPr>
        <w:ind w:firstLine="348"/>
      </w:pPr>
      <w:r>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12E4A">
      <w:pPr>
        <w:pStyle w:val="Heading2"/>
      </w:pPr>
      <w:bookmarkStart w:id="5" w:name="_Toc403471846"/>
      <w:r>
        <w:t>Highlights of System</w:t>
      </w:r>
      <w:bookmarkEnd w:id="5"/>
      <w:r>
        <w:t xml:space="preserve"> </w:t>
      </w:r>
    </w:p>
    <w:p w:rsidR="007560DD" w:rsidRDefault="007560DD" w:rsidP="007C77B6">
      <w:pPr>
        <w:ind w:firstLine="348"/>
      </w:pPr>
      <w:r>
        <w:t xml:space="preserve">In the implementation of the functionality, defined by the handbook, we have ensured that aspects of our software standout from the norm. </w:t>
      </w:r>
      <w:r w:rsidR="00AA04EC">
        <w:t>This is in the way that we have implemented some functions and also the addition of certain components. The main highlights of our project includes:</w:t>
      </w:r>
    </w:p>
    <w:p w:rsidR="00AA04EC" w:rsidRDefault="00AA04EC" w:rsidP="00AA04EC">
      <w:pPr>
        <w:pStyle w:val="ListParagraph"/>
        <w:numPr>
          <w:ilvl w:val="0"/>
          <w:numId w:val="30"/>
        </w:numPr>
      </w:pPr>
      <w:r>
        <w:t xml:space="preserve">Polymorphism of data structure </w:t>
      </w:r>
      <w:r w:rsidR="00A51993">
        <w:t>for PKB (</w:t>
      </w:r>
      <w:r w:rsidR="00A51993" w:rsidRPr="00A51993">
        <w:rPr>
          <w:rFonts w:ascii="Courier New" w:hAnsi="Courier New" w:cs="Courier New"/>
        </w:rPr>
        <w:t>MapTable</w:t>
      </w:r>
      <w:r w:rsidR="00A51993">
        <w:t xml:space="preserve"> &amp; </w:t>
      </w:r>
      <w:r w:rsidR="00A51993" w:rsidRPr="00A51993">
        <w:rPr>
          <w:rFonts w:ascii="Courier New" w:hAnsi="Courier New" w:cs="Courier New"/>
        </w:rPr>
        <w:t>ListTable</w:t>
      </w:r>
      <w:r w:rsidR="00A51993">
        <w:t>)</w:t>
      </w:r>
    </w:p>
    <w:p w:rsidR="00A51993" w:rsidRDefault="00A51993" w:rsidP="00AA04EC">
      <w:pPr>
        <w:pStyle w:val="ListParagraph"/>
        <w:numPr>
          <w:ilvl w:val="0"/>
          <w:numId w:val="30"/>
        </w:numPr>
      </w:pPr>
      <w:r>
        <w:t>Next* Implementation</w:t>
      </w:r>
    </w:p>
    <w:p w:rsidR="00A51993" w:rsidRDefault="00A51993" w:rsidP="00AA04EC">
      <w:pPr>
        <w:pStyle w:val="ListParagraph"/>
        <w:numPr>
          <w:ilvl w:val="0"/>
          <w:numId w:val="30"/>
        </w:numPr>
      </w:pPr>
      <w:r>
        <w:t>Addition of Query Representator</w:t>
      </w:r>
      <w:r w:rsidR="00B155DC">
        <w:t xml:space="preserve"> </w:t>
      </w:r>
      <w:r>
        <w:t>(QR) and Query Optimizer (QO) in the QP</w:t>
      </w:r>
    </w:p>
    <w:p w:rsidR="00A51993" w:rsidRDefault="00A51993" w:rsidP="00AA04EC">
      <w:pPr>
        <w:pStyle w:val="ListParagraph"/>
        <w:numPr>
          <w:ilvl w:val="0"/>
          <w:numId w:val="30"/>
        </w:numPr>
      </w:pPr>
      <w:r>
        <w:t xml:space="preserve">Query Evaluator (QE) in the QP </w:t>
      </w:r>
      <w:r w:rsidRPr="00A51993">
        <w:rPr>
          <w:color w:val="FF0000"/>
        </w:rPr>
        <w:t>[really?]</w:t>
      </w:r>
    </w:p>
    <w:p w:rsidR="008B6283" w:rsidRPr="00812E4A" w:rsidRDefault="00B155DC" w:rsidP="002F6ACA">
      <w:pPr>
        <w:ind w:left="360"/>
      </w:pPr>
      <w:r>
        <w:t>These highlights will be further elaborated on in Section 4 and Section 6.</w:t>
      </w:r>
    </w:p>
    <w:p w:rsidR="0073271F" w:rsidRDefault="0073271F" w:rsidP="0073271F">
      <w:pPr>
        <w:pStyle w:val="Heading2"/>
      </w:pPr>
      <w:bookmarkStart w:id="6" w:name="_Toc403471847"/>
      <w:r>
        <w:t>Extension for Bonus Points</w:t>
      </w:r>
      <w:bookmarkEnd w:id="6"/>
      <w:r>
        <w:t xml:space="preserve"> </w:t>
      </w:r>
    </w:p>
    <w:p w:rsidR="0073271F" w:rsidRPr="0073271F" w:rsidRDefault="00F21AFB" w:rsidP="007C77B6">
      <w:pPr>
        <w:ind w:left="90"/>
      </w:pPr>
      <w:r>
        <w:t>We have implemented the first extension for the extended code pattern. This includes the relationships Contains, Contains* and Siblings.</w:t>
      </w:r>
      <w:r w:rsidR="00113DD8">
        <w:t xml:space="preserve"> Details entailing the design decisions for this extension shall be discussed in Section 4.</w:t>
      </w:r>
      <w:r>
        <w:t xml:space="preserve"> </w:t>
      </w:r>
      <w:r w:rsidR="006F4613">
        <w:t xml:space="preserve">The test cases for this extension </w:t>
      </w:r>
      <w:r w:rsidR="0095104E">
        <w:t xml:space="preserve">has been included alongside the other test cases for the SPA. </w:t>
      </w:r>
    </w:p>
    <w:p w:rsidR="0020763D" w:rsidRDefault="0020763D" w:rsidP="0020763D">
      <w:pPr>
        <w:pStyle w:val="Heading1"/>
        <w:numPr>
          <w:ilvl w:val="0"/>
          <w:numId w:val="14"/>
        </w:numPr>
      </w:pPr>
      <w:bookmarkStart w:id="7" w:name="_Toc403471848"/>
      <w:r>
        <w:t>Project Plans</w:t>
      </w:r>
      <w:bookmarkEnd w:id="7"/>
    </w:p>
    <w:p w:rsidR="0094321B" w:rsidRDefault="0073271F" w:rsidP="0094321B">
      <w:pPr>
        <w:pStyle w:val="Heading2"/>
      </w:pPr>
      <w:bookmarkStart w:id="8" w:name="_Toc403471849"/>
      <w:r>
        <w:t>Project Schedule</w:t>
      </w:r>
      <w:bookmarkEnd w:id="8"/>
      <w:r>
        <w:t xml:space="preserve"> </w:t>
      </w:r>
    </w:p>
    <w:p w:rsidR="00003328" w:rsidRPr="00003328" w:rsidRDefault="00003328" w:rsidP="00003328">
      <w:r>
        <w:t xml:space="preserve">The tables in this section show how we distributed the work into various tasks throughout the 4 main iterations. </w:t>
      </w:r>
    </w:p>
    <w:p w:rsidR="007C77B6" w:rsidRDefault="007C77B6" w:rsidP="007C77B6">
      <w:pPr>
        <w:pStyle w:val="Heading3"/>
      </w:pPr>
      <w:r>
        <w:t>Iteration 1</w:t>
      </w:r>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7C77B6">
            <w:pPr>
              <w:jc w:val="center"/>
              <w:rPr>
                <w:b/>
                <w:sz w:val="22"/>
              </w:rPr>
            </w:pPr>
            <w:r w:rsidRPr="007C77B6">
              <w:rPr>
                <w:b/>
                <w:sz w:val="22"/>
              </w:rPr>
              <w:t>Team Member</w:t>
            </w:r>
          </w:p>
        </w:tc>
        <w:tc>
          <w:tcPr>
            <w:tcW w:w="0" w:type="auto"/>
            <w:vAlign w:val="center"/>
          </w:tcPr>
          <w:p w:rsidR="007C77B6" w:rsidRPr="007C77B6" w:rsidRDefault="007C77B6" w:rsidP="007C77B6">
            <w:pPr>
              <w:jc w:val="center"/>
              <w:rPr>
                <w:b/>
                <w:sz w:val="22"/>
              </w:rPr>
            </w:pPr>
            <w:r w:rsidRPr="007C77B6">
              <w:rPr>
                <w:b/>
                <w:sz w:val="22"/>
              </w:rPr>
              <w:t>Testing</w:t>
            </w:r>
          </w:p>
        </w:tc>
        <w:tc>
          <w:tcPr>
            <w:tcW w:w="0" w:type="auto"/>
            <w:vAlign w:val="center"/>
          </w:tcPr>
          <w:p w:rsidR="007C77B6" w:rsidRPr="007C77B6" w:rsidRDefault="007C77B6" w:rsidP="007C77B6">
            <w:pPr>
              <w:jc w:val="center"/>
              <w:rPr>
                <w:b/>
                <w:sz w:val="22"/>
              </w:rPr>
            </w:pPr>
            <w:r w:rsidRPr="007C77B6">
              <w:rPr>
                <w:b/>
                <w:sz w:val="22"/>
              </w:rPr>
              <w:t>Writing Test Cases</w:t>
            </w:r>
          </w:p>
        </w:tc>
        <w:tc>
          <w:tcPr>
            <w:tcW w:w="0" w:type="auto"/>
            <w:vAlign w:val="center"/>
          </w:tcPr>
          <w:p w:rsidR="007C77B6" w:rsidRPr="007C77B6" w:rsidRDefault="007C77B6" w:rsidP="007C77B6">
            <w:pPr>
              <w:jc w:val="center"/>
              <w:rPr>
                <w:b/>
                <w:sz w:val="22"/>
              </w:rPr>
            </w:pPr>
            <w:r w:rsidRPr="007C77B6">
              <w:rPr>
                <w:b/>
                <w:sz w:val="22"/>
              </w:rPr>
              <w:t>Revamp of PKB Tables</w:t>
            </w:r>
          </w:p>
        </w:tc>
        <w:tc>
          <w:tcPr>
            <w:tcW w:w="0" w:type="auto"/>
            <w:vAlign w:val="center"/>
          </w:tcPr>
          <w:p w:rsidR="007C77B6" w:rsidRPr="007C77B6" w:rsidRDefault="007C77B6" w:rsidP="007C77B6">
            <w:pPr>
              <w:jc w:val="center"/>
              <w:rPr>
                <w:b/>
                <w:sz w:val="22"/>
              </w:rPr>
            </w:pPr>
            <w:r w:rsidRPr="007C77B6">
              <w:rPr>
                <w:b/>
                <w:sz w:val="22"/>
              </w:rPr>
              <w:t>Refractoring QP</w:t>
            </w:r>
          </w:p>
        </w:tc>
        <w:tc>
          <w:tcPr>
            <w:tcW w:w="0" w:type="auto"/>
            <w:vAlign w:val="center"/>
          </w:tcPr>
          <w:p w:rsidR="007C77B6" w:rsidRPr="007C77B6" w:rsidRDefault="007C77B6" w:rsidP="007C77B6">
            <w:pPr>
              <w:jc w:val="center"/>
              <w:rPr>
                <w:b/>
                <w:sz w:val="22"/>
              </w:rPr>
            </w:pPr>
            <w:r w:rsidRPr="007C77B6">
              <w:rPr>
                <w:b/>
                <w:sz w:val="22"/>
              </w:rPr>
              <w:t>Working on QP</w:t>
            </w:r>
          </w:p>
        </w:tc>
        <w:tc>
          <w:tcPr>
            <w:tcW w:w="0" w:type="auto"/>
            <w:vAlign w:val="center"/>
          </w:tcPr>
          <w:p w:rsidR="007C77B6" w:rsidRPr="007C77B6" w:rsidRDefault="007C77B6" w:rsidP="007C77B6">
            <w:pPr>
              <w:jc w:val="center"/>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lastRenderedPageBreak/>
              <w:t>Azima</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Saima</w:t>
            </w:r>
          </w:p>
        </w:tc>
        <w:tc>
          <w:tcPr>
            <w:tcW w:w="0" w:type="auto"/>
          </w:tcPr>
          <w:p w:rsidR="007C77B6" w:rsidRPr="007C77B6" w:rsidRDefault="007C77B6" w:rsidP="007C77B6">
            <w:pPr>
              <w:jc w:val="center"/>
              <w:rPr>
                <w:b/>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Saloni</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Sean</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7C77B6">
            <w:pPr>
              <w:jc w:val="center"/>
              <w:rPr>
                <w:sz w:val="22"/>
              </w:rPr>
            </w:pPr>
            <w:r w:rsidRPr="007C77B6">
              <w:rPr>
                <w:sz w:val="22"/>
              </w:rPr>
              <w:t>Tho</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003328">
            <w:pPr>
              <w:keepNext/>
              <w:jc w:val="center"/>
              <w:rPr>
                <w:sz w:val="22"/>
              </w:rPr>
            </w:pPr>
          </w:p>
        </w:tc>
      </w:tr>
    </w:tbl>
    <w:p w:rsidR="007C77B6" w:rsidRPr="001C6631" w:rsidRDefault="00003328" w:rsidP="00003328">
      <w:pPr>
        <w:pStyle w:val="Caption"/>
        <w:rPr>
          <w:sz w:val="18"/>
        </w:rPr>
      </w:pPr>
      <w:r w:rsidRPr="001C6631">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1</w:t>
      </w:r>
      <w:r w:rsidR="00086D66">
        <w:rPr>
          <w:sz w:val="18"/>
        </w:rPr>
        <w:fldChar w:fldCharType="end"/>
      </w:r>
      <w:r w:rsidRPr="001C6631">
        <w:rPr>
          <w:sz w:val="18"/>
        </w:rPr>
        <w:t>: Iteration 1 Work Distribution</w:t>
      </w:r>
    </w:p>
    <w:p w:rsidR="00003328" w:rsidRPr="00003328" w:rsidRDefault="00003328" w:rsidP="00003328">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7C77B6">
      <w:pPr>
        <w:pStyle w:val="Heading3"/>
      </w:pPr>
      <w:r>
        <w:t>Iteration 2</w:t>
      </w:r>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003328">
            <w:pPr>
              <w:jc w:val="center"/>
              <w:rPr>
                <w:b/>
                <w:sz w:val="22"/>
              </w:rPr>
            </w:pPr>
            <w:r w:rsidRPr="00003328">
              <w:rPr>
                <w:b/>
                <w:sz w:val="22"/>
              </w:rPr>
              <w:t>Team Member</w:t>
            </w:r>
          </w:p>
        </w:tc>
        <w:tc>
          <w:tcPr>
            <w:tcW w:w="983" w:type="dxa"/>
            <w:vAlign w:val="center"/>
          </w:tcPr>
          <w:p w:rsidR="00003328" w:rsidRPr="00003328" w:rsidRDefault="00003328" w:rsidP="00003328">
            <w:pPr>
              <w:jc w:val="center"/>
              <w:rPr>
                <w:b/>
                <w:sz w:val="22"/>
              </w:rPr>
            </w:pPr>
            <w:r w:rsidRPr="00003328">
              <w:rPr>
                <w:b/>
                <w:sz w:val="22"/>
              </w:rPr>
              <w:t>Testing</w:t>
            </w:r>
          </w:p>
        </w:tc>
        <w:tc>
          <w:tcPr>
            <w:tcW w:w="1138" w:type="dxa"/>
            <w:vAlign w:val="center"/>
          </w:tcPr>
          <w:p w:rsidR="00003328" w:rsidRPr="00003328" w:rsidRDefault="00003328" w:rsidP="00003328">
            <w:pPr>
              <w:jc w:val="center"/>
              <w:rPr>
                <w:b/>
                <w:sz w:val="22"/>
              </w:rPr>
            </w:pPr>
            <w:r w:rsidRPr="00003328">
              <w:rPr>
                <w:b/>
                <w:sz w:val="22"/>
              </w:rPr>
              <w:t>Writing Test Cases</w:t>
            </w:r>
          </w:p>
        </w:tc>
        <w:tc>
          <w:tcPr>
            <w:tcW w:w="1185" w:type="dxa"/>
            <w:vAlign w:val="center"/>
          </w:tcPr>
          <w:p w:rsidR="00003328" w:rsidRPr="00003328" w:rsidRDefault="00003328" w:rsidP="00003328">
            <w:pPr>
              <w:jc w:val="center"/>
              <w:rPr>
                <w:b/>
                <w:sz w:val="22"/>
              </w:rPr>
            </w:pPr>
            <w:r w:rsidRPr="00003328">
              <w:rPr>
                <w:b/>
                <w:sz w:val="22"/>
              </w:rPr>
              <w:t>Revamp of TNODE</w:t>
            </w:r>
          </w:p>
        </w:tc>
        <w:tc>
          <w:tcPr>
            <w:tcW w:w="1196" w:type="dxa"/>
            <w:vAlign w:val="center"/>
          </w:tcPr>
          <w:p w:rsidR="00003328" w:rsidRPr="00003328" w:rsidRDefault="00003328" w:rsidP="00003328">
            <w:pPr>
              <w:jc w:val="center"/>
              <w:rPr>
                <w:b/>
                <w:sz w:val="22"/>
              </w:rPr>
            </w:pPr>
            <w:r w:rsidRPr="00003328">
              <w:rPr>
                <w:b/>
                <w:sz w:val="22"/>
              </w:rPr>
              <w:t>Next for PKB</w:t>
            </w:r>
          </w:p>
        </w:tc>
        <w:tc>
          <w:tcPr>
            <w:tcW w:w="1209" w:type="dxa"/>
            <w:vAlign w:val="center"/>
          </w:tcPr>
          <w:p w:rsidR="00003328" w:rsidRPr="00003328" w:rsidRDefault="00003328" w:rsidP="00003328">
            <w:pPr>
              <w:jc w:val="center"/>
              <w:rPr>
                <w:b/>
                <w:sz w:val="22"/>
              </w:rPr>
            </w:pPr>
            <w:r w:rsidRPr="00003328">
              <w:rPr>
                <w:b/>
                <w:sz w:val="22"/>
              </w:rPr>
              <w:t>Working on QP</w:t>
            </w:r>
          </w:p>
        </w:tc>
        <w:tc>
          <w:tcPr>
            <w:tcW w:w="1440" w:type="dxa"/>
            <w:vAlign w:val="center"/>
          </w:tcPr>
          <w:p w:rsidR="00003328" w:rsidRPr="00003328" w:rsidRDefault="00003328" w:rsidP="00003328">
            <w:pPr>
              <w:jc w:val="center"/>
              <w:rPr>
                <w:b/>
                <w:sz w:val="22"/>
              </w:rPr>
            </w:pPr>
            <w:r w:rsidRPr="00003328">
              <w:rPr>
                <w:b/>
                <w:sz w:val="22"/>
              </w:rPr>
              <w:t>Fixing issues with Parser</w:t>
            </w:r>
          </w:p>
        </w:tc>
        <w:tc>
          <w:tcPr>
            <w:tcW w:w="983" w:type="dxa"/>
            <w:vAlign w:val="center"/>
          </w:tcPr>
          <w:p w:rsidR="00003328" w:rsidRPr="00003328" w:rsidRDefault="00003328" w:rsidP="00003328">
            <w:pPr>
              <w:jc w:val="center"/>
              <w:rPr>
                <w:b/>
                <w:sz w:val="22"/>
              </w:rPr>
            </w:pPr>
            <w:r w:rsidRPr="00003328">
              <w:rPr>
                <w:b/>
                <w:sz w:val="22"/>
              </w:rPr>
              <w:t>Report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Azima</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Saima</w:t>
            </w:r>
          </w:p>
        </w:tc>
        <w:tc>
          <w:tcPr>
            <w:tcW w:w="983" w:type="dxa"/>
          </w:tcPr>
          <w:p w:rsidR="00003328" w:rsidRPr="00003328" w:rsidRDefault="00003328" w:rsidP="00003328">
            <w:pPr>
              <w:jc w:val="center"/>
              <w:rPr>
                <w:b/>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r w:rsidRPr="00003328">
              <w:rPr>
                <w:sz w:val="22"/>
              </w:rPr>
              <w: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Saloni</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r w:rsidRPr="00003328">
              <w:rPr>
                <w:sz w:val="22"/>
              </w:rPr>
              <w:t>*</w:t>
            </w: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Sean</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r w:rsidRPr="00003328">
              <w:rPr>
                <w:sz w:val="22"/>
              </w:rPr>
              <w:t>*</w:t>
            </w: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Tho</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r w:rsidRPr="00003328">
              <w:rPr>
                <w:sz w:val="22"/>
              </w:rPr>
              <w:t>*</w:t>
            </w: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keepNext/>
              <w:jc w:val="center"/>
              <w:rPr>
                <w:sz w:val="22"/>
              </w:rPr>
            </w:pPr>
          </w:p>
        </w:tc>
        <w:tc>
          <w:tcPr>
            <w:tcW w:w="983" w:type="dxa"/>
          </w:tcPr>
          <w:p w:rsidR="00003328" w:rsidRPr="00003328" w:rsidRDefault="00003328" w:rsidP="001C6631">
            <w:pPr>
              <w:keepNext/>
              <w:jc w:val="center"/>
              <w:rPr>
                <w:sz w:val="22"/>
              </w:rPr>
            </w:pPr>
            <w:r w:rsidRPr="00003328">
              <w:rPr>
                <w:sz w:val="22"/>
              </w:rPr>
              <w:t>*</w:t>
            </w:r>
          </w:p>
        </w:tc>
      </w:tr>
    </w:tbl>
    <w:p w:rsidR="001C6631" w:rsidRPr="001C6631" w:rsidRDefault="001C6631">
      <w:pPr>
        <w:pStyle w:val="Caption"/>
        <w:rPr>
          <w:sz w:val="18"/>
        </w:rPr>
      </w:pPr>
      <w:r w:rsidRPr="001C6631">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2</w:t>
      </w:r>
      <w:r w:rsidR="00086D66">
        <w:rPr>
          <w:sz w:val="18"/>
        </w:rPr>
        <w:fldChar w:fldCharType="end"/>
      </w:r>
      <w:r w:rsidRPr="001C6631">
        <w:rPr>
          <w:sz w:val="18"/>
        </w:rPr>
        <w:t>: Iteration 2 Work Distribution</w:t>
      </w:r>
    </w:p>
    <w:p w:rsidR="001C6631" w:rsidRPr="001C6631" w:rsidRDefault="00003328" w:rsidP="001C6631">
      <w:r>
        <w:t xml:space="preserve">This iteration </w:t>
      </w:r>
      <w:r w:rsidR="001C6631">
        <w:t xml:space="preserve">saw us complete all of the requirements from iteration 1 and iteration 2. The main setback in this iteration was in the design of the </w:t>
      </w:r>
      <w:r w:rsidR="001C6631" w:rsidRPr="001C6631">
        <w:rPr>
          <w:rFonts w:ascii="Courier New" w:hAnsi="Courier New" w:cs="Courier New"/>
        </w:rPr>
        <w:t>TNode</w:t>
      </w:r>
      <w:r w:rsidR="001C6631">
        <w:t xml:space="preserve"> data structure. </w:t>
      </w:r>
      <w:r w:rsidR="001C6631" w:rsidRPr="001C6631">
        <w:t xml:space="preserve">This class is used to build various trees used for data storage. Previously we had implemented the </w:t>
      </w:r>
      <w:r w:rsidR="001C6631" w:rsidRPr="001C6631">
        <w:rPr>
          <w:rFonts w:ascii="Courier New" w:hAnsi="Courier New" w:cs="Courier New"/>
        </w:rPr>
        <w:t>TNode</w:t>
      </w:r>
      <w:r w:rsidR="001C6631" w:rsidRPr="001C6631">
        <w:t xml:space="preserve"> </w:t>
      </w:r>
      <w:r w:rsidR="001C6631" w:rsidRPr="001C6631">
        <w:lastRenderedPageBreak/>
        <w:t xml:space="preserve">without the use of pointers. </w:t>
      </w:r>
      <w:r w:rsidR="001C6631">
        <w:t>This means that every time we would pass</w:t>
      </w:r>
      <w:r w:rsidR="001C6631" w:rsidRPr="001C6631">
        <w:t xml:space="preserve"> data</w:t>
      </w:r>
      <w:r w:rsidR="001C6631">
        <w:t xml:space="preserve">, the </w:t>
      </w:r>
      <w:r w:rsidR="001C6631" w:rsidRPr="001C6631">
        <w:rPr>
          <w:rFonts w:ascii="Courier New" w:hAnsi="Courier New" w:cs="Courier New"/>
        </w:rPr>
        <w:t>TNode</w:t>
      </w:r>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1C6631">
      <w:r>
        <w:t>We</w:t>
      </w:r>
      <w:r w:rsidR="001C6631" w:rsidRPr="001C6631">
        <w:t xml:space="preserve"> </w:t>
      </w:r>
      <w:r>
        <w:t>overca</w:t>
      </w:r>
      <w:r w:rsidR="001C6631" w:rsidRPr="001C6631">
        <w:t>me the aforementioned problem</w:t>
      </w:r>
      <w:r>
        <w:t xml:space="preserve"> by</w:t>
      </w:r>
      <w:r w:rsidR="001C6631" w:rsidRPr="001C6631">
        <w:t xml:space="preserve"> creating a new </w:t>
      </w:r>
      <w:r w:rsidRPr="001C6631">
        <w:rPr>
          <w:rFonts w:ascii="Courier New" w:hAnsi="Courier New" w:cs="Courier New"/>
        </w:rPr>
        <w:t>TNode</w:t>
      </w:r>
      <w:r w:rsidR="001C6631" w:rsidRPr="001C6631">
        <w:t xml:space="preserve"> and ass</w:t>
      </w:r>
      <w:r>
        <w:t>igning a pointer to its address. Basically,</w:t>
      </w:r>
      <w:r w:rsidR="001C6631" w:rsidRPr="001C6631">
        <w:t xml:space="preserve"> creating a pointer of type </w:t>
      </w:r>
      <w:r w:rsidRPr="001C6631">
        <w:rPr>
          <w:rFonts w:ascii="Courier New" w:hAnsi="Courier New" w:cs="Courier New"/>
        </w:rPr>
        <w:t>TNode</w:t>
      </w:r>
      <w:r w:rsidR="001C6631" w:rsidRPr="001C6631">
        <w:t xml:space="preserve">. </w:t>
      </w:r>
    </w:p>
    <w:p w:rsidR="001C6631" w:rsidRPr="001C6631" w:rsidRDefault="001C6631" w:rsidP="001C6631">
      <w:r w:rsidRPr="001C6631">
        <w:t xml:space="preserve">Old way: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node();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 pointer = &amp;node; </w:t>
      </w:r>
    </w:p>
    <w:p w:rsidR="001C6631" w:rsidRPr="001C6631" w:rsidRDefault="001C6631" w:rsidP="001C6631">
      <w:r w:rsidRPr="001C6631">
        <w:t xml:space="preserve">New way: </w:t>
      </w:r>
    </w:p>
    <w:p w:rsidR="00003328" w:rsidRPr="00836F29" w:rsidRDefault="001C6631" w:rsidP="00836F29">
      <w:pPr>
        <w:ind w:firstLine="708"/>
        <w:rPr>
          <w:rFonts w:ascii="Courier New" w:hAnsi="Courier New" w:cs="Courier New"/>
        </w:rPr>
      </w:pPr>
      <w:r w:rsidRPr="00836F29">
        <w:rPr>
          <w:rFonts w:ascii="Courier New" w:hAnsi="Courier New" w:cs="Courier New"/>
        </w:rPr>
        <w:t xml:space="preserve">TNode * pointer = new TNode(); </w:t>
      </w:r>
    </w:p>
    <w:p w:rsidR="007C77B6" w:rsidRPr="007C77B6" w:rsidRDefault="007C77B6" w:rsidP="007C77B6">
      <w:pPr>
        <w:pStyle w:val="Heading3"/>
      </w:pPr>
      <w:r>
        <w:t>Iteration 3</w:t>
      </w:r>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065E03">
            <w:pPr>
              <w:jc w:val="center"/>
              <w:rPr>
                <w:b/>
                <w:sz w:val="22"/>
              </w:rPr>
            </w:pPr>
            <w:r w:rsidRPr="00065E03">
              <w:rPr>
                <w:b/>
                <w:sz w:val="22"/>
              </w:rPr>
              <w:t>Team Member</w:t>
            </w:r>
          </w:p>
        </w:tc>
        <w:tc>
          <w:tcPr>
            <w:tcW w:w="983" w:type="dxa"/>
            <w:vAlign w:val="center"/>
          </w:tcPr>
          <w:p w:rsidR="00065E03" w:rsidRPr="00065E03" w:rsidRDefault="00065E03" w:rsidP="00065E03">
            <w:pPr>
              <w:jc w:val="center"/>
              <w:rPr>
                <w:b/>
                <w:sz w:val="22"/>
              </w:rPr>
            </w:pPr>
            <w:r w:rsidRPr="00065E03">
              <w:rPr>
                <w:b/>
                <w:sz w:val="22"/>
              </w:rPr>
              <w:t>Testing</w:t>
            </w:r>
          </w:p>
        </w:tc>
        <w:tc>
          <w:tcPr>
            <w:tcW w:w="1138" w:type="dxa"/>
            <w:vAlign w:val="center"/>
          </w:tcPr>
          <w:p w:rsidR="00065E03" w:rsidRPr="00065E03" w:rsidRDefault="00065E03" w:rsidP="00065E03">
            <w:pPr>
              <w:jc w:val="center"/>
              <w:rPr>
                <w:b/>
                <w:sz w:val="22"/>
              </w:rPr>
            </w:pPr>
            <w:r w:rsidRPr="00065E03">
              <w:rPr>
                <w:b/>
                <w:sz w:val="22"/>
              </w:rPr>
              <w:t>Writing Test Cases</w:t>
            </w:r>
          </w:p>
        </w:tc>
        <w:tc>
          <w:tcPr>
            <w:tcW w:w="1185" w:type="dxa"/>
            <w:vAlign w:val="center"/>
          </w:tcPr>
          <w:p w:rsidR="00065E03" w:rsidRPr="00065E03" w:rsidRDefault="00065E03" w:rsidP="00065E03">
            <w:pPr>
              <w:jc w:val="center"/>
              <w:rPr>
                <w:b/>
                <w:sz w:val="22"/>
              </w:rPr>
            </w:pPr>
            <w:r w:rsidRPr="00065E03">
              <w:rPr>
                <w:b/>
                <w:sz w:val="22"/>
              </w:rPr>
              <w:t>Revamp of Relationships Data Structure</w:t>
            </w:r>
          </w:p>
        </w:tc>
        <w:tc>
          <w:tcPr>
            <w:tcW w:w="1196" w:type="dxa"/>
            <w:vAlign w:val="center"/>
          </w:tcPr>
          <w:p w:rsidR="00065E03" w:rsidRPr="00065E03" w:rsidRDefault="00065E03" w:rsidP="00065E03">
            <w:pPr>
              <w:jc w:val="center"/>
              <w:rPr>
                <w:b/>
                <w:sz w:val="22"/>
              </w:rPr>
            </w:pPr>
            <w:r w:rsidRPr="00065E03">
              <w:rPr>
                <w:b/>
                <w:sz w:val="22"/>
              </w:rPr>
              <w:t xml:space="preserve">Affects </w:t>
            </w:r>
          </w:p>
        </w:tc>
        <w:tc>
          <w:tcPr>
            <w:tcW w:w="1209" w:type="dxa"/>
            <w:vAlign w:val="center"/>
          </w:tcPr>
          <w:p w:rsidR="00065E03" w:rsidRPr="00065E03" w:rsidRDefault="00065E03" w:rsidP="00065E03">
            <w:pPr>
              <w:jc w:val="center"/>
              <w:rPr>
                <w:b/>
                <w:sz w:val="22"/>
              </w:rPr>
            </w:pPr>
            <w:r w:rsidRPr="00065E03">
              <w:rPr>
                <w:b/>
                <w:sz w:val="22"/>
              </w:rPr>
              <w:t>Working on QP</w:t>
            </w:r>
          </w:p>
        </w:tc>
        <w:tc>
          <w:tcPr>
            <w:tcW w:w="1440" w:type="dxa"/>
            <w:vAlign w:val="center"/>
          </w:tcPr>
          <w:p w:rsidR="00065E03" w:rsidRPr="00065E03" w:rsidRDefault="00065E03" w:rsidP="00065E03">
            <w:pPr>
              <w:jc w:val="center"/>
              <w:rPr>
                <w:b/>
                <w:sz w:val="22"/>
              </w:rPr>
            </w:pPr>
            <w:r w:rsidRPr="00065E03">
              <w:rPr>
                <w:b/>
                <w:sz w:val="22"/>
              </w:rPr>
              <w:t>Fixing Issues with QE</w:t>
            </w:r>
          </w:p>
        </w:tc>
        <w:tc>
          <w:tcPr>
            <w:tcW w:w="983" w:type="dxa"/>
            <w:vAlign w:val="center"/>
          </w:tcPr>
          <w:p w:rsidR="00065E03" w:rsidRPr="00065E03" w:rsidRDefault="00065E03" w:rsidP="00065E03">
            <w:pPr>
              <w:jc w:val="center"/>
              <w:rPr>
                <w:b/>
                <w:sz w:val="22"/>
              </w:rPr>
            </w:pPr>
            <w:r w:rsidRPr="00065E03">
              <w:rPr>
                <w:b/>
                <w:sz w:val="22"/>
              </w:rPr>
              <w:t>Report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Azima</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Saima</w:t>
            </w:r>
          </w:p>
        </w:tc>
        <w:tc>
          <w:tcPr>
            <w:tcW w:w="983" w:type="dxa"/>
          </w:tcPr>
          <w:p w:rsidR="00065E03" w:rsidRPr="00065E03" w:rsidRDefault="00065E03" w:rsidP="00065E03">
            <w:pPr>
              <w:jc w:val="center"/>
              <w:rPr>
                <w:b/>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Saloni</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Sean</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r w:rsidRPr="00065E03">
              <w:rPr>
                <w:sz w:val="22"/>
              </w:rPr>
              <w:t>*</w:t>
            </w:r>
          </w:p>
        </w:tc>
        <w:tc>
          <w:tcPr>
            <w:tcW w:w="1196" w:type="dxa"/>
            <w:vAlign w:val="center"/>
          </w:tcPr>
          <w:p w:rsidR="00065E03" w:rsidRPr="00065E03" w:rsidRDefault="00065E03" w:rsidP="00065E03">
            <w:pPr>
              <w:jc w:val="center"/>
              <w:rPr>
                <w:sz w:val="22"/>
              </w:rPr>
            </w:pPr>
            <w:r w:rsidRPr="00065E03">
              <w:rPr>
                <w:sz w:val="22"/>
              </w:rPr>
              <w:t>*</w:t>
            </w: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Tho</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keepNext/>
              <w:jc w:val="center"/>
              <w:rPr>
                <w:sz w:val="22"/>
              </w:rPr>
            </w:pPr>
            <w:r w:rsidRPr="00065E03">
              <w:rPr>
                <w:sz w:val="22"/>
              </w:rPr>
              <w:t>*</w:t>
            </w:r>
          </w:p>
        </w:tc>
        <w:tc>
          <w:tcPr>
            <w:tcW w:w="983" w:type="dxa"/>
          </w:tcPr>
          <w:p w:rsidR="00065E03" w:rsidRPr="00065E03" w:rsidRDefault="00065E03" w:rsidP="00065E03">
            <w:pPr>
              <w:keepNext/>
              <w:jc w:val="center"/>
              <w:rPr>
                <w:sz w:val="22"/>
              </w:rPr>
            </w:pPr>
          </w:p>
        </w:tc>
      </w:tr>
    </w:tbl>
    <w:p w:rsidR="003C40C2" w:rsidRDefault="00065E03" w:rsidP="00065E03">
      <w:pPr>
        <w:pStyle w:val="Caption"/>
        <w:rPr>
          <w:sz w:val="18"/>
        </w:rPr>
      </w:pPr>
      <w:r w:rsidRPr="00065E03">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3</w:t>
      </w:r>
      <w:r w:rsidR="00086D66">
        <w:rPr>
          <w:sz w:val="18"/>
        </w:rPr>
        <w:fldChar w:fldCharType="end"/>
      </w:r>
      <w:r w:rsidRPr="00065E03">
        <w:rPr>
          <w:sz w:val="18"/>
        </w:rPr>
        <w:t>: Iteration 3 Work Distribution</w:t>
      </w:r>
    </w:p>
    <w:p w:rsidR="00065E03" w:rsidRDefault="00065E03" w:rsidP="00065E03">
      <w:r>
        <w:t xml:space="preserve">Iteration 3 saw us having a number of issues with the implementation of the Next * and Affects relationships. Also we had to improve on the managing of temporary results in the Query </w:t>
      </w:r>
      <w:r>
        <w:lastRenderedPageBreak/>
        <w:t>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A55EEC">
      <w:pPr>
        <w:pStyle w:val="Heading3"/>
      </w:pPr>
      <w:r>
        <w:t>Iteration 4</w:t>
      </w:r>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907802">
            <w:pPr>
              <w:jc w:val="center"/>
              <w:rPr>
                <w:b/>
                <w:sz w:val="22"/>
              </w:rPr>
            </w:pPr>
            <w:r w:rsidRPr="00065E03">
              <w:rPr>
                <w:b/>
                <w:sz w:val="22"/>
              </w:rPr>
              <w:t>Team Member</w:t>
            </w:r>
          </w:p>
        </w:tc>
        <w:tc>
          <w:tcPr>
            <w:tcW w:w="885" w:type="dxa"/>
            <w:vAlign w:val="center"/>
          </w:tcPr>
          <w:p w:rsidR="00A55EEC" w:rsidRPr="00065E03" w:rsidRDefault="00A55EEC" w:rsidP="00907802">
            <w:pPr>
              <w:jc w:val="center"/>
              <w:rPr>
                <w:b/>
                <w:sz w:val="22"/>
              </w:rPr>
            </w:pPr>
            <w:r w:rsidRPr="00065E03">
              <w:rPr>
                <w:b/>
                <w:sz w:val="22"/>
              </w:rPr>
              <w:t>Testing</w:t>
            </w:r>
          </w:p>
        </w:tc>
        <w:tc>
          <w:tcPr>
            <w:tcW w:w="1735" w:type="dxa"/>
            <w:vAlign w:val="center"/>
          </w:tcPr>
          <w:p w:rsidR="00A55EEC" w:rsidRPr="00065E03" w:rsidRDefault="00A55EEC" w:rsidP="00907802">
            <w:pPr>
              <w:jc w:val="center"/>
              <w:rPr>
                <w:b/>
                <w:sz w:val="22"/>
              </w:rPr>
            </w:pPr>
            <w:r w:rsidRPr="00065E03">
              <w:rPr>
                <w:b/>
                <w:sz w:val="22"/>
              </w:rPr>
              <w:t>Writing Test Cases</w:t>
            </w:r>
          </w:p>
        </w:tc>
        <w:tc>
          <w:tcPr>
            <w:tcW w:w="2240" w:type="dxa"/>
            <w:vAlign w:val="center"/>
          </w:tcPr>
          <w:p w:rsidR="00A55EEC" w:rsidRPr="00065E03" w:rsidRDefault="00A55EEC" w:rsidP="00907802">
            <w:pPr>
              <w:jc w:val="center"/>
              <w:rPr>
                <w:b/>
                <w:sz w:val="22"/>
              </w:rPr>
            </w:pPr>
            <w:r>
              <w:rPr>
                <w:b/>
                <w:sz w:val="22"/>
              </w:rPr>
              <w:t>Extension Relationships</w:t>
            </w:r>
          </w:p>
        </w:tc>
        <w:tc>
          <w:tcPr>
            <w:tcW w:w="2252" w:type="dxa"/>
            <w:vAlign w:val="center"/>
          </w:tcPr>
          <w:p w:rsidR="00A55EEC" w:rsidRDefault="00A55EEC" w:rsidP="00A55EEC">
            <w:pPr>
              <w:jc w:val="center"/>
              <w:rPr>
                <w:b/>
                <w:sz w:val="22"/>
              </w:rPr>
            </w:pPr>
            <w:r>
              <w:rPr>
                <w:b/>
                <w:sz w:val="22"/>
              </w:rPr>
              <w:t>Fixing Issues with System</w:t>
            </w:r>
          </w:p>
        </w:tc>
        <w:tc>
          <w:tcPr>
            <w:tcW w:w="849" w:type="dxa"/>
            <w:vAlign w:val="center"/>
          </w:tcPr>
          <w:p w:rsidR="00A55EEC" w:rsidRPr="00065E03" w:rsidRDefault="00A55EEC" w:rsidP="00907802">
            <w:pPr>
              <w:jc w:val="center"/>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Azima</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Saima</w:t>
            </w:r>
          </w:p>
        </w:tc>
        <w:tc>
          <w:tcPr>
            <w:tcW w:w="885" w:type="dxa"/>
          </w:tcPr>
          <w:p w:rsidR="00A55EEC" w:rsidRPr="00065E03" w:rsidRDefault="00A55EEC" w:rsidP="00907802">
            <w:pPr>
              <w:jc w:val="center"/>
              <w:rPr>
                <w:b/>
                <w:sz w:val="22"/>
              </w:rPr>
            </w:pPr>
            <w:r w:rsidRPr="00065E03">
              <w:rPr>
                <w:sz w:val="22"/>
              </w:rPr>
              <w:t>*</w:t>
            </w:r>
          </w:p>
        </w:tc>
        <w:tc>
          <w:tcPr>
            <w:tcW w:w="1735" w:type="dxa"/>
            <w:vAlign w:val="center"/>
          </w:tcPr>
          <w:p w:rsidR="00A55EEC" w:rsidRPr="00065E03" w:rsidRDefault="00A55EEC" w:rsidP="00907802">
            <w:pPr>
              <w:jc w:val="center"/>
              <w:rPr>
                <w:sz w:val="22"/>
              </w:rPr>
            </w:pPr>
            <w:r>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Saloni</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Sean</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Tho</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A55EEC">
            <w:pPr>
              <w:keepNext/>
              <w:jc w:val="center"/>
              <w:rPr>
                <w:sz w:val="22"/>
              </w:rPr>
            </w:pPr>
            <w:r>
              <w:rPr>
                <w:sz w:val="22"/>
              </w:rPr>
              <w:t>*</w:t>
            </w:r>
          </w:p>
        </w:tc>
      </w:tr>
    </w:tbl>
    <w:p w:rsidR="00A55EEC" w:rsidRDefault="00A55EEC" w:rsidP="00A55EEC">
      <w:pPr>
        <w:pStyle w:val="Caption"/>
        <w:rPr>
          <w:sz w:val="18"/>
        </w:rPr>
      </w:pPr>
      <w:r w:rsidRPr="00A55EEC">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4</w:t>
      </w:r>
      <w:r w:rsidR="00086D66">
        <w:rPr>
          <w:sz w:val="18"/>
        </w:rPr>
        <w:fldChar w:fldCharType="end"/>
      </w:r>
      <w:r w:rsidRPr="00A55EEC">
        <w:rPr>
          <w:sz w:val="18"/>
        </w:rPr>
        <w:t>: Iteration 4 Work Distribution</w:t>
      </w:r>
    </w:p>
    <w:p w:rsidR="00A55EEC" w:rsidRDefault="00A55EEC" w:rsidP="00A55EEC">
      <w:r>
        <w:t xml:space="preserve">The emphasis placed on this iteration was to implement the extension relations, Siblings and Contains, and also on vigorous testing on the system.  </w:t>
      </w:r>
    </w:p>
    <w:p w:rsidR="00907802" w:rsidRDefault="00907802" w:rsidP="00907802">
      <w:pPr>
        <w:pStyle w:val="Heading2"/>
      </w:pPr>
      <w:bookmarkStart w:id="9" w:name="_Toc403471850"/>
      <w:r>
        <w:t>Organization of Meetings</w:t>
      </w:r>
      <w:bookmarkEnd w:id="9"/>
    </w:p>
    <w:p w:rsidR="00907802" w:rsidRDefault="00907802" w:rsidP="00907802">
      <w:r>
        <w:t xml:space="preserve">As this project was implemented in a total of 4 iterations, we measured our progress based on the state of our SPA in the previous iteration and the requirements for the current iteration. To make sure that we stayed consistent, 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907802"/>
    <w:p w:rsidR="00907802" w:rsidRDefault="00907802" w:rsidP="00907802">
      <w:r>
        <w:rPr>
          <w:noProof/>
          <w:lang w:eastAsia="en-US"/>
        </w:rPr>
        <w:lastRenderedPageBreak/>
        <mc:AlternateContent>
          <mc:Choice Requires="wpg">
            <w:drawing>
              <wp:anchor distT="0" distB="0" distL="114300" distR="114300" simplePos="0" relativeHeight="251650048" behindDoc="0" locked="0" layoutInCell="1" allowOverlap="1" wp14:anchorId="3CD080A5" wp14:editId="25E4041F">
                <wp:simplePos x="0" y="0"/>
                <wp:positionH relativeFrom="column">
                  <wp:posOffset>438150</wp:posOffset>
                </wp:positionH>
                <wp:positionV relativeFrom="paragraph">
                  <wp:posOffset>154305</wp:posOffset>
                </wp:positionV>
                <wp:extent cx="5362575" cy="4340225"/>
                <wp:effectExtent l="152400" t="152400" r="219075" b="3175"/>
                <wp:wrapSquare wrapText="bothSides"/>
                <wp:docPr id="5" name="Group 5"/>
                <wp:cNvGraphicFramePr/>
                <a:graphic xmlns:a="http://schemas.openxmlformats.org/drawingml/2006/main">
                  <a:graphicData uri="http://schemas.microsoft.com/office/word/2010/wordprocessingGroup">
                    <wpg:wgp>
                      <wpg:cNvGrpSpPr/>
                      <wpg:grpSpPr>
                        <a:xfrm>
                          <a:off x="0" y="0"/>
                          <a:ext cx="5362575" cy="4340225"/>
                          <a:chOff x="-142875" y="0"/>
                          <a:chExt cx="5362575" cy="4340225"/>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ln>
                            <a:noFill/>
                          </a:ln>
                          <a:effectLst>
                            <a:outerShdw blurRad="292100" dist="139700" dir="2700000" algn="tl" rotWithShape="0">
                              <a:srgbClr val="333333">
                                <a:alpha val="65000"/>
                              </a:srgbClr>
                            </a:outerShdw>
                          </a:effectLst>
                        </pic:spPr>
                      </pic:pic>
                      <wps:wsp>
                        <wps:cNvPr id="4" name="Text Box 4"/>
                        <wps:cNvSpPr txBox="1"/>
                        <wps:spPr>
                          <a:xfrm>
                            <a:off x="0" y="3895725"/>
                            <a:ext cx="5219700" cy="444500"/>
                          </a:xfrm>
                          <a:prstGeom prst="rect">
                            <a:avLst/>
                          </a:prstGeom>
                          <a:solidFill>
                            <a:prstClr val="white"/>
                          </a:solidFill>
                          <a:ln>
                            <a:noFill/>
                          </a:ln>
                          <a:effectLst/>
                        </wps:spPr>
                        <wps:txbx>
                          <w:txbxContent>
                            <w:p w:rsidR="00881B47" w:rsidRPr="00DC6C3B" w:rsidRDefault="00881B47" w:rsidP="00907802">
                              <w:pPr>
                                <w:pStyle w:val="Caption"/>
                                <w:rPr>
                                  <w:noProof/>
                                  <w:sz w:val="28"/>
                                  <w:szCs w:val="21"/>
                                </w:rPr>
                              </w:pPr>
                              <w:r w:rsidRPr="00DC6C3B">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2</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CD080A5" id="Group 5" o:spid="_x0000_s1029" style="position:absolute;margin-left:34.5pt;margin-top:12.15pt;width:422.25pt;height:341.75pt;z-index:251650048;mso-width-relative:margin" coordorigin="-1428" coordsize="53625,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cchzFAAAA2gAAAA8AAABkcnMvZG93bnJldi54bWxEj09rwkAUxO+C32F5hd5004pFUldpi8U/&#10;ByVRBG+P7GsSm30bs6vGb+8KhR6HmfkNM562phIXalxpWcFLPwJBnFldcq5gt/3ujUA4j6yxskwK&#10;buRgOul2xhhre+WELqnPRYCwi1FB4X0dS+myggy6vq2Jg/djG4M+yCaXusFrgJtKvkbRmzRYclgo&#10;sKavgrLf9GwUlINkOD+sdqf1frZJPt15u0z1Uannp/bjHYSn1v+H/9oLrWAAjyvhBsjJ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HHIcxQAAANoAAAAPAAAAAAAAAAAAAAAA&#10;AJ8CAABkcnMvZG93bnJldi54bWxQSwUGAAAAAAQABAD3AAAAkQMAAAAA&#10;">
                  <v:imagedata r:id="rId22" o:title=""/>
                  <v:shadow on="t" color="#333" opacity="42598f" origin="-.5,-.5" offset="2.74397mm,2.74397mm"/>
                  <v:path arrowok="t"/>
                </v:shape>
                <v:shape id="Text Box 4" o:spid="_x0000_s1031" type="#_x0000_t202" style="position:absolute;top:38957;width:5219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881B47" w:rsidRPr="00DC6C3B" w:rsidRDefault="00881B47" w:rsidP="00907802">
                        <w:pPr>
                          <w:pStyle w:val="Caption"/>
                          <w:rPr>
                            <w:noProof/>
                            <w:sz w:val="28"/>
                            <w:szCs w:val="21"/>
                          </w:rPr>
                        </w:pPr>
                        <w:r w:rsidRPr="00DC6C3B">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2</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DC6C3B">
                          <w:rPr>
                            <w:sz w:val="18"/>
                          </w:rPr>
                          <w:t>: Agenda Excerpt</w:t>
                        </w:r>
                      </w:p>
                    </w:txbxContent>
                  </v:textbox>
                </v:shape>
                <w10:wrap type="square"/>
              </v:group>
            </w:pict>
          </mc:Fallback>
        </mc:AlternateContent>
      </w:r>
    </w:p>
    <w:p w:rsidR="00907802" w:rsidRPr="00A55EEC" w:rsidRDefault="00907802" w:rsidP="00A55EEC"/>
    <w:p w:rsidR="0020763D" w:rsidRPr="0020763D" w:rsidRDefault="0020763D" w:rsidP="0020763D">
      <w:pPr>
        <w:pStyle w:val="Heading1"/>
        <w:numPr>
          <w:ilvl w:val="0"/>
          <w:numId w:val="14"/>
        </w:numPr>
      </w:pPr>
      <w:bookmarkStart w:id="10" w:name="_Toc403471851"/>
      <w:r>
        <w:t>UML Diagrams</w:t>
      </w:r>
      <w:bookmarkEnd w:id="10"/>
    </w:p>
    <w:p w:rsidR="003C40C2" w:rsidRDefault="00907802" w:rsidP="00907802">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907802"/>
    <w:p w:rsidR="00907802" w:rsidRDefault="00907802" w:rsidP="003B1243">
      <w:pPr>
        <w:spacing w:before="0" w:after="160"/>
      </w:pPr>
    </w:p>
    <w:p w:rsidR="00907802" w:rsidRDefault="002676AF" w:rsidP="003B1243">
      <w:pPr>
        <w:spacing w:before="0" w:after="160"/>
      </w:pPr>
      <w:r>
        <w:rPr>
          <w:noProof/>
          <w:lang w:eastAsia="en-US"/>
        </w:rPr>
        <w:lastRenderedPageBreak/>
        <mc:AlternateContent>
          <mc:Choice Requires="wpg">
            <w:drawing>
              <wp:anchor distT="0" distB="0" distL="114300" distR="114300" simplePos="0" relativeHeight="251656192"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margin-left:26.25pt;margin-top:2.35pt;width:416.1pt;height:639.55pt;z-index:251656192"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2676AF">
                          <w:rPr>
                            <w:sz w:val="18"/>
                          </w:rPr>
                          <w:t>: Sequence Diagram for Processing PKB</w:t>
                        </w:r>
                      </w:p>
                    </w:txbxContent>
                  </v:textbox>
                </v:shape>
                <w10:wrap type="square"/>
              </v:group>
            </w:pict>
          </mc:Fallback>
        </mc:AlternateContent>
      </w:r>
    </w:p>
    <w:p w:rsidR="00907802" w:rsidRDefault="00907802" w:rsidP="003B1243">
      <w:pPr>
        <w:spacing w:before="0" w:after="160"/>
      </w:pPr>
    </w:p>
    <w:p w:rsidR="002676AF" w:rsidRDefault="002676AF" w:rsidP="003B1243">
      <w:pPr>
        <w:spacing w:before="0" w:after="160"/>
      </w:pPr>
      <w:r>
        <w:rPr>
          <w:noProof/>
          <w:lang w:eastAsia="en-US"/>
        </w:rPr>
        <w:lastRenderedPageBreak/>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margin-left:0;margin-top:5.35pt;width:478.1pt;height:636.55pt;z-index:251662336"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2676AF">
                          <w:rPr>
                            <w:sz w:val="18"/>
                          </w:rPr>
                          <w:t>: Sequence Diagram for Query Processor Flow</w:t>
                        </w:r>
                      </w:p>
                    </w:txbxContent>
                  </v:textbox>
                </v:shape>
                <w10:wrap type="square"/>
              </v:group>
            </w:pict>
          </mc:Fallback>
        </mc:AlternateContent>
      </w:r>
    </w:p>
    <w:p w:rsidR="00907802" w:rsidRDefault="00907802" w:rsidP="003B1243">
      <w:pPr>
        <w:spacing w:before="0" w:after="160"/>
      </w:pPr>
    </w:p>
    <w:p w:rsidR="00907802" w:rsidRDefault="002676AF" w:rsidP="003B1243">
      <w:pPr>
        <w:spacing w:before="0" w:after="160"/>
      </w:pPr>
      <w:r>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73271F">
      <w:pPr>
        <w:pStyle w:val="Heading1"/>
        <w:numPr>
          <w:ilvl w:val="0"/>
          <w:numId w:val="14"/>
        </w:numPr>
      </w:pPr>
      <w:bookmarkStart w:id="11" w:name="_Toc403471852"/>
      <w:r>
        <w:t>Design Decisions</w:t>
      </w:r>
      <w:bookmarkEnd w:id="11"/>
      <w:r>
        <w:t xml:space="preserve"> </w:t>
      </w:r>
    </w:p>
    <w:p w:rsidR="00E745EE" w:rsidRDefault="00E745EE" w:rsidP="00E745EE">
      <w:r>
        <w:t xml:space="preserve">////talk abt separation of concerns and virtues of simplicity and standardization </w:t>
      </w:r>
    </w:p>
    <w:p w:rsidR="00E745EE" w:rsidRDefault="00E745EE" w:rsidP="00E745EE">
      <w:r>
        <w:t>//system decomposition with information hiding {section 10.1}</w:t>
      </w:r>
    </w:p>
    <w:p w:rsidR="00E745EE" w:rsidRDefault="00E745EE" w:rsidP="00E745EE">
      <w:r>
        <w:t xml:space="preserve">//show software architecture </w:t>
      </w:r>
      <w:r w:rsidR="00812E4A">
        <w:t>(emphasis on the differences in the QP)</w:t>
      </w:r>
    </w:p>
    <w:p w:rsidR="007E4E32" w:rsidRDefault="008B6283" w:rsidP="007E4E32">
      <w:pPr>
        <w:pStyle w:val="Heading2"/>
      </w:pPr>
      <w:bookmarkStart w:id="12" w:name="_Toc403471853"/>
      <w:r>
        <w:t>PKB Data Structure Representation</w:t>
      </w:r>
      <w:bookmarkEnd w:id="12"/>
      <w:r w:rsidR="00220F6A">
        <w:t xml:space="preserve"> </w:t>
      </w:r>
    </w:p>
    <w:p w:rsidR="00220F6A" w:rsidRDefault="00220F6A" w:rsidP="00E745EE">
      <w:r>
        <w:t xml:space="preserve">- discuss the design problem </w:t>
      </w:r>
    </w:p>
    <w:p w:rsidR="00220F6A" w:rsidRDefault="00220F6A" w:rsidP="00E745EE">
      <w:r>
        <w:t>-identify goals to be met by relevant design solutions</w:t>
      </w:r>
    </w:p>
    <w:p w:rsidR="00220F6A" w:rsidRDefault="00220F6A" w:rsidP="00E745EE">
      <w:r>
        <w:t xml:space="preserve">-discuss alternatives, previous implementations </w:t>
      </w:r>
    </w:p>
    <w:p w:rsidR="00220F6A" w:rsidRDefault="005D2325" w:rsidP="00E745EE">
      <w:r>
        <w:tab/>
        <w:t>-analyze strengths and weaknesses [include big o notation analysis]</w:t>
      </w:r>
    </w:p>
    <w:p w:rsidR="008B6283" w:rsidRDefault="008B6283" w:rsidP="00E745EE">
      <w:r>
        <w:t xml:space="preserve">-discuss implemented design based on the weakness of the previous design decisions </w:t>
      </w:r>
    </w:p>
    <w:p w:rsidR="008B6283" w:rsidRDefault="008B6283" w:rsidP="00E745EE">
      <w:r>
        <w:tab/>
        <w:t xml:space="preserve">-analyze using big o notation </w:t>
      </w:r>
    </w:p>
    <w:p w:rsidR="008B6283" w:rsidRDefault="008B6283" w:rsidP="00E745EE">
      <w:r>
        <w:tab/>
        <w:t>-give example for insertion, searching and getting for one relationship</w:t>
      </w:r>
    </w:p>
    <w:p w:rsidR="000F403D" w:rsidRDefault="000F403D" w:rsidP="000F403D">
      <w:pPr>
        <w:pStyle w:val="Heading2"/>
      </w:pPr>
      <w:bookmarkStart w:id="13" w:name="_Toc403471854"/>
      <w:r>
        <w:lastRenderedPageBreak/>
        <w:t>PKB API</w:t>
      </w:r>
      <w:bookmarkEnd w:id="13"/>
    </w:p>
    <w:p w:rsidR="007E4E32" w:rsidRDefault="007E4E32" w:rsidP="007E4E32">
      <w:pPr>
        <w:pStyle w:val="Heading2"/>
      </w:pPr>
      <w:bookmarkStart w:id="14" w:name="_Toc403471855"/>
      <w:r>
        <w:t>SPA Relationships</w:t>
      </w:r>
      <w:bookmarkEnd w:id="14"/>
    </w:p>
    <w:p w:rsidR="007E4E32" w:rsidRDefault="007E4E32" w:rsidP="007E4E32">
      <w:pPr>
        <w:pStyle w:val="Heading3"/>
      </w:pPr>
      <w:bookmarkStart w:id="15" w:name="_Toc403471856"/>
      <w:r>
        <w:t>AST</w:t>
      </w:r>
      <w:bookmarkEnd w:id="15"/>
    </w:p>
    <w:p w:rsidR="007E4E32" w:rsidRDefault="007E4E32" w:rsidP="007E4E32">
      <w:pPr>
        <w:pStyle w:val="Heading3"/>
      </w:pPr>
      <w:bookmarkStart w:id="16" w:name="_Toc403471857"/>
      <w:r>
        <w:t>Modifies/Uses</w:t>
      </w:r>
      <w:r w:rsidR="000F403D">
        <w:t xml:space="preserve"> [for procedure calls]</w:t>
      </w:r>
      <w:bookmarkEnd w:id="16"/>
    </w:p>
    <w:p w:rsidR="000F403D" w:rsidRDefault="000F403D" w:rsidP="000F403D">
      <w:pPr>
        <w:pStyle w:val="Heading3"/>
      </w:pPr>
      <w:bookmarkStart w:id="17" w:name="_Toc403471858"/>
      <w:r>
        <w:t>Parent/Follows</w:t>
      </w:r>
      <w:bookmarkEnd w:id="17"/>
    </w:p>
    <w:p w:rsidR="000F403D" w:rsidRDefault="000F403D" w:rsidP="000F403D">
      <w:pPr>
        <w:pStyle w:val="Heading3"/>
      </w:pPr>
      <w:bookmarkStart w:id="18" w:name="_Toc403471859"/>
      <w:r>
        <w:t>Calls</w:t>
      </w:r>
      <w:bookmarkEnd w:id="18"/>
    </w:p>
    <w:p w:rsidR="000F403D" w:rsidRDefault="000F403D" w:rsidP="000F403D">
      <w:pPr>
        <w:pStyle w:val="Heading3"/>
      </w:pPr>
      <w:bookmarkStart w:id="19" w:name="_Toc403471860"/>
      <w:r>
        <w:t>Next/Next Star</w:t>
      </w:r>
      <w:bookmarkEnd w:id="19"/>
    </w:p>
    <w:p w:rsidR="000F403D" w:rsidRDefault="000F403D" w:rsidP="000F403D">
      <w:pPr>
        <w:pStyle w:val="Heading3"/>
      </w:pPr>
      <w:bookmarkStart w:id="20" w:name="_Toc403471861"/>
      <w:r>
        <w:t>Affects/Affects Star</w:t>
      </w:r>
      <w:bookmarkEnd w:id="20"/>
    </w:p>
    <w:p w:rsidR="000F403D" w:rsidRDefault="000F403D" w:rsidP="000F403D">
      <w:pPr>
        <w:pStyle w:val="Heading3"/>
      </w:pPr>
      <w:bookmarkStart w:id="21" w:name="_Toc403471862"/>
      <w:r>
        <w:t>Contains/Contains Star</w:t>
      </w:r>
      <w:bookmarkEnd w:id="21"/>
    </w:p>
    <w:p w:rsidR="000F403D" w:rsidRPr="000F403D" w:rsidRDefault="000F403D" w:rsidP="000F403D">
      <w:pPr>
        <w:pStyle w:val="Heading3"/>
      </w:pPr>
      <w:bookmarkStart w:id="22" w:name="_Toc403471863"/>
      <w:r>
        <w:t>Siblings</w:t>
      </w:r>
      <w:bookmarkEnd w:id="22"/>
      <w:r>
        <w:t xml:space="preserve"> </w:t>
      </w:r>
    </w:p>
    <w:p w:rsidR="000F403D" w:rsidRPr="000F403D" w:rsidRDefault="000F403D" w:rsidP="000F403D"/>
    <w:p w:rsidR="0073271F" w:rsidRPr="0073271F" w:rsidRDefault="0073271F" w:rsidP="000F403D">
      <w:pPr>
        <w:pStyle w:val="Heading2"/>
      </w:pPr>
      <w:bookmarkStart w:id="23" w:name="_Toc403471864"/>
      <w:r>
        <w:t>Design Patterns</w:t>
      </w:r>
      <w:bookmarkEnd w:id="23"/>
    </w:p>
    <w:p w:rsidR="007C1277" w:rsidRDefault="007C1277" w:rsidP="007C1277">
      <w:pPr>
        <w:keepNext/>
        <w:ind w:left="360"/>
      </w:pPr>
    </w:p>
    <w:p w:rsidR="0020763D" w:rsidRDefault="0020763D" w:rsidP="0020763D">
      <w:pPr>
        <w:pStyle w:val="Heading1"/>
        <w:numPr>
          <w:ilvl w:val="0"/>
          <w:numId w:val="14"/>
        </w:numPr>
      </w:pPr>
      <w:bookmarkStart w:id="24" w:name="_Toc403471865"/>
      <w:r>
        <w:t>Coding Standards &amp; Experiences</w:t>
      </w:r>
      <w:bookmarkEnd w:id="24"/>
    </w:p>
    <w:p w:rsidR="0020763D" w:rsidRDefault="005D6821" w:rsidP="0020763D">
      <w:r w:rsidRPr="005D6821">
        <w:t>In terms of the coding standards, our group has decided to adopt the following naming conventions described in this section.</w:t>
      </w:r>
    </w:p>
    <w:p w:rsidR="005D6821" w:rsidRDefault="005D6821" w:rsidP="005D6821">
      <w:pPr>
        <w:pStyle w:val="Heading2"/>
      </w:pPr>
      <w:r>
        <w:t xml:space="preserve">Naming Conventions </w:t>
      </w:r>
    </w:p>
    <w:p w:rsidR="005D6821" w:rsidRPr="005D6821" w:rsidRDefault="005D6821" w:rsidP="005D6821">
      <w:pPr>
        <w:pStyle w:val="Heading3"/>
      </w:pPr>
      <w:r>
        <w:t>General Rules</w:t>
      </w:r>
    </w:p>
    <w:p w:rsidR="005D6821" w:rsidRPr="005D6821" w:rsidRDefault="005D6821" w:rsidP="005D6821">
      <w:pPr>
        <w:pStyle w:val="ListParagraph"/>
        <w:numPr>
          <w:ilvl w:val="0"/>
          <w:numId w:val="31"/>
        </w:numPr>
        <w:spacing w:before="0" w:after="120" w:line="264" w:lineRule="auto"/>
        <w:ind w:left="1170"/>
        <w:jc w:val="both"/>
        <w:rPr>
          <w:sz w:val="21"/>
        </w:rPr>
      </w:pPr>
      <w:r w:rsidRPr="005D6821">
        <w:rPr>
          <w:rFonts w:eastAsia="Times New Roman"/>
          <w:szCs w:val="23"/>
        </w:rPr>
        <w:t>Do not use underscore, hyphen or any other non-alphabet characters.</w:t>
      </w:r>
    </w:p>
    <w:p w:rsidR="005D6821" w:rsidRDefault="005D6821" w:rsidP="005D6821">
      <w:pPr>
        <w:pStyle w:val="ListParagraph"/>
        <w:numPr>
          <w:ilvl w:val="0"/>
          <w:numId w:val="31"/>
        </w:numPr>
        <w:spacing w:before="0" w:after="120" w:line="264"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r w:rsidRPr="00ED67C4">
        <w:rPr>
          <w:rFonts w:ascii="Courier New" w:eastAsia="Times New Roman" w:hAnsi="Courier New" w:cs="Courier New"/>
          <w:szCs w:val="23"/>
        </w:rPr>
        <w:t>getProcName()</w:t>
      </w:r>
    </w:p>
    <w:p w:rsidR="005D6821" w:rsidRPr="005D6821" w:rsidRDefault="005D6821" w:rsidP="005D6821">
      <w:pPr>
        <w:pStyle w:val="ListParagraph"/>
        <w:numPr>
          <w:ilvl w:val="0"/>
          <w:numId w:val="31"/>
        </w:numPr>
        <w:spacing w:before="0" w:after="120" w:line="264"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r w:rsidRPr="00ED67C4">
        <w:rPr>
          <w:rFonts w:eastAsia="Times New Roman"/>
          <w:i/>
          <w:szCs w:val="23"/>
        </w:rPr>
        <w:t>Var</w:t>
      </w:r>
      <w:r w:rsidRPr="0082607A">
        <w:rPr>
          <w:rFonts w:eastAsia="Times New Roman"/>
          <w:szCs w:val="23"/>
        </w:rPr>
        <w:t xml:space="preserve">, </w:t>
      </w:r>
      <w:r w:rsidRPr="00ED67C4">
        <w:rPr>
          <w:rFonts w:eastAsia="Times New Roman"/>
          <w:i/>
          <w:szCs w:val="23"/>
        </w:rPr>
        <w:t>Proc</w:t>
      </w:r>
      <w:r w:rsidRPr="0082607A">
        <w:rPr>
          <w:rFonts w:eastAsia="Times New Roman"/>
          <w:szCs w:val="23"/>
        </w:rPr>
        <w:t xml:space="preserve">, </w:t>
      </w:r>
      <w:r w:rsidRPr="00ED67C4">
        <w:rPr>
          <w:rFonts w:eastAsia="Times New Roman"/>
          <w:i/>
          <w:szCs w:val="23"/>
        </w:rPr>
        <w:t>Stmt</w:t>
      </w:r>
      <w:r w:rsidRPr="0082607A">
        <w:rPr>
          <w:rFonts w:eastAsia="Times New Roman"/>
          <w:szCs w:val="23"/>
        </w:rPr>
        <w:t xml:space="preserve">, </w:t>
      </w:r>
      <w:r w:rsidRPr="00ED67C4">
        <w:rPr>
          <w:rFonts w:eastAsia="Times New Roman"/>
          <w:i/>
          <w:szCs w:val="23"/>
        </w:rPr>
        <w:t>AST</w:t>
      </w:r>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5D6821">
      <w:pPr>
        <w:spacing w:before="0" w:after="120" w:line="264" w:lineRule="auto"/>
        <w:jc w:val="both"/>
        <w:rPr>
          <w:sz w:val="21"/>
        </w:rPr>
      </w:pPr>
    </w:p>
    <w:p w:rsidR="005D6821" w:rsidRPr="005D6821" w:rsidRDefault="005D6821" w:rsidP="005D6821">
      <w:pPr>
        <w:pStyle w:val="Heading3"/>
      </w:pPr>
      <w:r>
        <w:t>Specific Rules</w:t>
      </w:r>
    </w:p>
    <w:p w:rsidR="005D6821" w:rsidRDefault="005D6821" w:rsidP="005D6821">
      <w:pPr>
        <w:numPr>
          <w:ilvl w:val="0"/>
          <w:numId w:val="21"/>
        </w:numPr>
        <w:ind w:left="1170"/>
      </w:pPr>
      <w:r w:rsidRPr="005D6821">
        <w:t xml:space="preserve">API Name: </w:t>
      </w:r>
    </w:p>
    <w:p w:rsidR="005D6821" w:rsidRPr="005D6821" w:rsidRDefault="005D6821" w:rsidP="005D6821">
      <w:pPr>
        <w:numPr>
          <w:ilvl w:val="1"/>
          <w:numId w:val="21"/>
        </w:numPr>
        <w:ind w:left="1620"/>
      </w:pPr>
      <w:r>
        <w:t xml:space="preserve">API </w:t>
      </w:r>
      <w:r w:rsidRPr="005D6821">
        <w:t>names should be nouns, in mixed case with the first letter of each internal word capitalized</w:t>
      </w:r>
      <w:r>
        <w:t>.</w:t>
      </w:r>
    </w:p>
    <w:p w:rsidR="005D6821" w:rsidRDefault="005D6821" w:rsidP="005D6821">
      <w:pPr>
        <w:numPr>
          <w:ilvl w:val="0"/>
          <w:numId w:val="21"/>
        </w:numPr>
        <w:ind w:left="1170"/>
      </w:pPr>
      <w:r w:rsidRPr="005D6821">
        <w:lastRenderedPageBreak/>
        <w:t xml:space="preserve">Method: </w:t>
      </w:r>
    </w:p>
    <w:p w:rsidR="005D6821" w:rsidRDefault="005D6821" w:rsidP="005D6821">
      <w:pPr>
        <w:numPr>
          <w:ilvl w:val="1"/>
          <w:numId w:val="21"/>
        </w:numPr>
        <w:ind w:left="1620"/>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5D6821">
      <w:pPr>
        <w:numPr>
          <w:ilvl w:val="1"/>
          <w:numId w:val="21"/>
        </w:numPr>
        <w:ind w:left="1620"/>
      </w:pPr>
      <w:r>
        <w:t>Name</w:t>
      </w:r>
      <w:r w:rsidR="00627B6C">
        <w:t xml:space="preserve"> of some specific methods:</w:t>
      </w:r>
    </w:p>
    <w:p w:rsidR="005D6821" w:rsidRPr="005D6821" w:rsidRDefault="005D6821" w:rsidP="00627B6C">
      <w:pPr>
        <w:numPr>
          <w:ilvl w:val="0"/>
          <w:numId w:val="22"/>
        </w:numPr>
        <w:tabs>
          <w:tab w:val="left" w:pos="2520"/>
        </w:tabs>
        <w:ind w:left="2340"/>
      </w:pPr>
      <w:r w:rsidRPr="005D6821">
        <w:t xml:space="preserve">Methods to insert new records to the database should have the form </w:t>
      </w:r>
      <w:r w:rsidRPr="00627B6C">
        <w:rPr>
          <w:rFonts w:ascii="Courier New" w:hAnsi="Courier New" w:cs="Courier New"/>
        </w:rPr>
        <w:t>insertXXX()</w:t>
      </w:r>
      <w:r w:rsidRPr="005D6821">
        <w:t>.</w:t>
      </w:r>
    </w:p>
    <w:p w:rsidR="005D6821" w:rsidRPr="005D6821" w:rsidRDefault="005D6821" w:rsidP="00627B6C">
      <w:pPr>
        <w:numPr>
          <w:ilvl w:val="0"/>
          <w:numId w:val="22"/>
        </w:numPr>
        <w:tabs>
          <w:tab w:val="left" w:pos="2520"/>
        </w:tabs>
        <w:ind w:left="2340"/>
      </w:pPr>
      <w:r w:rsidRPr="005D6821">
        <w:t xml:space="preserve">Methods with return value type BOOLEAN should have the form: </w:t>
      </w:r>
      <w:r w:rsidRPr="00627B6C">
        <w:rPr>
          <w:rFonts w:ascii="Courier New" w:hAnsi="Courier New" w:cs="Courier New"/>
        </w:rPr>
        <w:t>isXXX()</w:t>
      </w:r>
      <w:r w:rsidRPr="005D6821">
        <w:t xml:space="preserve"> e.g. </w:t>
      </w:r>
      <w:r w:rsidRPr="00627B6C">
        <w:rPr>
          <w:rFonts w:ascii="Courier New" w:hAnsi="Courier New" w:cs="Courier New"/>
        </w:rPr>
        <w:t>isExist(), isMatchVar().</w:t>
      </w:r>
    </w:p>
    <w:p w:rsidR="005D6821" w:rsidRPr="005D6821" w:rsidRDefault="005D6821" w:rsidP="00627B6C">
      <w:pPr>
        <w:numPr>
          <w:ilvl w:val="0"/>
          <w:numId w:val="22"/>
        </w:numPr>
        <w:tabs>
          <w:tab w:val="left" w:pos="2520"/>
        </w:tabs>
        <w:ind w:left="2340"/>
      </w:pPr>
      <w:r w:rsidRPr="005D6821">
        <w:t xml:space="preserve">Methods with return types of other values should have the form </w:t>
      </w:r>
      <w:r w:rsidRPr="00627B6C">
        <w:rPr>
          <w:rFonts w:ascii="Courier New" w:hAnsi="Courier New" w:cs="Courier New"/>
        </w:rPr>
        <w:t>getXXX()</w:t>
      </w:r>
      <w:r w:rsidRPr="005D6821">
        <w:t xml:space="preserve"> e.g. </w:t>
      </w:r>
      <w:r w:rsidRPr="00627B6C">
        <w:rPr>
          <w:rFonts w:ascii="Courier New" w:hAnsi="Courier New" w:cs="Courier New"/>
        </w:rPr>
        <w:t>getVarName()</w:t>
      </w:r>
    </w:p>
    <w:p w:rsidR="005D6821" w:rsidRPr="005D6821" w:rsidRDefault="005D6821" w:rsidP="00627B6C">
      <w:pPr>
        <w:numPr>
          <w:ilvl w:val="0"/>
          <w:numId w:val="22"/>
        </w:numPr>
        <w:tabs>
          <w:tab w:val="left" w:pos="2520"/>
        </w:tabs>
        <w:ind w:left="2340"/>
      </w:pPr>
      <w:r w:rsidRPr="005D6821">
        <w:t xml:space="preserve">Methods that return the number of records inside a table/ list should have the form </w:t>
      </w:r>
      <w:r w:rsidRPr="00627B6C">
        <w:rPr>
          <w:rFonts w:ascii="Courier New" w:hAnsi="Courier New" w:cs="Courier New"/>
        </w:rPr>
        <w:t>getSize()</w:t>
      </w:r>
      <w:r w:rsidRPr="005D6821">
        <w:t>.</w:t>
      </w:r>
    </w:p>
    <w:p w:rsidR="005D6821" w:rsidRPr="005D6821" w:rsidRDefault="005D6821" w:rsidP="00627B6C">
      <w:pPr>
        <w:numPr>
          <w:ilvl w:val="0"/>
          <w:numId w:val="22"/>
        </w:numPr>
        <w:tabs>
          <w:tab w:val="left" w:pos="2520"/>
        </w:tabs>
        <w:ind w:left="2340"/>
      </w:pPr>
      <w:r w:rsidRPr="005D6821">
        <w:t xml:space="preserve">Methods that change the values or status of an object should have the form: </w:t>
      </w:r>
      <w:r w:rsidRPr="00627B6C">
        <w:rPr>
          <w:rFonts w:ascii="Courier New" w:hAnsi="Courier New" w:cs="Courier New"/>
        </w:rPr>
        <w:t>setXXX()</w:t>
      </w:r>
    </w:p>
    <w:p w:rsidR="005D6821" w:rsidRPr="005D6821" w:rsidRDefault="005D6821" w:rsidP="00627B6C">
      <w:pPr>
        <w:numPr>
          <w:ilvl w:val="0"/>
          <w:numId w:val="22"/>
        </w:numPr>
        <w:tabs>
          <w:tab w:val="left" w:pos="2520"/>
        </w:tabs>
        <w:ind w:left="2340"/>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r w:rsidRPr="00627B6C">
        <w:rPr>
          <w:rFonts w:ascii="Courier New" w:hAnsi="Courier New" w:cs="Courier New"/>
        </w:rPr>
        <w:t>getXXXStar()</w:t>
      </w:r>
      <w:r w:rsidRPr="005D6821">
        <w:t>.</w:t>
      </w:r>
    </w:p>
    <w:p w:rsidR="005D6821" w:rsidRDefault="005D6821" w:rsidP="00627B6C">
      <w:pPr>
        <w:ind w:left="1800"/>
      </w:pPr>
      <w:r w:rsidRPr="005D6821">
        <w:t>In all of the above examples, the “XXX” is use</w:t>
      </w:r>
      <w:r w:rsidR="00627B6C">
        <w:t>d in place of the specific name which</w:t>
      </w:r>
      <w:r w:rsidRPr="005D6821">
        <w:t xml:space="preserve"> the method will adopt.</w:t>
      </w:r>
    </w:p>
    <w:p w:rsidR="00627B6C" w:rsidRPr="00597CD5" w:rsidRDefault="00627B6C" w:rsidP="00627B6C">
      <w:pPr>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BOOLEAN isModifies(STMT_NUM s1, INDEX varIndex)</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627B6C"/>
    <w:p w:rsidR="005D6821" w:rsidRPr="005D6821" w:rsidRDefault="005D6821" w:rsidP="005D6821"/>
    <w:p w:rsidR="005D6821" w:rsidRPr="005D6821" w:rsidRDefault="005D6821" w:rsidP="005D6821"/>
    <w:p w:rsidR="0020763D" w:rsidRDefault="0020763D" w:rsidP="0020763D">
      <w:pPr>
        <w:pStyle w:val="Heading1"/>
        <w:numPr>
          <w:ilvl w:val="0"/>
          <w:numId w:val="14"/>
        </w:numPr>
      </w:pPr>
      <w:bookmarkStart w:id="25" w:name="_Toc403471866"/>
      <w:r>
        <w:lastRenderedPageBreak/>
        <w:t>Query Processing</w:t>
      </w:r>
      <w:bookmarkEnd w:id="25"/>
      <w:r>
        <w:t xml:space="preserve"> </w:t>
      </w:r>
    </w:p>
    <w:p w:rsidR="00821FCC" w:rsidRDefault="00821FCC" w:rsidP="000F403D">
      <w:bookmarkStart w:id="26" w:name="_Toc403471867"/>
      <w:r>
        <w:t xml:space="preserve">The query processing, the second major component of the SPA, handles the management and evaluation of various queries based on the Simple source parsed by the Parser. </w:t>
      </w:r>
      <w:r w:rsidR="0093080D">
        <w:t xml:space="preserve">As is seen in the system architecture diagram in Fig [num], the QP contains components that we have added on top of the suggested components from the handbook. This would be the Query Representator (QR) and the Query Optimizer (QO). The reasoning for their addition and their functionality shal be discussed under the section for Query Evaluation (Section 6.2). </w:t>
      </w:r>
    </w:p>
    <w:p w:rsidR="000F403D" w:rsidRDefault="00821FCC" w:rsidP="000F403D">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21FCC">
      <w:r>
        <w:tab/>
        <w:t>assign a; call c; while w; variable v;</w:t>
      </w:r>
    </w:p>
    <w:p w:rsidR="0093080D" w:rsidRDefault="00821FCC" w:rsidP="0093080D">
      <w:pPr>
        <w:ind w:left="708"/>
      </w:pPr>
      <w:r>
        <w:t>Select &lt;c.procName, a&gt; such that Parent*(w, a) and Uses(a, v) pattern a(_, _”2*y + 3”_) with c.procName = v.varName</w:t>
      </w:r>
    </w:p>
    <w:p w:rsidR="000111A8" w:rsidRDefault="0020763D" w:rsidP="000111A8">
      <w:pPr>
        <w:pStyle w:val="Heading2"/>
      </w:pPr>
      <w:r>
        <w:t>Query Validation</w:t>
      </w:r>
      <w:bookmarkEnd w:id="26"/>
    </w:p>
    <w:p w:rsidR="0093080D" w:rsidRDefault="0093080D" w:rsidP="0093080D">
      <w:r>
        <w:t xml:space="preserve">The query validation process is handled by the QueryPreprocessor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and breaking validating process continues until no more new block of symbols can be found. This is an example of how we have used a top-down approach to tackle this component. </w:t>
      </w:r>
    </w:p>
    <w:p w:rsidR="0093080D" w:rsidRDefault="0093080D" w:rsidP="0093080D">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93080D">
      <w:r>
        <w:t>Grammar rules to be checked, line by line:</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On finding a line containing a declaration (e.g. stmt s;), QPP will send this part to the </w:t>
      </w:r>
      <w:r w:rsidRPr="00405C35">
        <w:rPr>
          <w:rFonts w:ascii="Courier New" w:hAnsi="Courier New" w:cs="Courier New"/>
          <w:sz w:val="22"/>
          <w:lang w:val="en"/>
        </w:rPr>
        <w:t>preprocessDeclaration()</w:t>
      </w:r>
      <w:r w:rsidRPr="00405C35">
        <w:rPr>
          <w:sz w:val="22"/>
          <w:lang w:val="en"/>
        </w:rPr>
        <w:t xml:space="preserve"> method. </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r w:rsidRPr="00405C35">
        <w:rPr>
          <w:rFonts w:ascii="Courier New" w:hAnsi="Courier New" w:cs="Courier New"/>
          <w:sz w:val="22"/>
          <w:lang w:val="en"/>
        </w:rPr>
        <w:t>preprocessQueryPart()</w:t>
      </w:r>
      <w:r w:rsidRPr="00405C35">
        <w:rPr>
          <w:sz w:val="22"/>
          <w:lang w:val="en"/>
        </w:rPr>
        <w:t xml:space="preserve"> method.</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While the </w:t>
      </w:r>
      <w:r w:rsidRPr="00405C35">
        <w:rPr>
          <w:rFonts w:ascii="Courier New" w:hAnsi="Courier New" w:cs="Courier New"/>
          <w:sz w:val="22"/>
          <w:lang w:val="en"/>
        </w:rPr>
        <w:t>preprocessQueryPart()</w:t>
      </w:r>
      <w:r w:rsidRPr="00405C35">
        <w:rPr>
          <w:sz w:val="22"/>
          <w:lang w:val="en"/>
        </w:rPr>
        <w:t xml:space="preserve"> method runs, if the QPP finds a new clause of query, it will call the corresponding method </w:t>
      </w:r>
      <w:r w:rsidRPr="00405C35">
        <w:rPr>
          <w:rFonts w:ascii="Courier New" w:hAnsi="Courier New" w:cs="Courier New"/>
          <w:sz w:val="22"/>
          <w:lang w:val="en"/>
        </w:rPr>
        <w:t>preprocessClause()</w:t>
      </w:r>
      <w:r w:rsidRPr="00405C35">
        <w:rPr>
          <w:sz w:val="22"/>
          <w:lang w:val="en"/>
        </w:rPr>
        <w:t xml:space="preserve"> (e.g. </w:t>
      </w:r>
      <w:r w:rsidRPr="00405C35">
        <w:rPr>
          <w:rFonts w:ascii="Courier New" w:hAnsi="Courier New" w:cs="Courier New"/>
          <w:sz w:val="22"/>
          <w:lang w:val="en"/>
        </w:rPr>
        <w:lastRenderedPageBreak/>
        <w:t>preprocessSuchThatCondtion()</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93080D"/>
    <w:p w:rsidR="00405C35" w:rsidRDefault="0093080D" w:rsidP="0093080D">
      <w:r>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82816"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p>
    <w:p w:rsidR="00405C35" w:rsidRDefault="00405C35" w:rsidP="0093080D"/>
    <w:p w:rsidR="00D75E64" w:rsidRPr="00D75E64" w:rsidRDefault="00405C35" w:rsidP="00D75E64">
      <w:pPr>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r w:rsidR="00D75E64" w:rsidRPr="00D75E64">
        <w:rPr>
          <w:rFonts w:ascii="Courier New" w:eastAsia="Calibri" w:hAnsi="Courier New" w:cs="Courier New"/>
          <w:sz w:val="22"/>
          <w:szCs w:val="22"/>
        </w:rPr>
        <w:t>preprocessDeclaration()</w:t>
      </w:r>
      <w:r w:rsidR="00D75E64" w:rsidRPr="00D75E64">
        <w:rPr>
          <w:rFonts w:eastAsia="Calibri" w:cs="Times New Roman"/>
          <w:sz w:val="22"/>
          <w:szCs w:val="22"/>
        </w:rPr>
        <w:t xml:space="preserve"> for [assign a;] or </w:t>
      </w:r>
      <w:r w:rsidR="00D75E64" w:rsidRPr="00D75E64">
        <w:rPr>
          <w:rFonts w:ascii="Courier New" w:eastAsia="Calibri" w:hAnsi="Courier New" w:cs="Courier New"/>
          <w:sz w:val="22"/>
          <w:szCs w:val="22"/>
        </w:rPr>
        <w:t>preprocessAttrRef()</w:t>
      </w:r>
      <w:r w:rsidR="00D75E64" w:rsidRPr="00D75E64">
        <w:rPr>
          <w:rFonts w:eastAsia="Calibri" w:cs="Times New Roman"/>
          <w:sz w:val="22"/>
          <w:szCs w:val="22"/>
        </w:rPr>
        <w:t xml:space="preserve"> for [c.procName]</w:t>
      </w:r>
      <w:r w:rsidR="00D75E64">
        <w:rPr>
          <w:rFonts w:eastAsia="Calibri" w:cs="Times New Roman"/>
          <w:sz w:val="22"/>
          <w:szCs w:val="22"/>
        </w:rPr>
        <w:t xml:space="preserve">. </w:t>
      </w:r>
    </w:p>
    <w:p w:rsidR="00405C35" w:rsidRDefault="00405C35" w:rsidP="0093080D"/>
    <w:p w:rsidR="00405C35" w:rsidRPr="0093080D" w:rsidRDefault="00405C35" w:rsidP="0093080D"/>
    <w:p w:rsidR="00C77422" w:rsidRDefault="0020763D" w:rsidP="00D75E64">
      <w:pPr>
        <w:pStyle w:val="Heading2"/>
      </w:pPr>
      <w:bookmarkStart w:id="27" w:name="_Toc403471868"/>
      <w:r>
        <w:lastRenderedPageBreak/>
        <w:t>Query Evaluation</w:t>
      </w:r>
      <w:bookmarkEnd w:id="27"/>
      <w:r>
        <w:t xml:space="preserve"> </w:t>
      </w:r>
    </w:p>
    <w:p w:rsidR="000F403D" w:rsidRDefault="000F403D" w:rsidP="0031640B">
      <w:pPr>
        <w:pStyle w:val="Heading3"/>
      </w:pPr>
      <w:bookmarkStart w:id="28" w:name="_Toc403471869"/>
      <w:r>
        <w:t>Data Representation (QR)</w:t>
      </w:r>
    </w:p>
    <w:p w:rsidR="000F403D" w:rsidRDefault="00D75E64" w:rsidP="000F403D">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information hiding. With the abstraction of a new component, handling all of this data storage, 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D75E64">
      <w:pPr>
        <w:pStyle w:val="ListParagraph"/>
        <w:numPr>
          <w:ilvl w:val="0"/>
          <w:numId w:val="32"/>
        </w:numPr>
      </w:pPr>
      <w:r>
        <w:t xml:space="preserve">SymbolTable: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D75E64">
      <w:pPr>
        <w:pStyle w:val="ListParagraph"/>
        <w:numPr>
          <w:ilvl w:val="0"/>
          <w:numId w:val="32"/>
        </w:numPr>
      </w:pPr>
      <w:r>
        <w:rPr>
          <w:lang w:val="en-SG"/>
        </w:rPr>
        <w:t xml:space="preserve">QueryTree: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r w:rsidRPr="00D75E64">
        <w:rPr>
          <w:rFonts w:ascii="Courier New" w:hAnsi="Courier New" w:cs="Courier New"/>
          <w:lang w:val="en-SG"/>
        </w:rPr>
        <w:t xml:space="preserve">TNode </w:t>
      </w:r>
      <w:r w:rsidRPr="00D75E64">
        <w:rPr>
          <w:lang w:val="en-SG"/>
        </w:rPr>
        <w:t xml:space="preserve">and linked with others to form a query tree.  </w:t>
      </w:r>
    </w:p>
    <w:p w:rsidR="00D75E64" w:rsidRDefault="00D75E64" w:rsidP="00D75E64">
      <w:pPr>
        <w:pStyle w:val="ListParagraph"/>
        <w:numPr>
          <w:ilvl w:val="0"/>
          <w:numId w:val="32"/>
        </w:numPr>
        <w:spacing w:before="0" w:after="160" w:line="259" w:lineRule="auto"/>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0701C3">
      <w:pPr>
        <w:spacing w:before="0" w:after="160" w:line="259" w:lineRule="auto"/>
      </w:pPr>
      <w:r>
        <w:t>Shown below is how the sample query would look like in the QR.</w:t>
      </w:r>
    </w:p>
    <w:p w:rsidR="000701C3" w:rsidRDefault="000701C3" w:rsidP="000701C3">
      <w:pPr>
        <w:spacing w:before="0" w:after="160" w:line="259" w:lineRule="auto"/>
      </w:pPr>
      <w:r>
        <w:t>SymbolTable:</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Id</w:t>
            </w:r>
          </w:p>
        </w:tc>
        <w:tc>
          <w:tcPr>
            <w:tcW w:w="2126" w:type="dxa"/>
          </w:tcPr>
          <w:p w:rsidR="000701C3" w:rsidRPr="000701C3" w:rsidRDefault="000701C3" w:rsidP="000701C3">
            <w:pPr>
              <w:spacing w:before="0" w:after="160" w:line="259" w:lineRule="auto"/>
              <w:rPr>
                <w:lang w:val="en-SG"/>
              </w:rPr>
            </w:pPr>
            <w:r w:rsidRPr="000701C3">
              <w:rPr>
                <w:lang w:val="en-SG"/>
              </w:rPr>
              <w:t>Type</w:t>
            </w:r>
          </w:p>
        </w:tc>
        <w:tc>
          <w:tcPr>
            <w:tcW w:w="4910" w:type="dxa"/>
          </w:tcPr>
          <w:p w:rsidR="000701C3" w:rsidRPr="000701C3" w:rsidRDefault="000701C3" w:rsidP="000701C3">
            <w:pPr>
              <w:spacing w:before="0" w:after="160" w:line="259" w:lineRule="auto"/>
              <w:rPr>
                <w:lang w:val="en-SG"/>
              </w:rPr>
            </w:pPr>
            <w:r w:rsidRPr="000701C3">
              <w:rPr>
                <w:lang w:val="en-SG"/>
              </w:rPr>
              <w:t>Name</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0</w:t>
            </w:r>
          </w:p>
        </w:tc>
        <w:tc>
          <w:tcPr>
            <w:tcW w:w="2126" w:type="dxa"/>
          </w:tcPr>
          <w:p w:rsidR="000701C3" w:rsidRPr="000701C3" w:rsidRDefault="000701C3" w:rsidP="000701C3">
            <w:pPr>
              <w:spacing w:before="0" w:after="160" w:line="259" w:lineRule="auto"/>
              <w:rPr>
                <w:lang w:val="en-SG"/>
              </w:rPr>
            </w:pPr>
            <w:r w:rsidRPr="000701C3">
              <w:rPr>
                <w:lang w:val="en-SG"/>
              </w:rPr>
              <w:t>assign</w:t>
            </w:r>
          </w:p>
        </w:tc>
        <w:tc>
          <w:tcPr>
            <w:tcW w:w="4910" w:type="dxa"/>
          </w:tcPr>
          <w:p w:rsidR="000701C3" w:rsidRPr="000701C3" w:rsidRDefault="000701C3" w:rsidP="000701C3">
            <w:pPr>
              <w:spacing w:before="0" w:after="160" w:line="259" w:lineRule="auto"/>
              <w:rPr>
                <w:lang w:val="en-SG"/>
              </w:rPr>
            </w:pPr>
            <w:r w:rsidRPr="000701C3">
              <w:rPr>
                <w:lang w:val="en-SG"/>
              </w:rPr>
              <w:t>a</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1</w:t>
            </w:r>
          </w:p>
        </w:tc>
        <w:tc>
          <w:tcPr>
            <w:tcW w:w="2126" w:type="dxa"/>
          </w:tcPr>
          <w:p w:rsidR="000701C3" w:rsidRPr="000701C3" w:rsidRDefault="000701C3" w:rsidP="000701C3">
            <w:pPr>
              <w:spacing w:before="0" w:after="160" w:line="259" w:lineRule="auto"/>
              <w:rPr>
                <w:lang w:val="en-SG"/>
              </w:rPr>
            </w:pPr>
            <w:r w:rsidRPr="000701C3">
              <w:rPr>
                <w:lang w:val="en-SG"/>
              </w:rPr>
              <w:t>call</w:t>
            </w:r>
          </w:p>
        </w:tc>
        <w:tc>
          <w:tcPr>
            <w:tcW w:w="4910" w:type="dxa"/>
          </w:tcPr>
          <w:p w:rsidR="000701C3" w:rsidRPr="000701C3" w:rsidRDefault="000701C3" w:rsidP="000701C3">
            <w:pPr>
              <w:spacing w:before="0" w:after="160" w:line="259" w:lineRule="auto"/>
              <w:rPr>
                <w:lang w:val="en-SG"/>
              </w:rPr>
            </w:pPr>
            <w:r w:rsidRPr="000701C3">
              <w:rPr>
                <w:lang w:val="en-SG"/>
              </w:rPr>
              <w:t>c</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2</w:t>
            </w:r>
          </w:p>
        </w:tc>
        <w:tc>
          <w:tcPr>
            <w:tcW w:w="2126" w:type="dxa"/>
          </w:tcPr>
          <w:p w:rsidR="000701C3" w:rsidRPr="000701C3" w:rsidRDefault="000701C3" w:rsidP="000701C3">
            <w:pPr>
              <w:spacing w:before="0" w:after="160" w:line="259" w:lineRule="auto"/>
              <w:rPr>
                <w:lang w:val="en-SG"/>
              </w:rPr>
            </w:pPr>
            <w:r w:rsidRPr="000701C3">
              <w:rPr>
                <w:lang w:val="en-SG"/>
              </w:rPr>
              <w:t>while</w:t>
            </w:r>
          </w:p>
        </w:tc>
        <w:tc>
          <w:tcPr>
            <w:tcW w:w="4910" w:type="dxa"/>
          </w:tcPr>
          <w:p w:rsidR="000701C3" w:rsidRPr="000701C3" w:rsidRDefault="000701C3" w:rsidP="000701C3">
            <w:pPr>
              <w:spacing w:before="0" w:after="160" w:line="259" w:lineRule="auto"/>
              <w:rPr>
                <w:lang w:val="en-SG"/>
              </w:rPr>
            </w:pPr>
            <w:r w:rsidRPr="000701C3">
              <w:rPr>
                <w:lang w:val="en-SG"/>
              </w:rPr>
              <w:t>w</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3</w:t>
            </w:r>
          </w:p>
        </w:tc>
        <w:tc>
          <w:tcPr>
            <w:tcW w:w="2126" w:type="dxa"/>
          </w:tcPr>
          <w:p w:rsidR="000701C3" w:rsidRPr="000701C3" w:rsidRDefault="000701C3" w:rsidP="000701C3">
            <w:pPr>
              <w:spacing w:before="0" w:after="160" w:line="259" w:lineRule="auto"/>
              <w:rPr>
                <w:lang w:val="en-SG"/>
              </w:rPr>
            </w:pPr>
            <w:r w:rsidRPr="000701C3">
              <w:rPr>
                <w:lang w:val="en-SG"/>
              </w:rPr>
              <w:t>variable</w:t>
            </w:r>
          </w:p>
        </w:tc>
        <w:tc>
          <w:tcPr>
            <w:tcW w:w="4910" w:type="dxa"/>
          </w:tcPr>
          <w:p w:rsidR="000701C3" w:rsidRPr="000701C3" w:rsidRDefault="000701C3" w:rsidP="000701C3">
            <w:pPr>
              <w:keepNext/>
              <w:spacing w:before="0" w:after="160" w:line="259" w:lineRule="auto"/>
              <w:rPr>
                <w:lang w:val="en-SG"/>
              </w:rPr>
            </w:pPr>
            <w:r w:rsidRPr="000701C3">
              <w:rPr>
                <w:lang w:val="en-SG"/>
              </w:rPr>
              <w:t>v</w:t>
            </w:r>
          </w:p>
        </w:tc>
      </w:tr>
    </w:tbl>
    <w:p w:rsidR="000701C3" w:rsidRPr="000701C3" w:rsidRDefault="000701C3" w:rsidP="000701C3">
      <w:pPr>
        <w:pStyle w:val="Caption"/>
        <w:rPr>
          <w:sz w:val="18"/>
        </w:rPr>
      </w:pPr>
      <w:r w:rsidRPr="000701C3">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6</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0701C3">
        <w:rPr>
          <w:sz w:val="18"/>
        </w:rPr>
        <w:t>: SymbolTable for Sample Query</w:t>
      </w:r>
    </w:p>
    <w:p w:rsidR="00FC6979" w:rsidRDefault="00FC6979" w:rsidP="000701C3"/>
    <w:p w:rsidR="00FC6979" w:rsidRDefault="00FC6979" w:rsidP="000701C3"/>
    <w:p w:rsidR="00FC6979" w:rsidRDefault="00FC6979" w:rsidP="000701C3"/>
    <w:p w:rsidR="00FC6979" w:rsidRDefault="00FC6979" w:rsidP="000701C3"/>
    <w:p w:rsidR="00FC6979" w:rsidRDefault="00FC6979" w:rsidP="000701C3"/>
    <w:p w:rsidR="00FC6979" w:rsidRDefault="00FC6979" w:rsidP="000701C3"/>
    <w:p w:rsidR="00D75E64" w:rsidRDefault="00184D53" w:rsidP="000701C3">
      <w:r>
        <w:rPr>
          <w:noProof/>
          <w:lang w:eastAsia="en-US"/>
        </w:rPr>
        <w:lastRenderedPageBreak/>
        <mc:AlternateContent>
          <mc:Choice Requires="wpg">
            <w:drawing>
              <wp:anchor distT="0" distB="0" distL="114300" distR="114300" simplePos="0" relativeHeight="251702272"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184D53" w:rsidRPr="00184D53" w:rsidRDefault="00184D53" w:rsidP="00184D53">
                              <w:pPr>
                                <w:pStyle w:val="Caption"/>
                                <w:rPr>
                                  <w:noProof/>
                                  <w:sz w:val="28"/>
                                  <w:szCs w:val="21"/>
                                </w:rPr>
                              </w:pPr>
                              <w:r w:rsidRPr="00184D53">
                                <w:rPr>
                                  <w:sz w:val="18"/>
                                </w:rPr>
                                <w:t xml:space="preserve">Figure </w:t>
                              </w:r>
                              <w:r w:rsidRPr="00184D53">
                                <w:rPr>
                                  <w:sz w:val="18"/>
                                </w:rPr>
                                <w:fldChar w:fldCharType="begin"/>
                              </w:r>
                              <w:r w:rsidRPr="00184D53">
                                <w:rPr>
                                  <w:sz w:val="18"/>
                                </w:rPr>
                                <w:instrText xml:space="preserve"> STYLEREF 1 \s </w:instrText>
                              </w:r>
                              <w:r w:rsidRPr="00184D53">
                                <w:rPr>
                                  <w:sz w:val="18"/>
                                </w:rPr>
                                <w:fldChar w:fldCharType="separate"/>
                              </w:r>
                              <w:r w:rsidRPr="00184D53">
                                <w:rPr>
                                  <w:noProof/>
                                  <w:sz w:val="18"/>
                                </w:rPr>
                                <w:t>6</w:t>
                              </w:r>
                              <w:r w:rsidRPr="00184D53">
                                <w:rPr>
                                  <w:sz w:val="18"/>
                                </w:rPr>
                                <w:fldChar w:fldCharType="end"/>
                              </w:r>
                              <w:r w:rsidRPr="00184D53">
                                <w:rPr>
                                  <w:sz w:val="18"/>
                                </w:rPr>
                                <w:t>.</w:t>
                              </w:r>
                              <w:r w:rsidRPr="00184D53">
                                <w:rPr>
                                  <w:sz w:val="18"/>
                                </w:rPr>
                                <w:fldChar w:fldCharType="begin"/>
                              </w:r>
                              <w:r w:rsidRPr="00184D53">
                                <w:rPr>
                                  <w:sz w:val="18"/>
                                </w:rPr>
                                <w:instrText xml:space="preserve"> SEQ Figure \* ARABIC \s 1 </w:instrText>
                              </w:r>
                              <w:r w:rsidRPr="00184D53">
                                <w:rPr>
                                  <w:sz w:val="18"/>
                                </w:rPr>
                                <w:fldChar w:fldCharType="separate"/>
                              </w:r>
                              <w:r w:rsidRPr="00184D53">
                                <w:rPr>
                                  <w:noProof/>
                                  <w:sz w:val="18"/>
                                </w:rPr>
                                <w:t>2</w:t>
                              </w:r>
                              <w:r w:rsidRPr="00184D53">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38" style="position:absolute;margin-left:-39pt;margin-top:22.3pt;width:491.6pt;height:619.65pt;z-index:251702272"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">
                <v:shape id="Picture 38" o:spid="_x0000_s1039"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33" o:title=""/>
                  <v:path arrowok="t"/>
                </v:shape>
                <v:shape id="Text Box 47" o:spid="_x0000_s1040"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184D53" w:rsidRPr="00184D53" w:rsidRDefault="00184D53" w:rsidP="00184D53">
                        <w:pPr>
                          <w:pStyle w:val="Caption"/>
                          <w:rPr>
                            <w:noProof/>
                            <w:sz w:val="28"/>
                            <w:szCs w:val="21"/>
                          </w:rPr>
                        </w:pPr>
                        <w:r w:rsidRPr="00184D53">
                          <w:rPr>
                            <w:sz w:val="18"/>
                          </w:rPr>
                          <w:t xml:space="preserve">Figure </w:t>
                        </w:r>
                        <w:r w:rsidRPr="00184D53">
                          <w:rPr>
                            <w:sz w:val="18"/>
                          </w:rPr>
                          <w:fldChar w:fldCharType="begin"/>
                        </w:r>
                        <w:r w:rsidRPr="00184D53">
                          <w:rPr>
                            <w:sz w:val="18"/>
                          </w:rPr>
                          <w:instrText xml:space="preserve"> STYLEREF 1 \s </w:instrText>
                        </w:r>
                        <w:r w:rsidRPr="00184D53">
                          <w:rPr>
                            <w:sz w:val="18"/>
                          </w:rPr>
                          <w:fldChar w:fldCharType="separate"/>
                        </w:r>
                        <w:r w:rsidRPr="00184D53">
                          <w:rPr>
                            <w:noProof/>
                            <w:sz w:val="18"/>
                          </w:rPr>
                          <w:t>6</w:t>
                        </w:r>
                        <w:r w:rsidRPr="00184D53">
                          <w:rPr>
                            <w:sz w:val="18"/>
                          </w:rPr>
                          <w:fldChar w:fldCharType="end"/>
                        </w:r>
                        <w:r w:rsidRPr="00184D53">
                          <w:rPr>
                            <w:sz w:val="18"/>
                          </w:rPr>
                          <w:t>.</w:t>
                        </w:r>
                        <w:r w:rsidRPr="00184D53">
                          <w:rPr>
                            <w:sz w:val="18"/>
                          </w:rPr>
                          <w:fldChar w:fldCharType="begin"/>
                        </w:r>
                        <w:r w:rsidRPr="00184D53">
                          <w:rPr>
                            <w:sz w:val="18"/>
                          </w:rPr>
                          <w:instrText xml:space="preserve"> SEQ Figure \* ARABIC \s 1 </w:instrText>
                        </w:r>
                        <w:r w:rsidRPr="00184D53">
                          <w:rPr>
                            <w:sz w:val="18"/>
                          </w:rPr>
                          <w:fldChar w:fldCharType="separate"/>
                        </w:r>
                        <w:r w:rsidRPr="00184D53">
                          <w:rPr>
                            <w:noProof/>
                            <w:sz w:val="18"/>
                          </w:rPr>
                          <w:t>2</w:t>
                        </w:r>
                        <w:r w:rsidRPr="00184D53">
                          <w:rPr>
                            <w:sz w:val="18"/>
                          </w:rPr>
                          <w:fldChar w:fldCharType="end"/>
                        </w:r>
                        <w:r w:rsidRPr="00184D53">
                          <w:rPr>
                            <w:sz w:val="18"/>
                          </w:rPr>
                          <w:t>: Query Tree of sample query</w:t>
                        </w:r>
                      </w:p>
                    </w:txbxContent>
                  </v:textbox>
                </v:shape>
                <w10:wrap type="square"/>
              </v:group>
            </w:pict>
          </mc:Fallback>
        </mc:AlternateContent>
      </w:r>
      <w:r w:rsidR="00425BA7">
        <w:t xml:space="preserve">QueryTree: </w:t>
      </w:r>
    </w:p>
    <w:p w:rsidR="00FC6979" w:rsidRDefault="00FC6979" w:rsidP="000701C3"/>
    <w:p w:rsidR="00425BA7" w:rsidRPr="000F403D" w:rsidRDefault="00D4037F" w:rsidP="000701C3">
      <w:r>
        <w:t xml:space="preserve">Once all of this information has been stored inside the QR, we can move on with the actual query evaluation, which is handled by the QE. </w:t>
      </w:r>
    </w:p>
    <w:p w:rsidR="000F403D" w:rsidRPr="000F403D" w:rsidRDefault="000F403D" w:rsidP="000F403D">
      <w:pPr>
        <w:pStyle w:val="Heading3"/>
      </w:pPr>
      <w:r>
        <w:t xml:space="preserve">Basic Query Evaluation </w:t>
      </w:r>
    </w:p>
    <w:p w:rsidR="0031640B" w:rsidRDefault="0031640B" w:rsidP="00D4037F">
      <w:pPr>
        <w:pStyle w:val="Heading4"/>
      </w:pPr>
      <w:r>
        <w:t>Manage the temporary results</w:t>
      </w:r>
      <w:bookmarkEnd w:id="28"/>
    </w:p>
    <w:p w:rsidR="00C21AEB" w:rsidRDefault="00D4037F" w:rsidP="00D4037F">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C84291">
      <w:pPr>
        <w:pStyle w:val="Heading6"/>
      </w:pPr>
      <w:r w:rsidRPr="00881B47">
        <w:t>Initial Implementation</w:t>
      </w:r>
    </w:p>
    <w:p w:rsidR="00C21AEB" w:rsidRDefault="00C21AEB" w:rsidP="00C21AEB">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unsatisfiable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C01810">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C01810"/>
    <w:p w:rsidR="00C01810" w:rsidRDefault="00C01810" w:rsidP="00C01810">
      <w:pPr>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O(N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C84291">
      <w:pPr>
        <w:pStyle w:val="Heading6"/>
        <w:rPr>
          <w:lang w:val="en-SG"/>
        </w:rPr>
      </w:pPr>
      <w:r w:rsidRPr="00881B47">
        <w:rPr>
          <w:lang w:val="en-SG"/>
        </w:rPr>
        <w:t xml:space="preserve">Actual Implementation </w:t>
      </w:r>
    </w:p>
    <w:p w:rsidR="00C01810" w:rsidRDefault="00C01810" w:rsidP="00C01810">
      <w:pPr>
        <w:rPr>
          <w:rFonts w:cs="Courier New"/>
          <w:lang w:val="en-SG"/>
        </w:rPr>
      </w:pPr>
      <w:r>
        <w:rPr>
          <w:lang w:val="en-SG"/>
        </w:rPr>
        <w:t xml:space="preserve">Given the aforementioned issues, we came up with a new solution that included the use of using tables to store and manage temporary results: a dynamic </w:t>
      </w:r>
      <w:r w:rsidRPr="00C01810">
        <w:rPr>
          <w:rFonts w:ascii="Courier New" w:hAnsi="Courier New" w:cs="Courier New"/>
          <w:lang w:val="en-SG"/>
        </w:rPr>
        <w:t xml:space="preserve">ResultTable </w:t>
      </w:r>
      <w:r>
        <w:rPr>
          <w:lang w:val="en-SG"/>
        </w:rPr>
        <w:t xml:space="preserve">and </w:t>
      </w:r>
      <w:r w:rsidRPr="00C01810">
        <w:rPr>
          <w:rFonts w:ascii="Courier New" w:hAnsi="Courier New" w:cs="Courier New"/>
          <w:lang w:val="en-SG"/>
        </w:rPr>
        <w:lastRenderedPageBreak/>
        <w:t>ResultMa</w:t>
      </w:r>
      <w:r>
        <w:rPr>
          <w:rFonts w:ascii="Courier New" w:hAnsi="Courier New" w:cs="Courier New"/>
          <w:lang w:val="en-SG"/>
        </w:rPr>
        <w:t>nager.</w:t>
      </w:r>
      <w:r>
        <w:rPr>
          <w:lang w:val="en-SG"/>
        </w:rPr>
        <w:t xml:space="preserve"> The </w:t>
      </w:r>
      <w:r w:rsidRPr="00C01810">
        <w:rPr>
          <w:rFonts w:ascii="Courier New" w:hAnsi="Courier New" w:cs="Courier New"/>
          <w:lang w:val="en-SG"/>
        </w:rPr>
        <w:t xml:space="preserve">ResultTable </w:t>
      </w:r>
      <w:r>
        <w:rPr>
          <w:lang w:val="en-SG"/>
        </w:rPr>
        <w:t xml:space="preserve">keeps the list of values for symbols used in the query and the </w:t>
      </w:r>
      <w:r w:rsidRPr="00C01810">
        <w:rPr>
          <w:rFonts w:ascii="Courier New" w:hAnsi="Courier New" w:cs="Courier New"/>
          <w:lang w:val="en-SG"/>
        </w:rPr>
        <w:t>ResultMa</w:t>
      </w:r>
      <w:r>
        <w:rPr>
          <w:rFonts w:ascii="Courier New" w:hAnsi="Courier New" w:cs="Courier New"/>
          <w:lang w:val="en-SG"/>
        </w:rPr>
        <w:t>nager</w:t>
      </w:r>
      <w:r>
        <w:rPr>
          <w:lang w:val="en-SG"/>
        </w:rPr>
        <w:t xml:space="preserve"> maintains the list of </w:t>
      </w:r>
      <w:r w:rsidRPr="00C01810">
        <w:rPr>
          <w:rFonts w:ascii="Courier New" w:hAnsi="Courier New" w:cs="Courier New"/>
          <w:lang w:val="en-SG"/>
        </w:rPr>
        <w:t>ResultTable</w:t>
      </w:r>
      <w:r>
        <w:rPr>
          <w:lang w:val="en-SG"/>
        </w:rPr>
        <w:t xml:space="preserve">. The   </w:t>
      </w:r>
      <w:r w:rsidRPr="00C01810">
        <w:rPr>
          <w:rFonts w:ascii="Courier New" w:hAnsi="Courier New" w:cs="Courier New"/>
          <w:lang w:val="en-SG"/>
        </w:rPr>
        <w:t>ResultMa</w:t>
      </w:r>
      <w:r>
        <w:rPr>
          <w:rFonts w:ascii="Courier New" w:hAnsi="Courier New" w:cs="Courier New"/>
          <w:lang w:val="en-SG"/>
        </w:rPr>
        <w:t xml:space="preserve">nager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r w:rsidR="00F41B14" w:rsidRPr="00C01810">
        <w:rPr>
          <w:rFonts w:ascii="Courier New" w:hAnsi="Courier New" w:cs="Courier New"/>
          <w:lang w:val="en-SG"/>
        </w:rPr>
        <w:t>ResultMa</w:t>
      </w:r>
      <w:r w:rsidR="00F41B14">
        <w:rPr>
          <w:rFonts w:ascii="Courier New" w:hAnsi="Courier New" w:cs="Courier New"/>
          <w:lang w:val="en-SG"/>
        </w:rPr>
        <w:t xml:space="preserve">nager </w:t>
      </w:r>
      <w:r w:rsidR="00F41B14" w:rsidRPr="00F41B14">
        <w:rPr>
          <w:rFonts w:cs="Courier New"/>
          <w:lang w:val="en-SG"/>
        </w:rPr>
        <w:t>are</w:t>
      </w:r>
      <w:r w:rsidR="00F41B14">
        <w:rPr>
          <w:rFonts w:cs="Courier New"/>
          <w:lang w:val="en-SG"/>
        </w:rPr>
        <w:t>:</w:t>
      </w:r>
    </w:p>
    <w:p w:rsidR="00F41B14" w:rsidRDefault="00F41B14" w:rsidP="00F41B14">
      <w:pPr>
        <w:pStyle w:val="ListParagraph"/>
        <w:numPr>
          <w:ilvl w:val="0"/>
          <w:numId w:val="33"/>
        </w:numPr>
        <w:spacing w:before="0" w:after="160" w:line="259" w:lineRule="auto"/>
      </w:pPr>
      <w:r w:rsidRPr="008B4F5D">
        <w:t>Return</w:t>
      </w:r>
      <w:r>
        <w:t>ing of</w:t>
      </w:r>
      <w:r w:rsidRPr="008B4F5D">
        <w:t xml:space="preserve"> concise an</w:t>
      </w:r>
      <w:r>
        <w:t xml:space="preserve">d non-duplicated data to the QE. Before evaluating a clause, the QE will ask the </w:t>
      </w:r>
      <w:r w:rsidRPr="00C01810">
        <w:rPr>
          <w:rFonts w:ascii="Courier New" w:hAnsi="Courier New" w:cs="Courier New"/>
          <w:lang w:val="en-SG"/>
        </w:rPr>
        <w:t>ResultMa</w:t>
      </w:r>
      <w:r>
        <w:rPr>
          <w:rFonts w:ascii="Courier New" w:hAnsi="Courier New" w:cs="Courier New"/>
          <w:lang w:val="en-SG"/>
        </w:rPr>
        <w:t>nager</w:t>
      </w:r>
      <w:r w:rsidRPr="008B4F5D">
        <w:t xml:space="preserve"> for data relating to that clause. The </w:t>
      </w:r>
      <w:r w:rsidRPr="00C01810">
        <w:rPr>
          <w:rFonts w:ascii="Courier New" w:hAnsi="Courier New" w:cs="Courier New"/>
          <w:lang w:val="en-SG"/>
        </w:rPr>
        <w:t>ResultMa</w:t>
      </w:r>
      <w:r>
        <w:rPr>
          <w:rFonts w:ascii="Courier New" w:hAnsi="Courier New" w:cs="Courier New"/>
          <w:lang w:val="en-SG"/>
        </w:rPr>
        <w:t>nager</w:t>
      </w:r>
      <w:r w:rsidRPr="008B4F5D">
        <w:t xml:space="preserve">, after receiving a list of symbols used in the clause, will extract the data </w:t>
      </w:r>
      <w:r>
        <w:t xml:space="preserve">required </w:t>
      </w:r>
      <w:r w:rsidRPr="008B4F5D">
        <w:t xml:space="preserve">from all </w:t>
      </w:r>
      <w:r w:rsidRPr="00C01810">
        <w:rPr>
          <w:rFonts w:ascii="Courier New" w:hAnsi="Courier New" w:cs="Courier New"/>
          <w:lang w:val="en-SG"/>
        </w:rPr>
        <w:t>ResultTable</w:t>
      </w:r>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F41B14">
      <w:pPr>
        <w:pStyle w:val="ListParagraph"/>
        <w:spacing w:before="0" w:after="160" w:line="259" w:lineRule="auto"/>
      </w:pPr>
    </w:p>
    <w:p w:rsidR="00F41B14" w:rsidRPr="00125CA0" w:rsidRDefault="00F41B14" w:rsidP="00F41B14">
      <w:pPr>
        <w:pStyle w:val="ListParagraph"/>
        <w:numPr>
          <w:ilvl w:val="0"/>
          <w:numId w:val="33"/>
        </w:numPr>
        <w:spacing w:before="0" w:after="160" w:line="259" w:lineRule="auto"/>
      </w:pPr>
      <w:r w:rsidRPr="008B4F5D">
        <w:t xml:space="preserve">Minimize the space complexity as much as possible: After evaluation, a new </w:t>
      </w:r>
      <w:r w:rsidRPr="00C01810">
        <w:rPr>
          <w:rFonts w:ascii="Courier New" w:hAnsi="Courier New" w:cs="Courier New"/>
          <w:lang w:val="en-SG"/>
        </w:rPr>
        <w:t>ResultTable</w:t>
      </w:r>
      <w:r w:rsidRPr="008B4F5D">
        <w:t xml:space="preserve"> will be sent from QE to </w:t>
      </w:r>
      <w:r w:rsidRPr="00C01810">
        <w:rPr>
          <w:rFonts w:ascii="Courier New" w:hAnsi="Courier New" w:cs="Courier New"/>
          <w:lang w:val="en-SG"/>
        </w:rPr>
        <w:t>ResultMa</w:t>
      </w:r>
      <w:r>
        <w:rPr>
          <w:rFonts w:ascii="Courier New" w:hAnsi="Courier New" w:cs="Courier New"/>
          <w:lang w:val="en-SG"/>
        </w:rPr>
        <w:t>nager</w:t>
      </w:r>
      <w:r w:rsidRPr="008B4F5D">
        <w:t xml:space="preserve">. Before saving it to the </w:t>
      </w:r>
      <w:r w:rsidRPr="00C01810">
        <w:rPr>
          <w:rFonts w:ascii="Courier New" w:hAnsi="Courier New" w:cs="Courier New"/>
          <w:lang w:val="en-SG"/>
        </w:rPr>
        <w:t>ResultTable</w:t>
      </w:r>
      <w:r w:rsidRPr="008B4F5D">
        <w:t xml:space="preserve"> list, </w:t>
      </w:r>
      <w:r w:rsidRPr="00C01810">
        <w:rPr>
          <w:rFonts w:ascii="Courier New" w:hAnsi="Courier New" w:cs="Courier New"/>
          <w:lang w:val="en-SG"/>
        </w:rPr>
        <w:t>ResultMa</w:t>
      </w:r>
      <w:r>
        <w:rPr>
          <w:rFonts w:ascii="Courier New" w:hAnsi="Courier New" w:cs="Courier New"/>
          <w:lang w:val="en-SG"/>
        </w:rPr>
        <w:t>nager</w:t>
      </w:r>
      <w:r w:rsidRPr="008B4F5D">
        <w:t xml:space="preserve"> </w:t>
      </w:r>
      <w:r>
        <w:t>will try to merge the existing</w:t>
      </w:r>
      <w:r w:rsidRPr="008B4F5D">
        <w:t xml:space="preserve"> tables with the new one by checking for shared symbols. If there are symbols shared between an existed table and the new table, </w:t>
      </w:r>
      <w:r w:rsidRPr="00C01810">
        <w:rPr>
          <w:rFonts w:ascii="Courier New" w:hAnsi="Courier New" w:cs="Courier New"/>
          <w:lang w:val="en-SG"/>
        </w:rPr>
        <w:t>ResultMa</w:t>
      </w:r>
      <w:r>
        <w:rPr>
          <w:rFonts w:ascii="Courier New" w:hAnsi="Courier New" w:cs="Courier New"/>
          <w:lang w:val="en-SG"/>
        </w:rPr>
        <w:t>nager</w:t>
      </w:r>
      <w:r w:rsidRPr="008B4F5D">
        <w:t xml:space="preserve"> will merge those two table</w:t>
      </w:r>
      <w:r>
        <w:t>s</w:t>
      </w:r>
      <w:r w:rsidRPr="008B4F5D">
        <w:t xml:space="preserve"> together. Otherwise, </w:t>
      </w:r>
      <w:r w:rsidRPr="00C01810">
        <w:rPr>
          <w:rFonts w:ascii="Courier New" w:hAnsi="Courier New" w:cs="Courier New"/>
          <w:lang w:val="en-SG"/>
        </w:rPr>
        <w:t>ResultMa</w:t>
      </w:r>
      <w:r>
        <w:rPr>
          <w:rFonts w:ascii="Courier New" w:hAnsi="Courier New" w:cs="Courier New"/>
          <w:lang w:val="en-SG"/>
        </w:rPr>
        <w:t>nager</w:t>
      </w:r>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r w:rsidRPr="00C01810">
        <w:rPr>
          <w:rFonts w:ascii="Courier New" w:hAnsi="Courier New" w:cs="Courier New"/>
          <w:lang w:val="en-SG"/>
        </w:rPr>
        <w:t>ResultMa</w:t>
      </w:r>
      <w:r>
        <w:rPr>
          <w:rFonts w:ascii="Courier New" w:hAnsi="Courier New" w:cs="Courier New"/>
          <w:lang w:val="en-SG"/>
        </w:rPr>
        <w:t>nager</w:t>
      </w:r>
      <w:r w:rsidRPr="008B4F5D">
        <w:t xml:space="preserve">. </w:t>
      </w:r>
    </w:p>
    <w:p w:rsidR="00F41B14" w:rsidRPr="00F41B14" w:rsidRDefault="00F41B14" w:rsidP="00F41B14">
      <w:pPr>
        <w:pStyle w:val="ListParagraph"/>
        <w:rPr>
          <w:lang w:val="en-SG"/>
        </w:rPr>
      </w:pPr>
    </w:p>
    <w:p w:rsidR="00F41B14" w:rsidRDefault="00F41B14" w:rsidP="00C21AEB">
      <w:pPr>
        <w:rPr>
          <w:lang w:val="en-SG"/>
        </w:rPr>
      </w:pPr>
      <w:r>
        <w:t xml:space="preserve">With this new approach in mind, </w:t>
      </w:r>
      <w:r>
        <w:rPr>
          <w:lang w:val="en-SG"/>
        </w:rPr>
        <w:t>the symbols’ data are</w:t>
      </w:r>
      <w:r w:rsidRPr="00F41B14">
        <w:rPr>
          <w:lang w:val="en-SG"/>
        </w:rPr>
        <w:t xml:space="preserve"> extracted from the </w:t>
      </w:r>
      <w:r w:rsidRPr="00C01810">
        <w:rPr>
          <w:rFonts w:ascii="Courier New" w:hAnsi="Courier New" w:cs="Courier New"/>
          <w:lang w:val="en-SG"/>
        </w:rPr>
        <w:t>ResultMa</w:t>
      </w:r>
      <w:r>
        <w:rPr>
          <w:rFonts w:ascii="Courier New" w:hAnsi="Courier New" w:cs="Courier New"/>
          <w:lang w:val="en-SG"/>
        </w:rPr>
        <w:t>nager</w:t>
      </w:r>
      <w:r w:rsidRPr="00F41B14">
        <w:rPr>
          <w:lang w:val="en-SG"/>
        </w:rPr>
        <w:t xml:space="preserve"> </w:t>
      </w:r>
      <w:r>
        <w:rPr>
          <w:lang w:val="en-SG"/>
        </w:rPr>
        <w:t>before evaluation. This means that the</w:t>
      </w:r>
      <w:r w:rsidRPr="00F41B14">
        <w:rPr>
          <w:lang w:val="en-SG"/>
        </w:rPr>
        <w:t xml:space="preserve"> cost of solving each clause is O(N</w:t>
      </w:r>
      <w:r w:rsidRPr="00F41B14">
        <w:rPr>
          <w:vertAlign w:val="superscript"/>
          <w:lang w:val="en-SG"/>
        </w:rPr>
        <w:t>2</w:t>
      </w:r>
      <w:r w:rsidRPr="00F41B14">
        <w:rPr>
          <w:lang w:val="en-SG"/>
        </w:rPr>
        <w:t xml:space="preserve">P) at most. After that, when we insert the new </w:t>
      </w:r>
      <w:r w:rsidRPr="00C01810">
        <w:rPr>
          <w:rFonts w:ascii="Courier New" w:hAnsi="Courier New" w:cs="Courier New"/>
          <w:lang w:val="en-SG"/>
        </w:rPr>
        <w:t>ResultTable</w:t>
      </w:r>
      <w:r w:rsidRPr="008B4F5D">
        <w:t xml:space="preserve"> </w:t>
      </w:r>
      <w:r w:rsidRPr="00F41B14">
        <w:rPr>
          <w:lang w:val="en-SG"/>
        </w:rPr>
        <w:t>back to</w:t>
      </w:r>
      <w:r>
        <w:rPr>
          <w:lang w:val="en-SG"/>
        </w:rPr>
        <w:t xml:space="preserve"> the</w:t>
      </w:r>
      <w:r w:rsidRPr="00F41B14">
        <w:rPr>
          <w:lang w:val="en-SG"/>
        </w:rPr>
        <w:t xml:space="preserve"> </w:t>
      </w:r>
      <w:r w:rsidRPr="00C01810">
        <w:rPr>
          <w:rFonts w:ascii="Courier New" w:hAnsi="Courier New" w:cs="Courier New"/>
          <w:lang w:val="en-SG"/>
        </w:rPr>
        <w:t>ResultMa</w:t>
      </w:r>
      <w:r>
        <w:rPr>
          <w:rFonts w:ascii="Courier New" w:hAnsi="Courier New" w:cs="Courier New"/>
          <w:lang w:val="en-SG"/>
        </w:rPr>
        <w:t>nager</w:t>
      </w:r>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C21AEB">
      <w:pPr>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r w:rsidRPr="00C01810">
        <w:rPr>
          <w:rFonts w:ascii="Courier New" w:hAnsi="Courier New" w:cs="Courier New"/>
          <w:lang w:val="en-SG"/>
        </w:rPr>
        <w:t>ResultMa</w:t>
      </w:r>
      <w:r>
        <w:rPr>
          <w:rFonts w:ascii="Courier New" w:hAnsi="Courier New" w:cs="Courier New"/>
          <w:lang w:val="en-SG"/>
        </w:rPr>
        <w:t>nager</w:t>
      </w:r>
    </w:p>
    <w:p w:rsidR="00691632" w:rsidRDefault="00691632" w:rsidP="00C21AEB">
      <w:pPr>
        <w:rPr>
          <w:lang w:val="en-SG"/>
        </w:rPr>
      </w:pPr>
    </w:p>
    <w:p w:rsidR="00691632" w:rsidRDefault="00691632" w:rsidP="00C21AEB">
      <w:pPr>
        <w:rPr>
          <w:lang w:val="en-SG"/>
        </w:rPr>
      </w:pPr>
    </w:p>
    <w:p w:rsidR="00881B47" w:rsidRDefault="00691632" w:rsidP="00C21AEB">
      <w:pPr>
        <w:rPr>
          <w:lang w:val="en-SG"/>
        </w:rPr>
      </w:pPr>
      <w:r w:rsidRPr="00741F0D">
        <w:rPr>
          <w:noProof/>
          <w:lang w:eastAsia="en-US"/>
        </w:rPr>
        <w:lastRenderedPageBreak/>
        <mc:AlternateContent>
          <mc:Choice Requires="wps">
            <w:drawing>
              <wp:anchor distT="45720" distB="45720" distL="114300" distR="114300" simplePos="0" relativeHeight="251688960"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741F0D" w:rsidRPr="00741F0D" w:rsidRDefault="00741F0D"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r w:rsidRPr="00C01810">
                              <w:rPr>
                                <w:rFonts w:ascii="Courier New" w:hAnsi="Courier New" w:cs="Courier New"/>
                                <w:lang w:val="en-SG"/>
                              </w:rPr>
                              <w:t>ResultMa</w:t>
                            </w:r>
                            <w:r>
                              <w:rPr>
                                <w:rFonts w:ascii="Courier New" w:hAnsi="Courier New" w:cs="Courier New"/>
                                <w:lang w:val="en-SG"/>
                              </w:rPr>
                              <w:t>nager</w:t>
                            </w:r>
                            <w:r>
                              <w:rPr>
                                <w:lang w:val="en-SG"/>
                              </w:rPr>
                              <w:t xml:space="preserve"> will return the following </w:t>
                            </w:r>
                            <w:r w:rsidRPr="00741F0D">
                              <w:rPr>
                                <w:lang w:val="en-SG"/>
                              </w:rPr>
                              <w:t>table:</w:t>
                            </w:r>
                          </w:p>
                          <w:p w:rsidR="00741F0D" w:rsidRPr="00741F0D" w:rsidRDefault="00741F0D" w:rsidP="00741F0D">
                            <w:pPr>
                              <w:rPr>
                                <w:lang w:val="en-SG"/>
                              </w:rPr>
                            </w:pPr>
                          </w:p>
                          <w:p w:rsidR="00741F0D" w:rsidRDefault="00741F0D" w:rsidP="00741F0D"/>
                          <w:p w:rsidR="00741F0D" w:rsidRDefault="00741F0D"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41" type="#_x0000_t202" style="position:absolute;margin-left:291.7pt;margin-top:0;width:185.9pt;height:103.75pt;z-index:251688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" stroked="f">
                <v:textbox>
                  <w:txbxContent>
                    <w:p w:rsidR="00741F0D" w:rsidRPr="00741F0D" w:rsidRDefault="00741F0D" w:rsidP="00741F0D">
                      <w:pPr>
                        <w:rPr>
                          <w:lang w:val="en-SG"/>
                        </w:rPr>
                      </w:pPr>
                      <w:r>
                        <w:t>2</w:t>
                      </w:r>
                      <w:r>
                        <w:t xml:space="preserve">.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r w:rsidRPr="00C01810">
                        <w:rPr>
                          <w:rFonts w:ascii="Courier New" w:hAnsi="Courier New" w:cs="Courier New"/>
                          <w:lang w:val="en-SG"/>
                        </w:rPr>
                        <w:t>ResultMa</w:t>
                      </w:r>
                      <w:r>
                        <w:rPr>
                          <w:rFonts w:ascii="Courier New" w:hAnsi="Courier New" w:cs="Courier New"/>
                          <w:lang w:val="en-SG"/>
                        </w:rPr>
                        <w:t>nager</w:t>
                      </w:r>
                      <w:r>
                        <w:rPr>
                          <w:lang w:val="en-SG"/>
                        </w:rPr>
                        <w:t xml:space="preserve"> will return the following </w:t>
                      </w:r>
                      <w:r w:rsidRPr="00741F0D">
                        <w:rPr>
                          <w:lang w:val="en-SG"/>
                        </w:rPr>
                        <w:t>table:</w:t>
                      </w:r>
                    </w:p>
                    <w:p w:rsidR="00741F0D" w:rsidRPr="00741F0D" w:rsidRDefault="00741F0D" w:rsidP="00741F0D">
                      <w:pPr>
                        <w:rPr>
                          <w:lang w:val="en-SG"/>
                        </w:rPr>
                      </w:pPr>
                    </w:p>
                    <w:p w:rsidR="00741F0D" w:rsidRDefault="00741F0D" w:rsidP="00741F0D"/>
                    <w:p w:rsidR="00741F0D" w:rsidRDefault="00741F0D" w:rsidP="00741F0D"/>
                  </w:txbxContent>
                </v:textbox>
                <w10:wrap type="square"/>
              </v:shape>
            </w:pict>
          </mc:Fallback>
        </mc:AlternateContent>
      </w:r>
      <w:r w:rsidRPr="00741F0D">
        <w:rPr>
          <w:noProof/>
          <w:lang w:eastAsia="en-US"/>
        </w:rPr>
        <mc:AlternateContent>
          <mc:Choice Requires="wps">
            <w:drawing>
              <wp:anchor distT="45720" distB="45720" distL="114300" distR="114300" simplePos="0" relativeHeight="251685888"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741F0D" w:rsidRPr="00741F0D" w:rsidRDefault="00741F0D"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pattern a(_, _”2*y + 3”_)</w:t>
                            </w:r>
                            <w:r>
                              <w:rPr>
                                <w:lang w:val="en-SG"/>
                              </w:rPr>
                              <w:t>”</w:t>
                            </w:r>
                            <w:r w:rsidRPr="00741F0D">
                              <w:rPr>
                                <w:lang w:val="en-SG"/>
                              </w:rPr>
                              <w:t xml:space="preserve">. At that time,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contains 1 </w:t>
                            </w:r>
                            <w:r w:rsidRPr="00C01810">
                              <w:rPr>
                                <w:rFonts w:ascii="Courier New" w:hAnsi="Courier New" w:cs="Courier New"/>
                                <w:lang w:val="en-SG"/>
                              </w:rPr>
                              <w:t>Result</w:t>
                            </w:r>
                            <w:r>
                              <w:rPr>
                                <w:rFonts w:ascii="Courier New" w:hAnsi="Courier New" w:cs="Courier New"/>
                                <w:lang w:val="en-SG"/>
                              </w:rPr>
                              <w:t xml:space="preserve">Table. </w:t>
                            </w:r>
                          </w:p>
                          <w:p w:rsidR="00741F0D" w:rsidRDefault="00741F0D"/>
                          <w:p w:rsidR="00741F0D" w:rsidRDefault="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42" type="#_x0000_t202" style="position:absolute;margin-left:6.5pt;margin-top:0;width:185.9pt;height:83.2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" stroked="f">
                <v:textbox>
                  <w:txbxContent>
                    <w:p w:rsidR="00741F0D" w:rsidRPr="00741F0D" w:rsidRDefault="00741F0D"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pattern a(_, _”2*y + 3”_)</w:t>
                      </w:r>
                      <w:r>
                        <w:rPr>
                          <w:lang w:val="en-SG"/>
                        </w:rPr>
                        <w:t>”</w:t>
                      </w:r>
                      <w:r w:rsidRPr="00741F0D">
                        <w:rPr>
                          <w:lang w:val="en-SG"/>
                        </w:rPr>
                        <w:t xml:space="preserve">. At that time,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contains 1 </w:t>
                      </w:r>
                      <w:r w:rsidRPr="00C01810">
                        <w:rPr>
                          <w:rFonts w:ascii="Courier New" w:hAnsi="Courier New" w:cs="Courier New"/>
                          <w:lang w:val="en-SG"/>
                        </w:rPr>
                        <w:t>Result</w:t>
                      </w:r>
                      <w:r>
                        <w:rPr>
                          <w:rFonts w:ascii="Courier New" w:hAnsi="Courier New" w:cs="Courier New"/>
                          <w:lang w:val="en-SG"/>
                        </w:rPr>
                        <w:t xml:space="preserve">Table. </w:t>
                      </w:r>
                    </w:p>
                    <w:p w:rsidR="00741F0D" w:rsidRDefault="00741F0D"/>
                    <w:p w:rsidR="00741F0D" w:rsidRDefault="00741F0D"/>
                  </w:txbxContent>
                </v:textbox>
                <w10:wrap type="square"/>
              </v:shape>
            </w:pict>
          </mc:Fallback>
        </mc:AlternateContent>
      </w:r>
    </w:p>
    <w:p w:rsidR="00F41B14" w:rsidRDefault="00741F0D" w:rsidP="00C21AEB">
      <w:pPr>
        <w:rPr>
          <w:lang w:val="en-SG"/>
        </w:rPr>
      </w:pPr>
      <w:r>
        <w:rPr>
          <w:noProof/>
          <w:lang w:eastAsia="en-US"/>
        </w:rPr>
        <mc:AlternateContent>
          <mc:Choice Requires="wps">
            <w:drawing>
              <wp:anchor distT="0" distB="0" distL="114300" distR="114300" simplePos="0" relativeHeight="251686912"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CAFBF4" id="_x0000_t32" coordsize="21600,21600" o:spt="32" o:oned="t" path="m,l21600,21600e" filled="f">
                <v:path arrowok="t" fillok="f" o:connecttype="none"/>
                <o:lock v:ext="edit" shapetype="t"/>
              </v:shapetype>
              <v:shape id="Straight Arrow Connector 40" o:spid="_x0000_s1026" type="#_x0000_t32" style="position:absolute;margin-left:203.8pt;margin-top:16.95pt;width:62.65pt;height:.9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C21AEB">
      <w:pPr>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691632">
            <w:pPr>
              <w:spacing w:line="276" w:lineRule="auto"/>
              <w:rPr>
                <w:b/>
                <w:lang w:val="en-SG"/>
              </w:rPr>
            </w:pPr>
            <w:r w:rsidRPr="00741F0D">
              <w:rPr>
                <w:b/>
                <w:lang w:val="en-SG"/>
              </w:rPr>
              <w:t>Id</w:t>
            </w:r>
          </w:p>
        </w:tc>
        <w:tc>
          <w:tcPr>
            <w:tcW w:w="1067" w:type="dxa"/>
          </w:tcPr>
          <w:p w:rsidR="00691632" w:rsidRPr="00741F0D" w:rsidRDefault="00691632" w:rsidP="00691632">
            <w:pPr>
              <w:spacing w:line="276" w:lineRule="auto"/>
              <w:rPr>
                <w:b/>
                <w:lang w:val="en-SG"/>
              </w:rPr>
            </w:pPr>
            <w:r w:rsidRPr="00741F0D">
              <w:rPr>
                <w:b/>
                <w:lang w:val="en-SG"/>
              </w:rPr>
              <w:t>w</w:t>
            </w:r>
          </w:p>
        </w:tc>
        <w:tc>
          <w:tcPr>
            <w:tcW w:w="912" w:type="dxa"/>
          </w:tcPr>
          <w:p w:rsidR="00691632" w:rsidRPr="00741F0D" w:rsidRDefault="00691632" w:rsidP="00691632">
            <w:pPr>
              <w:spacing w:line="276" w:lineRule="auto"/>
              <w:rPr>
                <w:b/>
                <w:lang w:val="en-SG"/>
              </w:rPr>
            </w:pPr>
            <w:r w:rsidRPr="00741F0D">
              <w:rPr>
                <w:b/>
                <w:lang w:val="en-SG"/>
              </w:rPr>
              <w:t>a</w:t>
            </w:r>
          </w:p>
        </w:tc>
        <w:tc>
          <w:tcPr>
            <w:tcW w:w="0" w:type="auto"/>
          </w:tcPr>
          <w:p w:rsidR="00691632" w:rsidRPr="00741F0D" w:rsidRDefault="00691632" w:rsidP="00691632">
            <w:pPr>
              <w:spacing w:line="276" w:lineRule="auto"/>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0</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2</w:t>
            </w:r>
          </w:p>
        </w:tc>
        <w:tc>
          <w:tcPr>
            <w:tcW w:w="0" w:type="auto"/>
          </w:tcPr>
          <w:p w:rsidR="00691632" w:rsidRPr="00881B47" w:rsidRDefault="00691632" w:rsidP="00691632">
            <w:pPr>
              <w:spacing w:line="276" w:lineRule="auto"/>
              <w:rPr>
                <w:lang w:val="en-SG"/>
              </w:rPr>
            </w:pPr>
            <w:r w:rsidRPr="00881B47">
              <w:rPr>
                <w:lang w:val="en-SG"/>
              </w:rPr>
              <w:t>x</w:t>
            </w:r>
          </w:p>
        </w:tc>
      </w:tr>
      <w:tr w:rsidR="00691632" w:rsidRPr="00881B47" w:rsidTr="00691632">
        <w:trPr>
          <w:trHeight w:val="800"/>
        </w:trPr>
        <w:tc>
          <w:tcPr>
            <w:tcW w:w="0" w:type="auto"/>
          </w:tcPr>
          <w:p w:rsidR="00691632" w:rsidRPr="00881B47" w:rsidRDefault="00691632" w:rsidP="00691632">
            <w:pPr>
              <w:spacing w:line="276" w:lineRule="auto"/>
              <w:rPr>
                <w:lang w:val="en-SG"/>
              </w:rPr>
            </w:pPr>
            <w:r w:rsidRPr="00881B47">
              <w:rPr>
                <w:lang w:val="en-SG"/>
              </w:rPr>
              <w:t>1</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4</w:t>
            </w:r>
          </w:p>
        </w:tc>
        <w:tc>
          <w:tcPr>
            <w:tcW w:w="0" w:type="auto"/>
          </w:tcPr>
          <w:p w:rsidR="00691632" w:rsidRPr="00881B47" w:rsidRDefault="00691632" w:rsidP="00691632">
            <w:pPr>
              <w:spacing w:line="276" w:lineRule="auto"/>
              <w:rPr>
                <w:lang w:val="en-SG"/>
              </w:rPr>
            </w:pPr>
            <w:r w:rsidRPr="00881B47">
              <w:rPr>
                <w:lang w:val="en-SG"/>
              </w:rPr>
              <w:t>t</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2</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spacing w:line="276" w:lineRule="auto"/>
              <w:rPr>
                <w:lang w:val="en-SG"/>
              </w:rPr>
            </w:pPr>
            <w:r w:rsidRPr="00881B47">
              <w:rPr>
                <w:lang w:val="en-SG"/>
              </w:rPr>
              <w:t>y</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3</w:t>
            </w:r>
          </w:p>
        </w:tc>
        <w:tc>
          <w:tcPr>
            <w:tcW w:w="1067" w:type="dxa"/>
          </w:tcPr>
          <w:p w:rsidR="00691632" w:rsidRPr="00881B47" w:rsidRDefault="00691632" w:rsidP="00691632">
            <w:pPr>
              <w:spacing w:line="276" w:lineRule="auto"/>
              <w:rPr>
                <w:lang w:val="en-SG"/>
              </w:rPr>
            </w:pPr>
            <w:r w:rsidRPr="00881B47">
              <w:rPr>
                <w:lang w:val="en-SG"/>
              </w:rPr>
              <w:t>3</w:t>
            </w:r>
          </w:p>
        </w:tc>
        <w:tc>
          <w:tcPr>
            <w:tcW w:w="912" w:type="dxa"/>
          </w:tcPr>
          <w:p w:rsidR="00691632" w:rsidRPr="00881B47" w:rsidRDefault="00691632" w:rsidP="00691632">
            <w:pPr>
              <w:spacing w:line="276" w:lineRule="auto"/>
              <w:rPr>
                <w:lang w:val="en-SG"/>
              </w:rPr>
            </w:pPr>
            <w:r w:rsidRPr="00881B47">
              <w:rPr>
                <w:lang w:val="en-SG"/>
              </w:rPr>
              <w:t>4</w:t>
            </w:r>
          </w:p>
        </w:tc>
        <w:tc>
          <w:tcPr>
            <w:tcW w:w="0" w:type="auto"/>
          </w:tcPr>
          <w:p w:rsidR="00691632" w:rsidRPr="00881B47" w:rsidRDefault="00691632" w:rsidP="00691632">
            <w:pPr>
              <w:spacing w:line="276" w:lineRule="auto"/>
              <w:rPr>
                <w:lang w:val="en-SG"/>
              </w:rPr>
            </w:pPr>
            <w:r w:rsidRPr="00881B47">
              <w:rPr>
                <w:lang w:val="en-SG"/>
              </w:rPr>
              <w:t>t</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4</w:t>
            </w:r>
          </w:p>
        </w:tc>
        <w:tc>
          <w:tcPr>
            <w:tcW w:w="1067" w:type="dxa"/>
          </w:tcPr>
          <w:p w:rsidR="00691632" w:rsidRPr="00881B47" w:rsidRDefault="00691632" w:rsidP="00691632">
            <w:pPr>
              <w:spacing w:line="276" w:lineRule="auto"/>
              <w:rPr>
                <w:lang w:val="en-SG"/>
              </w:rPr>
            </w:pPr>
            <w:r w:rsidRPr="00881B47">
              <w:rPr>
                <w:lang w:val="en-SG"/>
              </w:rPr>
              <w:t>3</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spacing w:line="276" w:lineRule="auto"/>
              <w:rPr>
                <w:lang w:val="en-SG"/>
              </w:rPr>
            </w:pPr>
            <w:r w:rsidRPr="00881B47">
              <w:rPr>
                <w:lang w:val="en-SG"/>
              </w:rPr>
              <w:t>y</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5</w:t>
            </w:r>
          </w:p>
        </w:tc>
        <w:tc>
          <w:tcPr>
            <w:tcW w:w="1067" w:type="dxa"/>
          </w:tcPr>
          <w:p w:rsidR="00691632" w:rsidRPr="00881B47" w:rsidRDefault="00691632" w:rsidP="00691632">
            <w:pPr>
              <w:spacing w:line="276" w:lineRule="auto"/>
              <w:rPr>
                <w:lang w:val="en-SG"/>
              </w:rPr>
            </w:pPr>
            <w:r w:rsidRPr="00881B47">
              <w:rPr>
                <w:lang w:val="en-SG"/>
              </w:rPr>
              <w:t>5</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keepNext/>
              <w:spacing w:line="276" w:lineRule="auto"/>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77D87">
            <w:pPr>
              <w:spacing w:line="276" w:lineRule="auto"/>
              <w:rPr>
                <w:b/>
                <w:lang w:val="en-SG"/>
              </w:rPr>
            </w:pPr>
            <w:r w:rsidRPr="00741F0D">
              <w:rPr>
                <w:b/>
                <w:lang w:val="en-SG"/>
              </w:rPr>
              <w:t>Id</w:t>
            </w:r>
          </w:p>
        </w:tc>
        <w:tc>
          <w:tcPr>
            <w:tcW w:w="2410" w:type="dxa"/>
          </w:tcPr>
          <w:p w:rsidR="00691632" w:rsidRPr="00741F0D" w:rsidRDefault="00691632" w:rsidP="00877D87">
            <w:pPr>
              <w:spacing w:line="276" w:lineRule="auto"/>
              <w:rPr>
                <w:b/>
                <w:lang w:val="en-SG"/>
              </w:rPr>
            </w:pPr>
            <w:r w:rsidRPr="00741F0D">
              <w:rPr>
                <w:b/>
                <w:lang w:val="en-SG"/>
              </w:rPr>
              <w:t>a</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0</w:t>
            </w:r>
          </w:p>
        </w:tc>
        <w:tc>
          <w:tcPr>
            <w:tcW w:w="2410" w:type="dxa"/>
          </w:tcPr>
          <w:p w:rsidR="00691632" w:rsidRPr="00741F0D" w:rsidRDefault="00691632" w:rsidP="00877D87">
            <w:pPr>
              <w:spacing w:line="276" w:lineRule="auto"/>
              <w:rPr>
                <w:lang w:val="en-SG"/>
              </w:rPr>
            </w:pPr>
            <w:r w:rsidRPr="00741F0D">
              <w:rPr>
                <w:lang w:val="en-SG"/>
              </w:rPr>
              <w:t>2</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1</w:t>
            </w:r>
          </w:p>
        </w:tc>
        <w:tc>
          <w:tcPr>
            <w:tcW w:w="2410" w:type="dxa"/>
          </w:tcPr>
          <w:p w:rsidR="00691632" w:rsidRPr="00741F0D" w:rsidRDefault="00691632" w:rsidP="00877D87">
            <w:pPr>
              <w:spacing w:line="276" w:lineRule="auto"/>
              <w:rPr>
                <w:lang w:val="en-SG"/>
              </w:rPr>
            </w:pPr>
            <w:r w:rsidRPr="00741F0D">
              <w:rPr>
                <w:lang w:val="en-SG"/>
              </w:rPr>
              <w:t>4</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2</w:t>
            </w:r>
          </w:p>
        </w:tc>
        <w:tc>
          <w:tcPr>
            <w:tcW w:w="2410" w:type="dxa"/>
          </w:tcPr>
          <w:p w:rsidR="00691632" w:rsidRPr="00741F0D" w:rsidRDefault="00691632" w:rsidP="00877D87">
            <w:pPr>
              <w:keepNext/>
              <w:spacing w:line="276" w:lineRule="auto"/>
              <w:rPr>
                <w:lang w:val="en-SG"/>
              </w:rPr>
            </w:pPr>
            <w:r w:rsidRPr="00741F0D">
              <w:rPr>
                <w:lang w:val="en-SG"/>
              </w:rPr>
              <w:t>8</w:t>
            </w:r>
          </w:p>
        </w:tc>
      </w:tr>
    </w:tbl>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Pr="00741F0D" w:rsidRDefault="00741F0D" w:rsidP="00877D87">
      <w:pPr>
        <w:pStyle w:val="Caption"/>
        <w:framePr w:hSpace="180" w:wrap="around" w:vAnchor="text" w:hAnchor="page" w:x="7358" w:y="105"/>
        <w:rPr>
          <w:sz w:val="18"/>
        </w:rPr>
      </w:pPr>
      <w:r w:rsidRPr="00741F0D">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6</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1</w:t>
      </w:r>
      <w:r w:rsidR="00086D66">
        <w:rPr>
          <w:sz w:val="18"/>
        </w:rPr>
        <w:fldChar w:fldCharType="end"/>
      </w:r>
      <w:r w:rsidRPr="00741F0D">
        <w:rPr>
          <w:sz w:val="18"/>
        </w:rPr>
        <w:t>: Table returned to QE</w:t>
      </w:r>
    </w:p>
    <w:p w:rsidR="00741F0D" w:rsidRDefault="00741F0D" w:rsidP="00C21AEB">
      <w:pPr>
        <w:rPr>
          <w:lang w:val="en-SG"/>
        </w:rPr>
      </w:pPr>
    </w:p>
    <w:p w:rsidR="00741F0D" w:rsidRDefault="00741F0D" w:rsidP="00C21AEB">
      <w:pPr>
        <w:rPr>
          <w:lang w:val="en-SG"/>
        </w:rPr>
      </w:pPr>
    </w:p>
    <w:p w:rsidR="00877D87" w:rsidRDefault="00877D87" w:rsidP="00C21AEB">
      <w:pPr>
        <w:rPr>
          <w:lang w:val="en-SG"/>
        </w:rPr>
      </w:pPr>
      <w:r w:rsidRPr="00741F0D">
        <w:rPr>
          <w:noProof/>
          <w:lang w:eastAsia="en-US"/>
        </w:rPr>
        <mc:AlternateContent>
          <mc:Choice Requires="wps">
            <w:drawing>
              <wp:anchor distT="45720" distB="45720" distL="114300" distR="114300" simplePos="0" relativeHeight="251693056"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691632" w:rsidRPr="00741F0D" w:rsidRDefault="00691632"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691632" w:rsidRDefault="00691632" w:rsidP="00691632"/>
                          <w:p w:rsidR="00691632" w:rsidRDefault="00691632"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43" type="#_x0000_t202" style="position:absolute;margin-left:344.35pt;margin-top:8.6pt;width:185.9pt;height:76.65pt;z-index:251693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" stroked="f">
                <v:textbox>
                  <w:txbxContent>
                    <w:p w:rsidR="00691632" w:rsidRPr="00741F0D" w:rsidRDefault="00691632" w:rsidP="00691632">
                      <w:pPr>
                        <w:rPr>
                          <w:lang w:val="en-SG"/>
                        </w:rPr>
                      </w:pPr>
                      <w:r>
                        <w:t>3</w:t>
                      </w:r>
                      <w:r>
                        <w:t xml:space="preserve">.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691632" w:rsidRDefault="00691632" w:rsidP="00691632"/>
                    <w:p w:rsidR="00691632" w:rsidRDefault="00691632" w:rsidP="00691632"/>
                  </w:txbxContent>
                </v:textbox>
                <w10:wrap type="square"/>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488F2" id="Straight Arrow Connector 42" o:spid="_x0000_s1026" type="#_x0000_t32" style="position:absolute;margin-left:303.05pt;margin-top:19.45pt;width:62.65pt;height:.95pt;rotation:-90;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C21AEB">
      <w:pPr>
        <w:rPr>
          <w:lang w:val="en-SG"/>
        </w:rPr>
      </w:pPr>
    </w:p>
    <w:p w:rsidR="00741F0D" w:rsidRDefault="00877D87" w:rsidP="00C21AEB">
      <w:pPr>
        <w:rPr>
          <w:sz w:val="18"/>
        </w:rPr>
      </w:pPr>
      <w:r w:rsidRPr="00741F0D">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6</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2</w:t>
      </w:r>
      <w:r w:rsidR="00086D66">
        <w:rPr>
          <w:sz w:val="18"/>
        </w:rPr>
        <w:fldChar w:fldCharType="end"/>
      </w:r>
      <w:r w:rsidRPr="00741F0D">
        <w:rPr>
          <w:sz w:val="18"/>
        </w:rPr>
        <w:t>: ResutTable in ResultManag</w:t>
      </w:r>
      <w:r>
        <w:rPr>
          <w:sz w:val="18"/>
        </w:rPr>
        <w:t>er</w:t>
      </w:r>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77D87">
            <w:pPr>
              <w:spacing w:line="276" w:lineRule="auto"/>
              <w:rPr>
                <w:b/>
                <w:lang w:val="en-SG"/>
              </w:rPr>
            </w:pPr>
            <w:r w:rsidRPr="00691632">
              <w:rPr>
                <w:b/>
                <w:lang w:val="en-SG"/>
              </w:rPr>
              <w:t>Id</w:t>
            </w:r>
          </w:p>
        </w:tc>
        <w:tc>
          <w:tcPr>
            <w:tcW w:w="2410" w:type="dxa"/>
          </w:tcPr>
          <w:p w:rsidR="00877D87" w:rsidRPr="00691632" w:rsidRDefault="00877D87" w:rsidP="00877D87">
            <w:pPr>
              <w:spacing w:line="276" w:lineRule="auto"/>
              <w:rPr>
                <w:b/>
                <w:lang w:val="en-SG"/>
              </w:rPr>
            </w:pPr>
            <w:r w:rsidRPr="00691632">
              <w:rPr>
                <w:b/>
                <w:lang w:val="en-SG"/>
              </w:rPr>
              <w:t>a</w:t>
            </w:r>
          </w:p>
        </w:tc>
      </w:tr>
      <w:tr w:rsidR="00877D87" w:rsidRPr="00691632" w:rsidTr="00877D87">
        <w:tc>
          <w:tcPr>
            <w:tcW w:w="976" w:type="dxa"/>
          </w:tcPr>
          <w:p w:rsidR="00877D87" w:rsidRPr="00691632" w:rsidRDefault="00877D87" w:rsidP="00877D87">
            <w:pPr>
              <w:spacing w:line="276" w:lineRule="auto"/>
              <w:rPr>
                <w:lang w:val="en-SG"/>
              </w:rPr>
            </w:pPr>
            <w:r w:rsidRPr="00691632">
              <w:rPr>
                <w:lang w:val="en-SG"/>
              </w:rPr>
              <w:t>0</w:t>
            </w:r>
          </w:p>
        </w:tc>
        <w:tc>
          <w:tcPr>
            <w:tcW w:w="2410" w:type="dxa"/>
          </w:tcPr>
          <w:p w:rsidR="00877D87" w:rsidRPr="00691632" w:rsidRDefault="00877D87" w:rsidP="00877D87">
            <w:pPr>
              <w:keepNext/>
              <w:spacing w:line="276" w:lineRule="auto"/>
              <w:rPr>
                <w:lang w:val="en-SG"/>
              </w:rPr>
            </w:pPr>
            <w:r w:rsidRPr="00691632">
              <w:rPr>
                <w:lang w:val="en-SG"/>
              </w:rPr>
              <w:t>8</w:t>
            </w:r>
          </w:p>
        </w:tc>
      </w:tr>
    </w:tbl>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r w:rsidRPr="00741F0D">
        <w:rPr>
          <w:noProof/>
          <w:lang w:eastAsia="en-US"/>
        </w:rPr>
        <mc:AlternateContent>
          <mc:Choice Requires="wps">
            <w:drawing>
              <wp:anchor distT="45720" distB="45720" distL="114300" distR="114300" simplePos="0" relativeHeight="251699200"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877D87" w:rsidRPr="00877D87" w:rsidRDefault="00877D87" w:rsidP="00877D87">
                            <w:pPr>
                              <w:rPr>
                                <w:i/>
                                <w:lang w:val="en-SG"/>
                              </w:rPr>
                            </w:pPr>
                            <w:r w:rsidRPr="00877D87">
                              <w:rPr>
                                <w:i/>
                              </w:rPr>
                              <w:t>(Continued on the next page)</w:t>
                            </w:r>
                          </w:p>
                          <w:p w:rsidR="00877D87" w:rsidRDefault="00877D87"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44" type="#_x0000_t202" style="position:absolute;margin-left:3.6pt;margin-top:11.55pt;width:160.8pt;height:34.5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MSJAIAACQEAAAOAAAAZHJzL2Uyb0RvYy54bWysU9uO2yAQfa/Uf0C8N3ZcJ5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DG8XMSJAIAACQEAAAOAAAAAAAAAAAAAAAAAC4CAABkcnMvZTJvRG9jLnht&#10;bFBLAQItABQABgAIAAAAIQBG6p433AAAAAcBAAAPAAAAAAAAAAAAAAAAAH4EAABkcnMvZG93bnJl&#10;di54bWxQSwUGAAAAAAQABADzAAAAhwUAAAAA&#10;" stroked="f">
                <v:textbox>
                  <w:txbxContent>
                    <w:p w:rsidR="00877D87" w:rsidRPr="00877D87" w:rsidRDefault="00877D87" w:rsidP="00877D87">
                      <w:pPr>
                        <w:rPr>
                          <w:i/>
                          <w:lang w:val="en-SG"/>
                        </w:rPr>
                      </w:pPr>
                      <w:r w:rsidRPr="00877D87">
                        <w:rPr>
                          <w:i/>
                        </w:rPr>
                        <w:t>(Continued on the next page)</w:t>
                      </w:r>
                    </w:p>
                    <w:p w:rsidR="00877D87" w:rsidRDefault="00877D87" w:rsidP="00877D87"/>
                  </w:txbxContent>
                </v:textbox>
                <w10:wrap type="square"/>
              </v:shape>
            </w:pict>
          </mc:Fallback>
        </mc:AlternateContent>
      </w:r>
      <w:r>
        <w:rPr>
          <w:noProof/>
          <w:lang w:eastAsia="en-US"/>
        </w:rPr>
        <mc:AlternateContent>
          <mc:Choice Requires="wps">
            <w:drawing>
              <wp:anchor distT="0" distB="0" distL="114300" distR="114300" simplePos="0" relativeHeight="251695104"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A135F" id="Straight Arrow Connector 44" o:spid="_x0000_s1026" type="#_x0000_t32" style="position:absolute;margin-left:159.25pt;margin-top:8.5pt;width:62.65pt;height:.95pt;rotation:-90;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77D87">
      <w:pPr>
        <w:pStyle w:val="Caption"/>
        <w:framePr w:hSpace="180" w:wrap="around" w:vAnchor="text" w:hAnchor="page" w:x="7432" w:y="-1254"/>
        <w:rPr>
          <w:sz w:val="18"/>
        </w:rPr>
      </w:pPr>
      <w:r w:rsidRPr="001F30B1">
        <w:rPr>
          <w:sz w:val="18"/>
        </w:rPr>
        <w:t xml:space="preserve">Table </w:t>
      </w:r>
      <w:r w:rsidR="00086D66" w:rsidRPr="001F30B1">
        <w:rPr>
          <w:sz w:val="18"/>
        </w:rPr>
        <w:fldChar w:fldCharType="begin"/>
      </w:r>
      <w:r w:rsidR="00086D66" w:rsidRPr="001F30B1">
        <w:rPr>
          <w:sz w:val="18"/>
        </w:rPr>
        <w:instrText xml:space="preserve"> STYLEREF 1 \s </w:instrText>
      </w:r>
      <w:r w:rsidR="00086D66" w:rsidRPr="001F30B1">
        <w:rPr>
          <w:sz w:val="18"/>
        </w:rPr>
        <w:fldChar w:fldCharType="separate"/>
      </w:r>
      <w:r w:rsidR="00086D66" w:rsidRPr="001F30B1">
        <w:rPr>
          <w:noProof/>
          <w:sz w:val="18"/>
        </w:rPr>
        <w:t>6</w:t>
      </w:r>
      <w:r w:rsidR="00086D66" w:rsidRPr="001F30B1">
        <w:rPr>
          <w:sz w:val="18"/>
        </w:rPr>
        <w:fldChar w:fldCharType="end"/>
      </w:r>
      <w:r w:rsidR="00086D66" w:rsidRPr="001F30B1">
        <w:rPr>
          <w:sz w:val="18"/>
        </w:rPr>
        <w:t>.</w:t>
      </w:r>
      <w:r w:rsidR="00086D66" w:rsidRPr="001F30B1">
        <w:rPr>
          <w:sz w:val="18"/>
        </w:rPr>
        <w:fldChar w:fldCharType="begin"/>
      </w:r>
      <w:r w:rsidR="00086D66" w:rsidRPr="001F30B1">
        <w:rPr>
          <w:sz w:val="18"/>
        </w:rPr>
        <w:instrText xml:space="preserve"> SEQ Table \* ARABIC \s 1 </w:instrText>
      </w:r>
      <w:r w:rsidR="00086D66" w:rsidRPr="001F30B1">
        <w:rPr>
          <w:sz w:val="18"/>
        </w:rPr>
        <w:fldChar w:fldCharType="separate"/>
      </w:r>
      <w:r w:rsidR="00086D66" w:rsidRPr="001F30B1">
        <w:rPr>
          <w:noProof/>
          <w:sz w:val="18"/>
        </w:rPr>
        <w:t>3</w:t>
      </w:r>
      <w:r w:rsidR="00086D66" w:rsidRPr="001F30B1">
        <w:rPr>
          <w:sz w:val="18"/>
        </w:rPr>
        <w:fldChar w:fldCharType="end"/>
      </w:r>
      <w:r w:rsidRPr="001F30B1">
        <w:rPr>
          <w:sz w:val="18"/>
        </w:rPr>
        <w:t>: Updated Table for values of "a"</w:t>
      </w:r>
    </w:p>
    <w:p w:rsidR="00877D87" w:rsidRDefault="00877D87" w:rsidP="00C21AEB">
      <w:pPr>
        <w:rPr>
          <w:sz w:val="18"/>
        </w:rPr>
      </w:pPr>
    </w:p>
    <w:p w:rsidR="00877D87" w:rsidRDefault="00877D87" w:rsidP="00C21AEB">
      <w:pPr>
        <w:rPr>
          <w:sz w:val="18"/>
        </w:rPr>
      </w:pPr>
    </w:p>
    <w:p w:rsidR="00877D87" w:rsidRDefault="00877D87" w:rsidP="00C21AEB">
      <w:pPr>
        <w:rPr>
          <w:lang w:val="en-SG"/>
        </w:rPr>
      </w:pPr>
    </w:p>
    <w:p w:rsidR="00741F0D" w:rsidRDefault="00086D66" w:rsidP="00877D87">
      <w:pPr>
        <w:rPr>
          <w:sz w:val="28"/>
          <w:lang w:val="en-SG"/>
        </w:rPr>
      </w:pPr>
      <w:r w:rsidRPr="00741F0D">
        <w:rPr>
          <w:noProof/>
          <w:lang w:eastAsia="en-US"/>
        </w:rPr>
        <w:lastRenderedPageBreak/>
        <mc:AlternateContent>
          <mc:Choice Requires="wps">
            <w:drawing>
              <wp:anchor distT="45720" distB="45720" distL="114300" distR="114300" simplePos="0" relativeHeight="251697152"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691632" w:rsidRPr="00691632" w:rsidRDefault="00691632"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sidRPr="00691632">
                              <w:rPr>
                                <w:lang w:val="en-SG"/>
                              </w:rPr>
                              <w:t xml:space="preserve">to insert this new table into its table list.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691632" w:rsidRDefault="00691632"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45" type="#_x0000_t202" style="position:absolute;margin-left:13.05pt;margin-top:18.8pt;width:350.6pt;height:8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" stroked="f">
                <v:textbox>
                  <w:txbxContent>
                    <w:p w:rsidR="00691632" w:rsidRPr="00691632" w:rsidRDefault="00691632" w:rsidP="00691632">
                      <w:pPr>
                        <w:rPr>
                          <w:lang w:val="en-SG"/>
                        </w:rPr>
                      </w:pPr>
                      <w:r>
                        <w:t>4</w:t>
                      </w:r>
                      <w:r>
                        <w:t>.</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sidRPr="00691632">
                        <w:rPr>
                          <w:lang w:val="en-SG"/>
                        </w:rPr>
                        <w:t xml:space="preserve">to insert this new table into its table list.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691632" w:rsidRDefault="00691632" w:rsidP="00691632"/>
                  </w:txbxContent>
                </v:textbox>
                <w10:wrap type="square"/>
              </v:shape>
            </w:pict>
          </mc:Fallback>
        </mc:AlternateContent>
      </w:r>
    </w:p>
    <w:p w:rsidR="00877D87" w:rsidRDefault="00877D87" w:rsidP="00877D87">
      <w:pPr>
        <w:rPr>
          <w:sz w:val="28"/>
          <w:lang w:val="en-SG"/>
        </w:rPr>
      </w:pPr>
    </w:p>
    <w:p w:rsidR="00877D87" w:rsidRDefault="00877D87" w:rsidP="00877D87">
      <w:pPr>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086D66">
            <w:pPr>
              <w:spacing w:line="276" w:lineRule="auto"/>
              <w:rPr>
                <w:b/>
                <w:lang w:val="en-SG"/>
              </w:rPr>
            </w:pPr>
            <w:r w:rsidRPr="00877D87">
              <w:rPr>
                <w:b/>
                <w:lang w:val="en-SG"/>
              </w:rPr>
              <w:t>Id</w:t>
            </w:r>
          </w:p>
        </w:tc>
        <w:tc>
          <w:tcPr>
            <w:tcW w:w="0" w:type="auto"/>
          </w:tcPr>
          <w:p w:rsidR="00086D66" w:rsidRPr="00877D87" w:rsidRDefault="00086D66" w:rsidP="00086D66">
            <w:pPr>
              <w:spacing w:line="276" w:lineRule="auto"/>
              <w:rPr>
                <w:b/>
                <w:lang w:val="en-SG"/>
              </w:rPr>
            </w:pPr>
            <w:r w:rsidRPr="00877D87">
              <w:rPr>
                <w:b/>
                <w:lang w:val="en-SG"/>
              </w:rPr>
              <w:t>w</w:t>
            </w:r>
          </w:p>
        </w:tc>
        <w:tc>
          <w:tcPr>
            <w:tcW w:w="0" w:type="auto"/>
          </w:tcPr>
          <w:p w:rsidR="00086D66" w:rsidRPr="00877D87" w:rsidRDefault="00086D66" w:rsidP="00086D66">
            <w:pPr>
              <w:spacing w:line="276" w:lineRule="auto"/>
              <w:rPr>
                <w:b/>
                <w:lang w:val="en-SG"/>
              </w:rPr>
            </w:pPr>
            <w:r w:rsidRPr="00877D87">
              <w:rPr>
                <w:b/>
                <w:lang w:val="en-SG"/>
              </w:rPr>
              <w:t>a</w:t>
            </w:r>
          </w:p>
        </w:tc>
        <w:tc>
          <w:tcPr>
            <w:tcW w:w="0" w:type="auto"/>
          </w:tcPr>
          <w:p w:rsidR="00086D66" w:rsidRPr="00877D87" w:rsidRDefault="00086D66" w:rsidP="00086D66">
            <w:pPr>
              <w:spacing w:line="276" w:lineRule="auto"/>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086D66">
            <w:pPr>
              <w:spacing w:line="276" w:lineRule="auto"/>
              <w:rPr>
                <w:lang w:val="en-SG"/>
              </w:rPr>
            </w:pPr>
            <w:r w:rsidRPr="00691632">
              <w:rPr>
                <w:lang w:val="en-SG"/>
              </w:rPr>
              <w:t>0</w:t>
            </w:r>
          </w:p>
        </w:tc>
        <w:tc>
          <w:tcPr>
            <w:tcW w:w="0" w:type="auto"/>
          </w:tcPr>
          <w:p w:rsidR="00086D66" w:rsidRPr="00691632" w:rsidRDefault="00086D66" w:rsidP="00086D66">
            <w:pPr>
              <w:spacing w:line="276" w:lineRule="auto"/>
              <w:rPr>
                <w:lang w:val="en-SG"/>
              </w:rPr>
            </w:pPr>
            <w:r w:rsidRPr="00691632">
              <w:rPr>
                <w:lang w:val="en-SG"/>
              </w:rPr>
              <w:t>1</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spacing w:line="276" w:lineRule="auto"/>
              <w:rPr>
                <w:lang w:val="en-SG"/>
              </w:rPr>
            </w:pPr>
            <w:r w:rsidRPr="00691632">
              <w:rPr>
                <w:lang w:val="en-SG"/>
              </w:rPr>
              <w:t>y</w:t>
            </w:r>
          </w:p>
        </w:tc>
      </w:tr>
      <w:tr w:rsidR="00086D66" w:rsidRPr="00691632" w:rsidTr="00086D66">
        <w:trPr>
          <w:trHeight w:val="681"/>
        </w:trPr>
        <w:tc>
          <w:tcPr>
            <w:tcW w:w="0" w:type="auto"/>
          </w:tcPr>
          <w:p w:rsidR="00086D66" w:rsidRPr="00691632" w:rsidRDefault="00086D66" w:rsidP="00086D66">
            <w:pPr>
              <w:spacing w:line="276" w:lineRule="auto"/>
              <w:rPr>
                <w:lang w:val="en-SG"/>
              </w:rPr>
            </w:pPr>
            <w:r w:rsidRPr="00691632">
              <w:rPr>
                <w:lang w:val="en-SG"/>
              </w:rPr>
              <w:t>1</w:t>
            </w:r>
          </w:p>
        </w:tc>
        <w:tc>
          <w:tcPr>
            <w:tcW w:w="0" w:type="auto"/>
          </w:tcPr>
          <w:p w:rsidR="00086D66" w:rsidRPr="00691632" w:rsidRDefault="00086D66" w:rsidP="00086D66">
            <w:pPr>
              <w:spacing w:line="276" w:lineRule="auto"/>
              <w:rPr>
                <w:lang w:val="en-SG"/>
              </w:rPr>
            </w:pPr>
            <w:r w:rsidRPr="00691632">
              <w:rPr>
                <w:lang w:val="en-SG"/>
              </w:rPr>
              <w:t>3</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spacing w:line="276" w:lineRule="auto"/>
              <w:rPr>
                <w:lang w:val="en-SG"/>
              </w:rPr>
            </w:pPr>
            <w:r w:rsidRPr="00691632">
              <w:rPr>
                <w:lang w:val="en-SG"/>
              </w:rPr>
              <w:t>y</w:t>
            </w:r>
          </w:p>
        </w:tc>
      </w:tr>
      <w:tr w:rsidR="00086D66" w:rsidRPr="00691632" w:rsidTr="00086D66">
        <w:trPr>
          <w:trHeight w:val="681"/>
        </w:trPr>
        <w:tc>
          <w:tcPr>
            <w:tcW w:w="0" w:type="auto"/>
          </w:tcPr>
          <w:p w:rsidR="00086D66" w:rsidRPr="00691632" w:rsidRDefault="00086D66" w:rsidP="00086D66">
            <w:pPr>
              <w:spacing w:line="276" w:lineRule="auto"/>
              <w:rPr>
                <w:lang w:val="en-SG"/>
              </w:rPr>
            </w:pPr>
            <w:r w:rsidRPr="00691632">
              <w:rPr>
                <w:lang w:val="en-SG"/>
              </w:rPr>
              <w:t>2</w:t>
            </w:r>
          </w:p>
        </w:tc>
        <w:tc>
          <w:tcPr>
            <w:tcW w:w="0" w:type="auto"/>
          </w:tcPr>
          <w:p w:rsidR="00086D66" w:rsidRPr="00691632" w:rsidRDefault="00086D66" w:rsidP="00086D66">
            <w:pPr>
              <w:spacing w:line="276" w:lineRule="auto"/>
              <w:rPr>
                <w:lang w:val="en-SG"/>
              </w:rPr>
            </w:pPr>
            <w:r w:rsidRPr="00691632">
              <w:rPr>
                <w:lang w:val="en-SG"/>
              </w:rPr>
              <w:t>5</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keepNext/>
              <w:spacing w:line="276" w:lineRule="auto"/>
              <w:rPr>
                <w:lang w:val="en-SG"/>
              </w:rPr>
            </w:pPr>
            <w:r w:rsidRPr="00691632">
              <w:rPr>
                <w:lang w:val="en-SG"/>
              </w:rPr>
              <w:t>y</w:t>
            </w:r>
          </w:p>
        </w:tc>
      </w:tr>
    </w:tbl>
    <w:p w:rsidR="00086D66" w:rsidRDefault="00086D66" w:rsidP="00877D87">
      <w:pPr>
        <w:rPr>
          <w:sz w:val="28"/>
          <w:lang w:val="en-SG"/>
        </w:rPr>
      </w:pPr>
    </w:p>
    <w:p w:rsidR="00086D66" w:rsidRPr="001F30B1" w:rsidRDefault="00086D66" w:rsidP="00086D66">
      <w:pPr>
        <w:pStyle w:val="Caption"/>
        <w:framePr w:hSpace="180" w:wrap="around" w:vAnchor="text" w:hAnchor="page" w:x="1466" w:y="-974"/>
        <w:rPr>
          <w:sz w:val="18"/>
        </w:rPr>
      </w:pPr>
      <w:r w:rsidRPr="001F30B1">
        <w:rPr>
          <w:sz w:val="18"/>
        </w:rPr>
        <w:t xml:space="preserve">Table </w:t>
      </w:r>
      <w:r w:rsidRPr="001F30B1">
        <w:rPr>
          <w:sz w:val="18"/>
        </w:rPr>
        <w:fldChar w:fldCharType="begin"/>
      </w:r>
      <w:r w:rsidRPr="001F30B1">
        <w:rPr>
          <w:sz w:val="18"/>
        </w:rPr>
        <w:instrText xml:space="preserve"> STYLEREF 1 \s </w:instrText>
      </w:r>
      <w:r w:rsidRPr="001F30B1">
        <w:rPr>
          <w:sz w:val="18"/>
        </w:rPr>
        <w:fldChar w:fldCharType="separate"/>
      </w:r>
      <w:r w:rsidRPr="001F30B1">
        <w:rPr>
          <w:noProof/>
          <w:sz w:val="18"/>
        </w:rPr>
        <w:t>6</w:t>
      </w:r>
      <w:r w:rsidRPr="001F30B1">
        <w:rPr>
          <w:sz w:val="18"/>
        </w:rPr>
        <w:fldChar w:fldCharType="end"/>
      </w:r>
      <w:r w:rsidRPr="001F30B1">
        <w:rPr>
          <w:sz w:val="18"/>
        </w:rPr>
        <w:t>.</w:t>
      </w:r>
      <w:r w:rsidRPr="001F30B1">
        <w:rPr>
          <w:sz w:val="18"/>
        </w:rPr>
        <w:fldChar w:fldCharType="begin"/>
      </w:r>
      <w:r w:rsidRPr="001F30B1">
        <w:rPr>
          <w:sz w:val="18"/>
        </w:rPr>
        <w:instrText xml:space="preserve"> SEQ Table \* ARABIC \s 1 </w:instrText>
      </w:r>
      <w:r w:rsidRPr="001F30B1">
        <w:rPr>
          <w:sz w:val="18"/>
        </w:rPr>
        <w:fldChar w:fldCharType="separate"/>
      </w:r>
      <w:r w:rsidRPr="001F30B1">
        <w:rPr>
          <w:noProof/>
          <w:sz w:val="18"/>
        </w:rPr>
        <w:t>4</w:t>
      </w:r>
      <w:r w:rsidRPr="001F30B1">
        <w:rPr>
          <w:sz w:val="18"/>
        </w:rPr>
        <w:fldChar w:fldCharType="end"/>
      </w:r>
      <w:r w:rsidRPr="001F30B1">
        <w:rPr>
          <w:sz w:val="18"/>
        </w:rPr>
        <w:t>: Final Result after evaluating Pattern</w:t>
      </w:r>
    </w:p>
    <w:p w:rsidR="00691632" w:rsidRPr="007E4273" w:rsidRDefault="00691632" w:rsidP="007E4273"/>
    <w:p w:rsidR="0031640B" w:rsidRDefault="0031640B" w:rsidP="0031640B">
      <w:pPr>
        <w:pStyle w:val="Heading3"/>
      </w:pPr>
      <w:bookmarkStart w:id="29" w:name="_Toc403471870"/>
      <w:r>
        <w:t>Optimiz</w:t>
      </w:r>
      <w:bookmarkEnd w:id="29"/>
      <w:r w:rsidR="000F403D">
        <w:t>ation</w:t>
      </w:r>
    </w:p>
    <w:p w:rsidR="000F403D" w:rsidRDefault="001F30B1" w:rsidP="000F403D">
      <w:pPr>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r w:rsidR="00994A3E" w:rsidRPr="00994A3E">
        <w:rPr>
          <w:rFonts w:ascii="Courier New" w:hAnsi="Courier New" w:cs="Courier New"/>
        </w:rPr>
        <w:t xml:space="preserve">SymbolTable </w:t>
      </w:r>
      <w:r w:rsidR="00994A3E">
        <w:t xml:space="preserve">and </w:t>
      </w:r>
      <w:r w:rsidR="00994A3E" w:rsidRPr="00994A3E">
        <w:rPr>
          <w:rFonts w:ascii="Courier New" w:hAnsi="Courier New" w:cs="Courier New"/>
        </w:rPr>
        <w:t>QueryTree</w:t>
      </w:r>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994A3E">
      <w:pPr>
        <w:pStyle w:val="ListParagraph"/>
        <w:numPr>
          <w:ilvl w:val="0"/>
          <w:numId w:val="35"/>
        </w:numPr>
        <w:spacing w:before="0" w:after="160" w:line="259" w:lineRule="auto"/>
      </w:pPr>
      <w:r>
        <w:t xml:space="preserve">Rank all clauses of the given query based on 2 features: </w:t>
      </w:r>
    </w:p>
    <w:p w:rsidR="00994A3E" w:rsidRDefault="00994A3E" w:rsidP="00994A3E">
      <w:pPr>
        <w:pStyle w:val="ListParagraph"/>
        <w:numPr>
          <w:ilvl w:val="1"/>
          <w:numId w:val="35"/>
        </w:numPr>
        <w:spacing w:before="0" w:after="160" w:line="259" w:lineRule="auto"/>
      </w:pPr>
      <w:r>
        <w:t>The clause’s type</w:t>
      </w:r>
    </w:p>
    <w:p w:rsidR="00994A3E" w:rsidRDefault="00994A3E" w:rsidP="00994A3E">
      <w:pPr>
        <w:pStyle w:val="ListParagraph"/>
        <w:numPr>
          <w:ilvl w:val="1"/>
          <w:numId w:val="35"/>
        </w:numPr>
        <w:spacing w:before="0" w:after="160" w:line="259" w:lineRule="auto"/>
      </w:pPr>
      <w:r>
        <w:t xml:space="preserve">The number of query symbols used in each clause. </w:t>
      </w:r>
    </w:p>
    <w:p w:rsidR="00994A3E" w:rsidRDefault="00994A3E" w:rsidP="00994A3E">
      <w:pPr>
        <w:spacing w:before="0" w:after="160" w:line="259" w:lineRule="auto"/>
        <w:ind w:left="504"/>
      </w:pPr>
      <w:r>
        <w:t>In our program, we give a higher rank to “</w:t>
      </w:r>
      <w:r w:rsidRPr="00994A3E">
        <w:rPr>
          <w:rFonts w:ascii="Courier New" w:hAnsi="Courier New" w:cs="Courier New"/>
        </w:rPr>
        <w:t>with</w:t>
      </w:r>
      <w:r>
        <w:t>” clause, followed by the “</w:t>
      </w:r>
      <w:r w:rsidRPr="00994A3E">
        <w:rPr>
          <w:rFonts w:ascii="Courier New" w:hAnsi="Courier New" w:cs="Courier New"/>
        </w:rPr>
        <w:t>such that</w:t>
      </w:r>
      <w:r>
        <w:t>” and “</w:t>
      </w:r>
      <w:r w:rsidRPr="00994A3E">
        <w:rPr>
          <w:rFonts w:ascii="Courier New" w:hAnsi="Courier New" w:cs="Courier New"/>
        </w:rPr>
        <w:t>pattern</w:t>
      </w:r>
      <w:r>
        <w:t>” clauses. For the second feature, the higher the number of query symbols, the lower a rank the clause will have. For instance, a clause using 2 query symbols will have a lower ranking than another with 2 underlines and 1 query symbol.</w:t>
      </w:r>
    </w:p>
    <w:p w:rsidR="004E55E9" w:rsidRDefault="004E55E9" w:rsidP="004E55E9">
      <w:pPr>
        <w:pStyle w:val="ListParagraph"/>
        <w:numPr>
          <w:ilvl w:val="0"/>
          <w:numId w:val="35"/>
        </w:numPr>
        <w:spacing w:before="0" w:after="160" w:line="259" w:lineRule="auto"/>
      </w:pPr>
      <w:r>
        <w:lastRenderedPageBreak/>
        <w:t xml:space="preserve">Sort the query tree again using the ranking of the clauses. We assume that the clauses with a higher ranking will have a better time cost during evaluation, and thus we try to solve those clauses first. After the sorting, the query tree will have its clause nodes re-arranged, with </w:t>
      </w:r>
      <w:r w:rsidR="00A00995">
        <w:t xml:space="preserve">the </w:t>
      </w:r>
      <w:r>
        <w:t xml:space="preserve">higher-ranked clause node in the front, following by the lower ones.  </w:t>
      </w:r>
    </w:p>
    <w:p w:rsidR="00994A3E" w:rsidRDefault="00184D53" w:rsidP="00184D53">
      <w:r>
        <w:t>Referring to Fig 6.2 of the query tree, the order of the nodes, after optimization would be as follows:</w:t>
      </w:r>
    </w:p>
    <w:p w:rsidR="00184D53" w:rsidRDefault="00184D53" w:rsidP="00184D53">
      <w:r>
        <w:tab/>
        <w:t>Such-that - &gt; such-that -&gt; pattern-&gt; with [Before Optimization]</w:t>
      </w:r>
    </w:p>
    <w:p w:rsidR="00184D53" w:rsidRDefault="00184D53" w:rsidP="00184D53">
      <w:pPr>
        <w:ind w:firstLine="708"/>
      </w:pPr>
      <w:r>
        <w:t>Pattern -&gt; with -&gt; such-that -&gt; such-that    [After Optimization]</w:t>
      </w:r>
    </w:p>
    <w:p w:rsidR="00184D53" w:rsidRDefault="00184D53" w:rsidP="00184D53">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184D53"/>
    <w:p w:rsidR="007D37B4" w:rsidRDefault="000F403D" w:rsidP="007D37B4">
      <w:pPr>
        <w:pStyle w:val="Heading3"/>
      </w:pPr>
      <w:r>
        <w:t xml:space="preserve">Design Decisions </w:t>
      </w:r>
    </w:p>
    <w:p w:rsidR="007D37B4" w:rsidRPr="007D37B4" w:rsidRDefault="007D37B4" w:rsidP="007D37B4">
      <w:r>
        <w:t xml:space="preserve">This section outlines how we have implemented each of the components of the QP. It mainly shows what data structure we have used.  </w:t>
      </w:r>
    </w:p>
    <w:p w:rsidR="007D37B4" w:rsidRPr="00C84291" w:rsidRDefault="007D37B4" w:rsidP="00C84291">
      <w:pPr>
        <w:pStyle w:val="Heading6"/>
      </w:pPr>
      <w:r w:rsidRPr="00C84291">
        <w:t>Q</w:t>
      </w:r>
      <w:r w:rsidR="00C84291" w:rsidRPr="00C84291">
        <w:t xml:space="preserve">uery </w:t>
      </w:r>
      <w:r w:rsidRPr="00C84291">
        <w:t>R</w:t>
      </w:r>
      <w:r w:rsidR="00C84291" w:rsidRPr="00C84291">
        <w:t xml:space="preserve">epresentator </w:t>
      </w:r>
    </w:p>
    <w:p w:rsidR="007D37B4" w:rsidRDefault="007D37B4" w:rsidP="007D37B4">
      <w:r>
        <w:t xml:space="preserve">The </w:t>
      </w:r>
      <w:r w:rsidRPr="007D37B4">
        <w:rPr>
          <w:rFonts w:ascii="Courier New" w:hAnsi="Courier New" w:cs="Courier New"/>
        </w:rPr>
        <w:t>SymbolTree</w:t>
      </w:r>
      <w:r>
        <w:t xml:space="preserve"> and </w:t>
      </w:r>
      <w:r w:rsidRPr="007D37B4">
        <w:rPr>
          <w:rFonts w:ascii="Courier New" w:hAnsi="Courier New" w:cs="Courier New"/>
        </w:rPr>
        <w:t>QueryTree</w:t>
      </w:r>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C84291">
      <w:pPr>
        <w:pStyle w:val="Heading6"/>
      </w:pPr>
      <w:r>
        <w:t>Query Optimizer</w:t>
      </w:r>
    </w:p>
    <w:p w:rsidR="007D37B4" w:rsidRDefault="00C84291" w:rsidP="007D37B4">
      <w:r>
        <w:t>No specific data structure has been used. The data required is taken from the QPP after validation. There are 2 main functions in QO:</w:t>
      </w:r>
    </w:p>
    <w:p w:rsidR="00C84291" w:rsidRDefault="00C84291" w:rsidP="00C84291">
      <w:pPr>
        <w:pStyle w:val="ListParagraph"/>
        <w:numPr>
          <w:ilvl w:val="0"/>
          <w:numId w:val="37"/>
        </w:numPr>
      </w:pPr>
      <w:r w:rsidRPr="00C84291">
        <w:rPr>
          <w:rFonts w:ascii="Courier New" w:hAnsi="Courier New" w:cs="Courier New"/>
        </w:rPr>
        <w:t>RankTree()</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C84291">
      <w:pPr>
        <w:pStyle w:val="ListParagraph"/>
        <w:numPr>
          <w:ilvl w:val="0"/>
          <w:numId w:val="37"/>
        </w:numPr>
      </w:pPr>
      <w:r w:rsidRPr="00C84291">
        <w:rPr>
          <w:rFonts w:ascii="Courier New" w:hAnsi="Courier New" w:cs="Courier New"/>
        </w:rPr>
        <w:t>SortTree()</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C84291"/>
    <w:p w:rsidR="00C84291" w:rsidRDefault="00C84291" w:rsidP="00C84291">
      <w:pPr>
        <w:pStyle w:val="Heading6"/>
      </w:pPr>
      <w:r>
        <w:lastRenderedPageBreak/>
        <w:t>Temporary Result Storage</w:t>
      </w:r>
    </w:p>
    <w:p w:rsidR="00C84291" w:rsidRPr="00C84291" w:rsidRDefault="00C84291" w:rsidP="00C84291">
      <w:pPr>
        <w:pStyle w:val="ListParagraph"/>
        <w:numPr>
          <w:ilvl w:val="0"/>
          <w:numId w:val="38"/>
        </w:numPr>
        <w:rPr>
          <w:rFonts w:ascii="Courier New" w:hAnsi="Courier New" w:cs="Courier New"/>
        </w:rPr>
      </w:pPr>
      <w:r w:rsidRPr="00C84291">
        <w:rPr>
          <w:rFonts w:ascii="Courier New" w:hAnsi="Courier New" w:cs="Courier New"/>
        </w:rPr>
        <w:t>ResultTable</w:t>
      </w:r>
    </w:p>
    <w:p w:rsidR="00C84291" w:rsidRDefault="00C84291" w:rsidP="00C84291">
      <w:pPr>
        <w:ind w:left="720"/>
        <w:rPr>
          <w:rFonts w:cs="Courier New"/>
        </w:rPr>
      </w:pPr>
      <w:r>
        <w:t xml:space="preserve">Saves a list of temporary results in a table form. The </w:t>
      </w:r>
      <w:r w:rsidRPr="00C84291">
        <w:rPr>
          <w:rFonts w:ascii="Courier New" w:hAnsi="Courier New" w:cs="Courier New"/>
        </w:rPr>
        <w:t>ResultTable</w:t>
      </w:r>
      <w:r>
        <w:t xml:space="preserve"> provides basic methods to insert/ get/ delete data of the table, and one more method call </w:t>
      </w:r>
      <w:r w:rsidRPr="00C84291">
        <w:rPr>
          <w:rFonts w:ascii="Courier New" w:hAnsi="Courier New" w:cs="Courier New"/>
        </w:rPr>
        <w:t xml:space="preserve">extractTable(vector&lt;string&gt; symbols) </w:t>
      </w:r>
      <w:r w:rsidRPr="00C84291">
        <w:rPr>
          <w:rFonts w:cs="Courier New"/>
        </w:rPr>
        <w:t>to  extract data of symbols in the input.</w:t>
      </w:r>
    </w:p>
    <w:p w:rsidR="00C84291" w:rsidRPr="00C84291" w:rsidRDefault="00C84291" w:rsidP="00C84291">
      <w:pPr>
        <w:pStyle w:val="ListParagraph"/>
        <w:numPr>
          <w:ilvl w:val="0"/>
          <w:numId w:val="38"/>
        </w:numPr>
        <w:rPr>
          <w:rFonts w:ascii="Courier New" w:hAnsi="Courier New" w:cs="Courier New"/>
        </w:rPr>
      </w:pPr>
      <w:r w:rsidRPr="00C84291">
        <w:rPr>
          <w:rFonts w:ascii="Courier New" w:hAnsi="Courier New" w:cs="Courier New"/>
        </w:rPr>
        <w:t>ResultManager</w:t>
      </w:r>
    </w:p>
    <w:p w:rsidR="00C84291" w:rsidRPr="00716BA4" w:rsidRDefault="00C84291" w:rsidP="00C84291">
      <w:pPr>
        <w:pStyle w:val="ListParagraph"/>
      </w:pPr>
      <w:r>
        <w:t xml:space="preserve">Saves a list of pointers to different </w:t>
      </w:r>
      <w:r w:rsidRPr="00C84291">
        <w:rPr>
          <w:rFonts w:ascii="Courier New" w:hAnsi="Courier New" w:cs="Courier New"/>
        </w:rPr>
        <w:t>ResultTable</w:t>
      </w:r>
      <w:r>
        <w:t xml:space="preserve">. It provides 2 methods to insert and extract data from its tables. </w:t>
      </w:r>
    </w:p>
    <w:p w:rsidR="00C84291" w:rsidRPr="009315C1" w:rsidRDefault="00C84291" w:rsidP="00C84291">
      <w:pPr>
        <w:pStyle w:val="ListParagraph"/>
      </w:pPr>
    </w:p>
    <w:p w:rsidR="00C84291" w:rsidRPr="00C84291" w:rsidRDefault="00C84291" w:rsidP="00C84291">
      <w:pPr>
        <w:pStyle w:val="ListParagraph"/>
      </w:pPr>
    </w:p>
    <w:p w:rsidR="0020763D" w:rsidRDefault="0020763D" w:rsidP="0020763D">
      <w:pPr>
        <w:pStyle w:val="Heading1"/>
        <w:numPr>
          <w:ilvl w:val="0"/>
          <w:numId w:val="14"/>
        </w:numPr>
      </w:pPr>
      <w:bookmarkStart w:id="30" w:name="_Toc403471871"/>
      <w:r>
        <w:t>Testing</w:t>
      </w:r>
      <w:bookmarkEnd w:id="30"/>
      <w:r>
        <w:tab/>
      </w:r>
    </w:p>
    <w:p w:rsidR="0020763D" w:rsidRDefault="003B1243" w:rsidP="003B1243">
      <w:pPr>
        <w:pStyle w:val="Heading2"/>
      </w:pPr>
      <w:bookmarkStart w:id="31" w:name="_Toc403471872"/>
      <w:r>
        <w:t>Tes</w:t>
      </w:r>
      <w:bookmarkEnd w:id="31"/>
      <w:r w:rsidR="000F403D">
        <w:t xml:space="preserve">ting Experience </w:t>
      </w:r>
    </w:p>
    <w:p w:rsidR="008D05AC" w:rsidRDefault="008D05AC" w:rsidP="008D05AC">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iterations, we carried out this 3 stage testing procedure each time a new functionality was implemented. Even if it was for a new function in a preexisting component. </w:t>
      </w:r>
      <w:r>
        <w:t xml:space="preserve"> </w:t>
      </w:r>
    </w:p>
    <w:p w:rsidR="008D05AC" w:rsidRPr="008D05AC" w:rsidRDefault="008D05AC" w:rsidP="008D05AC">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3B1243">
      <w:pPr>
        <w:pStyle w:val="Heading2"/>
      </w:pPr>
      <w:bookmarkStart w:id="32" w:name="_Toc403471873"/>
      <w:r>
        <w:t>Examples of Test Cases</w:t>
      </w:r>
      <w:bookmarkEnd w:id="32"/>
    </w:p>
    <w:p w:rsidR="003500EB" w:rsidRDefault="003500EB" w:rsidP="003500EB">
      <w:pPr>
        <w:pStyle w:val="Heading3"/>
      </w:pPr>
      <w:bookmarkStart w:id="33" w:name="_Toc403471874"/>
      <w:r>
        <w:t>Unit Testing</w:t>
      </w:r>
      <w:bookmarkEnd w:id="33"/>
    </w:p>
    <w:p w:rsidR="008D05AC" w:rsidRDefault="00050185" w:rsidP="008D05AC">
      <w:pPr>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05AC">
      <w:pPr>
        <w:ind w:left="90"/>
        <w:jc w:val="both"/>
      </w:pPr>
      <w:r>
        <w:lastRenderedPageBreak/>
        <w:t xml:space="preserve">The following example illustrates the unit testing of the </w:t>
      </w:r>
      <w:r w:rsidRPr="00050185">
        <w:rPr>
          <w:rFonts w:ascii="Courier New" w:hAnsi="Courier New" w:cs="Courier New"/>
        </w:rPr>
        <w:t>ListTable</w:t>
      </w:r>
      <w:r>
        <w:t xml:space="preserve"> component.</w:t>
      </w:r>
    </w:p>
    <w:p w:rsidR="005D2325" w:rsidRPr="005D2325" w:rsidRDefault="008D05AC" w:rsidP="008D05AC">
      <w:pPr>
        <w:pStyle w:val="Heading4"/>
        <w:numPr>
          <w:ilvl w:val="0"/>
          <w:numId w:val="0"/>
        </w:numPr>
        <w:jc w:val="both"/>
      </w:pPr>
      <w:r>
        <w:rPr>
          <w:noProof/>
          <w:lang w:eastAsia="en-US"/>
        </w:rPr>
        <mc:AlternateContent>
          <mc:Choice Requires="wpg">
            <w:drawing>
              <wp:anchor distT="0" distB="0" distL="114300" distR="114300" simplePos="0" relativeHeight="251667456"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881B47" w:rsidRPr="008D05AC" w:rsidRDefault="00881B47" w:rsidP="008D05AC">
                              <w:pPr>
                                <w:pStyle w:val="Caption"/>
                                <w:rPr>
                                  <w:noProof/>
                                  <w:color w:val="A36800" w:themeColor="accent2" w:themeShade="80"/>
                                  <w:sz w:val="28"/>
                                  <w:szCs w:val="28"/>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46" style="position:absolute;left:0;text-align:left;margin-left:14pt;margin-top:7.55pt;width:445.2pt;height:168.7pt;z-index:251667456"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IHBY3nQAwAAyA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47"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35" o:title=""/>
                  <v:path arrowok="t"/>
                </v:shape>
                <v:shape id="Text Box 22" o:spid="_x0000_s1048"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81B47" w:rsidRPr="008D05AC" w:rsidRDefault="00881B47" w:rsidP="008D05AC">
                        <w:pPr>
                          <w:pStyle w:val="Caption"/>
                          <w:rPr>
                            <w:noProof/>
                            <w:color w:val="A36800" w:themeColor="accent2" w:themeShade="80"/>
                            <w:sz w:val="28"/>
                            <w:szCs w:val="28"/>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8D05AC">
                          <w:rPr>
                            <w:sz w:val="18"/>
                          </w:rPr>
                          <w:t>: Unit Test Example</w:t>
                        </w:r>
                      </w:p>
                    </w:txbxContent>
                  </v:textbox>
                </v:shape>
                <w10:wrap type="topAndBottom"/>
              </v:group>
            </w:pict>
          </mc:Fallback>
        </mc:AlternateContent>
      </w:r>
    </w:p>
    <w:p w:rsidR="003500EB" w:rsidRDefault="003500EB" w:rsidP="003500EB">
      <w:pPr>
        <w:pStyle w:val="Heading3"/>
      </w:pPr>
      <w:bookmarkStart w:id="34" w:name="_Toc403471875"/>
      <w:r>
        <w:t>Integration Testing</w:t>
      </w:r>
      <w:bookmarkEnd w:id="34"/>
    </w:p>
    <w:p w:rsidR="00791023" w:rsidRDefault="008D05AC" w:rsidP="008F471C">
      <w:pPr>
        <w:keepNext/>
        <w:spacing w:line="240" w:lineRule="auto"/>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tht</w:t>
      </w:r>
      <w:r w:rsidRPr="008D05AC">
        <w:t xml:space="preserve">t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is built from it. In the following example, the integration </w:t>
      </w:r>
      <w:r w:rsidRPr="008D05AC">
        <w:lastRenderedPageBreak/>
        <w:t xml:space="preserve">between these components, including the Design </w:t>
      </w:r>
      <w:r>
        <w:rPr>
          <w:noProof/>
          <w:lang w:eastAsia="en-US"/>
        </w:rPr>
        <mc:AlternateContent>
          <mc:Choice Requires="wpg">
            <w:drawing>
              <wp:anchor distT="0" distB="0" distL="114300" distR="114300" simplePos="0" relativeHeight="251671552"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881B47" w:rsidRPr="008D05AC" w:rsidRDefault="00881B47" w:rsidP="008D05AC">
                              <w:pPr>
                                <w:pStyle w:val="Caption"/>
                                <w:rPr>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9" style="position:absolute;margin-left:19.65pt;margin-top:41.3pt;width:405pt;height:275.3pt;z-index:251671552"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">
                <v:shape id="Picture 24" o:spid="_x0000_s1050"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37" o:title=""/>
                  <v:path arrowok="t"/>
                </v:shape>
                <v:shape id="Text Box 25" o:spid="_x0000_s1051"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81B47" w:rsidRPr="008D05AC" w:rsidRDefault="00881B47" w:rsidP="008D05AC">
                        <w:pPr>
                          <w:pStyle w:val="Caption"/>
                          <w:rPr>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3500EB" w:rsidRDefault="003500EB" w:rsidP="003500EB">
      <w:pPr>
        <w:pStyle w:val="Heading3"/>
      </w:pPr>
      <w:bookmarkStart w:id="35" w:name="_Toc403471876"/>
      <w:r>
        <w:t>Validation Testing</w:t>
      </w:r>
      <w:bookmarkEnd w:id="35"/>
    </w:p>
    <w:p w:rsidR="008D05AC" w:rsidRDefault="008D05AC" w:rsidP="008D05AC">
      <w:pPr>
        <w:spacing w:line="240" w:lineRule="auto"/>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05AC">
      <w:pPr>
        <w:spacing w:line="240" w:lineRule="auto"/>
      </w:pPr>
      <w:r>
        <w:rPr>
          <w:noProof/>
          <w:lang w:eastAsia="en-US"/>
        </w:rPr>
        <mc:AlternateContent>
          <mc:Choice Requires="wpg">
            <w:drawing>
              <wp:anchor distT="0" distB="0" distL="114300" distR="114300" simplePos="0" relativeHeight="251676672"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38">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3</w:t>
                              </w:r>
                              <w:r w:rsidR="00184D53">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2" style="position:absolute;margin-left:34.6pt;margin-top:45.7pt;width:305.05pt;height:110.75pt;z-index:251676672"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&#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">
                <v:shape id="Picture 28" o:spid="_x0000_s1053"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39" o:title="" croptop="4892f" cropbottom="10927f" cropleft="2269f"/>
                  <v:path arrowok="t"/>
                </v:shape>
                <v:shape id="Text Box 29" o:spid="_x0000_s1054"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3</w:t>
                        </w:r>
                        <w:r w:rsidR="00184D53">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05AC">
      <w:pPr>
        <w:spacing w:line="240" w:lineRule="auto"/>
      </w:pPr>
      <w:r>
        <w:rPr>
          <w:noProof/>
          <w:lang w:eastAsia="en-US"/>
        </w:rPr>
        <w:lastRenderedPageBreak/>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4</w:t>
                              </w:r>
                              <w:r w:rsidR="00184D53">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55" style="position:absolute;margin-left:0;margin-top:128.25pt;width:473.6pt;height:164.05pt;z-index:251681792"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Y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CQAAAAAQAC&#10;AJAAAA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rgAAAABSZ2h0bG9uZwAABYw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rsqSnrsqSnrsqSnrsqSnrsqSnrsqSnrsqSnrsqSnrsqSnrsqSnrsqSnrsqSnrsqSnrsq&#10;SnrsqSnrsqSnrsqSnrsqSnrsqSnr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">
                <v:shape id="Picture 7" o:spid="_x0000_s1056"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41" o:title=""/>
                  <v:path arrowok="t"/>
                </v:shape>
                <v:shape id="Text Box 31" o:spid="_x0000_s1057"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4</w:t>
                        </w:r>
                        <w:r w:rsidR="00184D53">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‘stmt#’ and ‘varName’. This is a commonly used selection method in queries, hence it’s essential to ensure that all such possible attribute selections have been addressed by the system.</w:t>
      </w:r>
    </w:p>
    <w:p w:rsidR="008D05AC" w:rsidRDefault="008D05AC" w:rsidP="008D05AC">
      <w:pPr>
        <w:spacing w:line="240" w:lineRule="auto"/>
      </w:pPr>
    </w:p>
    <w:p w:rsidR="008F471C" w:rsidRDefault="008F471C" w:rsidP="00753107">
      <w:pPr>
        <w:spacing w:line="240" w:lineRule="auto"/>
        <w:ind w:left="1080"/>
      </w:pPr>
    </w:p>
    <w:p w:rsidR="003500EB" w:rsidRPr="003500EB" w:rsidRDefault="003500EB" w:rsidP="00220F6A"/>
    <w:p w:rsidR="0020763D" w:rsidRDefault="0020763D" w:rsidP="0020763D">
      <w:pPr>
        <w:pStyle w:val="Heading1"/>
        <w:numPr>
          <w:ilvl w:val="0"/>
          <w:numId w:val="14"/>
        </w:numPr>
      </w:pPr>
      <w:bookmarkStart w:id="36" w:name="_Toc403471877"/>
      <w:r>
        <w:t>Discussion</w:t>
      </w:r>
      <w:bookmarkEnd w:id="36"/>
    </w:p>
    <w:p w:rsidR="002D040C" w:rsidRDefault="002D040C" w:rsidP="002D040C">
      <w:pPr>
        <w:pStyle w:val="Heading2"/>
      </w:pPr>
      <w:r>
        <w:t xml:space="preserve">Possible Improvements to Project </w:t>
      </w:r>
    </w:p>
    <w:p w:rsidR="002D040C" w:rsidRDefault="002D040C" w:rsidP="002D040C">
      <w:pPr>
        <w:pStyle w:val="Heading2"/>
      </w:pPr>
      <w:r>
        <w:t>Project Experience</w:t>
      </w:r>
    </w:p>
    <w:p w:rsidR="002D040C" w:rsidRDefault="002D040C" w:rsidP="002D040C">
      <w:pPr>
        <w:pStyle w:val="Heading3"/>
      </w:pPr>
      <w:r>
        <w:t>Team Work</w:t>
      </w:r>
    </w:p>
    <w:p w:rsidR="002D040C" w:rsidRDefault="002D040C" w:rsidP="002D040C">
      <w:pPr>
        <w:pStyle w:val="Heading3"/>
      </w:pPr>
      <w:r>
        <w:t xml:space="preserve">Incremental Development </w:t>
      </w:r>
    </w:p>
    <w:p w:rsidR="002D040C" w:rsidRDefault="002D040C" w:rsidP="002D040C">
      <w:pPr>
        <w:pStyle w:val="Heading3"/>
      </w:pPr>
      <w:r>
        <w:t>SPA Complexity &amp; Proj solution</w:t>
      </w:r>
    </w:p>
    <w:p w:rsidR="002D040C" w:rsidRDefault="002D040C" w:rsidP="002D040C">
      <w:pPr>
        <w:pStyle w:val="Heading3"/>
      </w:pPr>
      <w:r>
        <w:t xml:space="preserve">Things learnt </w:t>
      </w:r>
    </w:p>
    <w:p w:rsidR="00EE6B8B" w:rsidRDefault="002D040C" w:rsidP="002D040C">
      <w:pPr>
        <w:pStyle w:val="Heading2"/>
      </w:pPr>
      <w:r>
        <w:t>Tools used</w:t>
      </w:r>
    </w:p>
    <w:p w:rsidR="00EE6B8B" w:rsidRDefault="00EE6B8B" w:rsidP="00EE6B8B">
      <w:pPr>
        <w:ind w:left="360"/>
      </w:pPr>
      <w:r>
        <w:t xml:space="preserve">-usefulness of recommended tools </w:t>
      </w:r>
    </w:p>
    <w:p w:rsidR="00EE6B8B" w:rsidRDefault="00EE6B8B" w:rsidP="00EE6B8B">
      <w:pPr>
        <w:ind w:left="360"/>
      </w:pPr>
      <w:r>
        <w:t xml:space="preserve">-other tools used </w:t>
      </w:r>
    </w:p>
    <w:p w:rsidR="000225A6" w:rsidRDefault="00EE6B8B" w:rsidP="00EE6B8B">
      <w:pPr>
        <w:ind w:left="360"/>
      </w:pPr>
      <w:r>
        <w:t>…..</w:t>
      </w:r>
      <w:r w:rsidR="002D040C">
        <w:t xml:space="preserve"> </w:t>
      </w:r>
    </w:p>
    <w:p w:rsidR="008062DF" w:rsidRDefault="00D06AFA" w:rsidP="006607D7">
      <w:pPr>
        <w:pStyle w:val="Heading1"/>
      </w:pPr>
      <w:r>
        <w:lastRenderedPageBreak/>
        <w:t xml:space="preserve">Appendix A: </w:t>
      </w:r>
      <w:r w:rsidR="006607D7">
        <w:t>Abstract PKB API</w:t>
      </w:r>
    </w:p>
    <w:p w:rsidR="006607D7" w:rsidRPr="006607D7" w:rsidRDefault="006607D7" w:rsidP="006607D7"/>
    <w:p w:rsidR="006607D7" w:rsidRDefault="006607D7" w:rsidP="006607D7">
      <w:pPr>
        <w:pStyle w:val="Heading1"/>
      </w:pPr>
      <w:r>
        <w:t xml:space="preserve">Appendix B: Comments on Handbook </w:t>
      </w:r>
    </w:p>
    <w:p w:rsidR="006607D7" w:rsidRPr="006607D7" w:rsidRDefault="006607D7" w:rsidP="006607D7">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4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81E" w:rsidRDefault="005E281E" w:rsidP="004F200D">
      <w:pPr>
        <w:spacing w:before="0" w:after="0" w:line="240" w:lineRule="auto"/>
      </w:pPr>
      <w:r>
        <w:separator/>
      </w:r>
    </w:p>
  </w:endnote>
  <w:endnote w:type="continuationSeparator" w:id="0">
    <w:p w:rsidR="005E281E" w:rsidRDefault="005E281E"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881B47" w:rsidRDefault="00881B47">
        <w:pPr>
          <w:pStyle w:val="Footer"/>
          <w:jc w:val="right"/>
        </w:pPr>
        <w:r>
          <w:fldChar w:fldCharType="begin"/>
        </w:r>
        <w:r>
          <w:instrText xml:space="preserve"> PAGE   \* MERGEFORMAT </w:instrText>
        </w:r>
        <w:r>
          <w:fldChar w:fldCharType="separate"/>
        </w:r>
        <w:r w:rsidR="002474C9">
          <w:rPr>
            <w:noProof/>
          </w:rPr>
          <w:t>21</w:t>
        </w:r>
        <w:r>
          <w:rPr>
            <w:noProof/>
          </w:rPr>
          <w:fldChar w:fldCharType="end"/>
        </w:r>
      </w:p>
    </w:sdtContent>
  </w:sdt>
  <w:p w:rsidR="00881B47" w:rsidRDefault="00881B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81E" w:rsidRDefault="005E281E" w:rsidP="004F200D">
      <w:pPr>
        <w:spacing w:before="0" w:after="0" w:line="240" w:lineRule="auto"/>
      </w:pPr>
      <w:r>
        <w:separator/>
      </w:r>
    </w:p>
  </w:footnote>
  <w:footnote w:type="continuationSeparator" w:id="0">
    <w:p w:rsidR="005E281E" w:rsidRDefault="005E281E"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FA712D"/>
    <w:multiLevelType w:val="hybridMultilevel"/>
    <w:tmpl w:val="2E78150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9D1AD3"/>
    <w:multiLevelType w:val="hybridMultilevel"/>
    <w:tmpl w:val="49B89914"/>
    <w:lvl w:ilvl="0" w:tplc="DAAEF610">
      <w:numFmt w:val="bullet"/>
      <w:lvlText w:val="-"/>
      <w:lvlJc w:val="left"/>
      <w:pPr>
        <w:ind w:left="1068" w:hanging="360"/>
      </w:pPr>
      <w:rPr>
        <w:rFonts w:ascii="Calibri" w:eastAsiaTheme="minorEastAsia" w:hAnsi="Calibri" w:cstheme="minorBidi" w:hint="default"/>
      </w:rPr>
    </w:lvl>
    <w:lvl w:ilvl="1" w:tplc="48090003" w:tentative="1">
      <w:start w:val="1"/>
      <w:numFmt w:val="bullet"/>
      <w:lvlText w:val="o"/>
      <w:lvlJc w:val="left"/>
      <w:pPr>
        <w:ind w:left="1788" w:hanging="360"/>
      </w:pPr>
      <w:rPr>
        <w:rFonts w:ascii="Courier New" w:hAnsi="Courier New" w:cs="Courier New" w:hint="default"/>
      </w:rPr>
    </w:lvl>
    <w:lvl w:ilvl="2" w:tplc="48090005" w:tentative="1">
      <w:start w:val="1"/>
      <w:numFmt w:val="bullet"/>
      <w:lvlText w:val=""/>
      <w:lvlJc w:val="left"/>
      <w:pPr>
        <w:ind w:left="2508" w:hanging="360"/>
      </w:pPr>
      <w:rPr>
        <w:rFonts w:ascii="Wingdings" w:hAnsi="Wingdings" w:hint="default"/>
      </w:rPr>
    </w:lvl>
    <w:lvl w:ilvl="3" w:tplc="48090001" w:tentative="1">
      <w:start w:val="1"/>
      <w:numFmt w:val="bullet"/>
      <w:lvlText w:val=""/>
      <w:lvlJc w:val="left"/>
      <w:pPr>
        <w:ind w:left="3228" w:hanging="360"/>
      </w:pPr>
      <w:rPr>
        <w:rFonts w:ascii="Symbol" w:hAnsi="Symbol" w:hint="default"/>
      </w:rPr>
    </w:lvl>
    <w:lvl w:ilvl="4" w:tplc="48090003" w:tentative="1">
      <w:start w:val="1"/>
      <w:numFmt w:val="bullet"/>
      <w:lvlText w:val="o"/>
      <w:lvlJc w:val="left"/>
      <w:pPr>
        <w:ind w:left="3948" w:hanging="360"/>
      </w:pPr>
      <w:rPr>
        <w:rFonts w:ascii="Courier New" w:hAnsi="Courier New" w:cs="Courier New" w:hint="default"/>
      </w:rPr>
    </w:lvl>
    <w:lvl w:ilvl="5" w:tplc="48090005" w:tentative="1">
      <w:start w:val="1"/>
      <w:numFmt w:val="bullet"/>
      <w:lvlText w:val=""/>
      <w:lvlJc w:val="left"/>
      <w:pPr>
        <w:ind w:left="4668" w:hanging="360"/>
      </w:pPr>
      <w:rPr>
        <w:rFonts w:ascii="Wingdings" w:hAnsi="Wingdings" w:hint="default"/>
      </w:rPr>
    </w:lvl>
    <w:lvl w:ilvl="6" w:tplc="48090001" w:tentative="1">
      <w:start w:val="1"/>
      <w:numFmt w:val="bullet"/>
      <w:lvlText w:val=""/>
      <w:lvlJc w:val="left"/>
      <w:pPr>
        <w:ind w:left="5388" w:hanging="360"/>
      </w:pPr>
      <w:rPr>
        <w:rFonts w:ascii="Symbol" w:hAnsi="Symbol" w:hint="default"/>
      </w:rPr>
    </w:lvl>
    <w:lvl w:ilvl="7" w:tplc="48090003" w:tentative="1">
      <w:start w:val="1"/>
      <w:numFmt w:val="bullet"/>
      <w:lvlText w:val="o"/>
      <w:lvlJc w:val="left"/>
      <w:pPr>
        <w:ind w:left="6108" w:hanging="360"/>
      </w:pPr>
      <w:rPr>
        <w:rFonts w:ascii="Courier New" w:hAnsi="Courier New" w:cs="Courier New" w:hint="default"/>
      </w:rPr>
    </w:lvl>
    <w:lvl w:ilvl="8" w:tplc="48090005" w:tentative="1">
      <w:start w:val="1"/>
      <w:numFmt w:val="bullet"/>
      <w:lvlText w:val=""/>
      <w:lvlJc w:val="left"/>
      <w:pPr>
        <w:ind w:left="6828" w:hanging="360"/>
      </w:pPr>
      <w:rPr>
        <w:rFonts w:ascii="Wingdings" w:hAnsi="Wingdings" w:hint="default"/>
      </w:rPr>
    </w:lvl>
  </w:abstractNum>
  <w:abstractNum w:abstractNumId="4">
    <w:nsid w:val="196A1D66"/>
    <w:multiLevelType w:val="hybridMultilevel"/>
    <w:tmpl w:val="2FE4CDF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nsid w:val="1B344AD2"/>
    <w:multiLevelType w:val="hybridMultilevel"/>
    <w:tmpl w:val="4836A284"/>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6">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44D2741"/>
    <w:multiLevelType w:val="hybridMultilevel"/>
    <w:tmpl w:val="57BA1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82D9C"/>
    <w:multiLevelType w:val="hybridMultilevel"/>
    <w:tmpl w:val="04BE5880"/>
    <w:lvl w:ilvl="0" w:tplc="0409001B">
      <w:start w:val="1"/>
      <w:numFmt w:val="lowerRoman"/>
      <w:lvlText w:val="%1."/>
      <w:lvlJc w:val="righ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3">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74B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F9626D9"/>
    <w:multiLevelType w:val="hybridMultilevel"/>
    <w:tmpl w:val="1D5CC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337A94"/>
    <w:multiLevelType w:val="hybridMultilevel"/>
    <w:tmpl w:val="83E68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561E61"/>
    <w:multiLevelType w:val="hybridMultilevel"/>
    <w:tmpl w:val="B2A86350"/>
    <w:lvl w:ilvl="0" w:tplc="D242EF1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nsid w:val="4A224434"/>
    <w:multiLevelType w:val="hybridMultilevel"/>
    <w:tmpl w:val="8752F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1">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nsid w:val="625642D5"/>
    <w:multiLevelType w:val="hybridMultilevel"/>
    <w:tmpl w:val="3D04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8F313D"/>
    <w:multiLevelType w:val="hybridMultilevel"/>
    <w:tmpl w:val="6792D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4E05E1"/>
    <w:multiLevelType w:val="hybridMultilevel"/>
    <w:tmpl w:val="50A4068C"/>
    <w:lvl w:ilvl="0" w:tplc="0409001B">
      <w:start w:val="1"/>
      <w:numFmt w:val="lowerRoman"/>
      <w:lvlText w:val="%1."/>
      <w:lvlJc w:val="right"/>
      <w:pPr>
        <w:ind w:left="1428" w:hanging="360"/>
      </w:pPr>
    </w:lvl>
    <w:lvl w:ilvl="1" w:tplc="04090019">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7"/>
  </w:num>
  <w:num w:numId="14">
    <w:abstractNumId w:val="10"/>
  </w:num>
  <w:num w:numId="15">
    <w:abstractNumId w:val="22"/>
  </w:num>
  <w:num w:numId="16">
    <w:abstractNumId w:val="19"/>
  </w:num>
  <w:num w:numId="17">
    <w:abstractNumId w:val="15"/>
  </w:num>
  <w:num w:numId="18">
    <w:abstractNumId w:val="23"/>
  </w:num>
  <w:num w:numId="19">
    <w:abstractNumId w:val="16"/>
  </w:num>
  <w:num w:numId="20">
    <w:abstractNumId w:val="1"/>
  </w:num>
  <w:num w:numId="21">
    <w:abstractNumId w:val="20"/>
  </w:num>
  <w:num w:numId="22">
    <w:abstractNumId w:val="9"/>
  </w:num>
  <w:num w:numId="23">
    <w:abstractNumId w:val="11"/>
  </w:num>
  <w:num w:numId="24">
    <w:abstractNumId w:val="3"/>
  </w:num>
  <w:num w:numId="25">
    <w:abstractNumId w:val="12"/>
  </w:num>
  <w:num w:numId="26">
    <w:abstractNumId w:val="25"/>
  </w:num>
  <w:num w:numId="27">
    <w:abstractNumId w:val="4"/>
  </w:num>
  <w:num w:numId="28">
    <w:abstractNumId w:val="21"/>
  </w:num>
  <w:num w:numId="29">
    <w:abstractNumId w:val="8"/>
  </w:num>
  <w:num w:numId="30">
    <w:abstractNumId w:val="26"/>
  </w:num>
  <w:num w:numId="31">
    <w:abstractNumId w:val="0"/>
  </w:num>
  <w:num w:numId="32">
    <w:abstractNumId w:val="24"/>
  </w:num>
  <w:num w:numId="33">
    <w:abstractNumId w:val="14"/>
  </w:num>
  <w:num w:numId="34">
    <w:abstractNumId w:val="18"/>
  </w:num>
  <w:num w:numId="35">
    <w:abstractNumId w:val="6"/>
  </w:num>
  <w:num w:numId="36">
    <w:abstractNumId w:val="5"/>
  </w:num>
  <w:num w:numId="37">
    <w:abstractNumId w:val="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701C3"/>
    <w:rsid w:val="00086D66"/>
    <w:rsid w:val="00090012"/>
    <w:rsid w:val="000C1AEC"/>
    <w:rsid w:val="000F403D"/>
    <w:rsid w:val="00113DD8"/>
    <w:rsid w:val="00114F0D"/>
    <w:rsid w:val="00121701"/>
    <w:rsid w:val="00184D53"/>
    <w:rsid w:val="001857BC"/>
    <w:rsid w:val="001C4032"/>
    <w:rsid w:val="001C6631"/>
    <w:rsid w:val="001D067E"/>
    <w:rsid w:val="001D23D6"/>
    <w:rsid w:val="001D7791"/>
    <w:rsid w:val="001E7CCC"/>
    <w:rsid w:val="001F1502"/>
    <w:rsid w:val="001F30B1"/>
    <w:rsid w:val="0020763D"/>
    <w:rsid w:val="00220F6A"/>
    <w:rsid w:val="0022553C"/>
    <w:rsid w:val="00227434"/>
    <w:rsid w:val="002474C9"/>
    <w:rsid w:val="002676AF"/>
    <w:rsid w:val="002745EA"/>
    <w:rsid w:val="0029057D"/>
    <w:rsid w:val="00294F59"/>
    <w:rsid w:val="002C17A4"/>
    <w:rsid w:val="002D040C"/>
    <w:rsid w:val="002D3519"/>
    <w:rsid w:val="002F6ACA"/>
    <w:rsid w:val="002F6F0A"/>
    <w:rsid w:val="0030396B"/>
    <w:rsid w:val="00307EC9"/>
    <w:rsid w:val="0031640B"/>
    <w:rsid w:val="00341227"/>
    <w:rsid w:val="003500EB"/>
    <w:rsid w:val="00355060"/>
    <w:rsid w:val="00377BFB"/>
    <w:rsid w:val="003B1243"/>
    <w:rsid w:val="003C40C2"/>
    <w:rsid w:val="003D1D4E"/>
    <w:rsid w:val="003E5B50"/>
    <w:rsid w:val="003F655C"/>
    <w:rsid w:val="00405C35"/>
    <w:rsid w:val="00411FF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5E281E"/>
    <w:rsid w:val="0061228B"/>
    <w:rsid w:val="00617615"/>
    <w:rsid w:val="00627B6C"/>
    <w:rsid w:val="00635A9D"/>
    <w:rsid w:val="00655D26"/>
    <w:rsid w:val="006607D7"/>
    <w:rsid w:val="00685448"/>
    <w:rsid w:val="00691632"/>
    <w:rsid w:val="006B2BDE"/>
    <w:rsid w:val="006D4A72"/>
    <w:rsid w:val="006F4613"/>
    <w:rsid w:val="00715204"/>
    <w:rsid w:val="0073271F"/>
    <w:rsid w:val="007371F6"/>
    <w:rsid w:val="007410F4"/>
    <w:rsid w:val="00741F0D"/>
    <w:rsid w:val="00753107"/>
    <w:rsid w:val="007560DD"/>
    <w:rsid w:val="007669AE"/>
    <w:rsid w:val="00791023"/>
    <w:rsid w:val="00791774"/>
    <w:rsid w:val="007B3933"/>
    <w:rsid w:val="007C1277"/>
    <w:rsid w:val="007C4A79"/>
    <w:rsid w:val="007C77B6"/>
    <w:rsid w:val="007D0676"/>
    <w:rsid w:val="007D37B4"/>
    <w:rsid w:val="007E4273"/>
    <w:rsid w:val="007E4E32"/>
    <w:rsid w:val="007F352A"/>
    <w:rsid w:val="008062DF"/>
    <w:rsid w:val="00812E4A"/>
    <w:rsid w:val="00821FCC"/>
    <w:rsid w:val="00836F29"/>
    <w:rsid w:val="008578FF"/>
    <w:rsid w:val="00877D87"/>
    <w:rsid w:val="00881B47"/>
    <w:rsid w:val="00884951"/>
    <w:rsid w:val="008A14B4"/>
    <w:rsid w:val="008B1531"/>
    <w:rsid w:val="008B6283"/>
    <w:rsid w:val="008C054D"/>
    <w:rsid w:val="008C0F60"/>
    <w:rsid w:val="008C3B73"/>
    <w:rsid w:val="008D05AC"/>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4A3E"/>
    <w:rsid w:val="00995AC4"/>
    <w:rsid w:val="009A0DC6"/>
    <w:rsid w:val="009E5EF1"/>
    <w:rsid w:val="00A00995"/>
    <w:rsid w:val="00A06DDA"/>
    <w:rsid w:val="00A51993"/>
    <w:rsid w:val="00A55EE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4037F"/>
    <w:rsid w:val="00D75E64"/>
    <w:rsid w:val="00D815D5"/>
    <w:rsid w:val="00D9660D"/>
    <w:rsid w:val="00DB7F2F"/>
    <w:rsid w:val="00DC6C3B"/>
    <w:rsid w:val="00DD7A7D"/>
    <w:rsid w:val="00E1069C"/>
    <w:rsid w:val="00E153F5"/>
    <w:rsid w:val="00E2163D"/>
    <w:rsid w:val="00E55F83"/>
    <w:rsid w:val="00E73E40"/>
    <w:rsid w:val="00E745EE"/>
    <w:rsid w:val="00ED67C4"/>
    <w:rsid w:val="00ED799C"/>
    <w:rsid w:val="00EE55BA"/>
    <w:rsid w:val="00EE6B8B"/>
    <w:rsid w:val="00F16694"/>
    <w:rsid w:val="00F21AFB"/>
    <w:rsid w:val="00F33C1E"/>
    <w:rsid w:val="00F34C18"/>
    <w:rsid w:val="00F37049"/>
    <w:rsid w:val="00F40D80"/>
    <w:rsid w:val="00F41B14"/>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4"/>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4"/>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4"/>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34F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03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65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image" Target="media/image6.jpe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0" Type="http://schemas.openxmlformats.org/officeDocument/2006/relationships/hyperlink" Target="mailto:A0090585@nus.edu.sg" TargetMode="External"/><Relationship Id="rId29" Type="http://schemas.openxmlformats.org/officeDocument/2006/relationships/diagramQuickStyle" Target="diagrams/quickStyle1.xm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5.png"/><Relationship Id="rId37" Type="http://schemas.openxmlformats.org/officeDocument/2006/relationships/image" Target="media/image13.jpeg"/><Relationship Id="rId40" Type="http://schemas.openxmlformats.org/officeDocument/2006/relationships/image" Target="media/image11.jpg"/><Relationship Id="rId5" Type="http://schemas.openxmlformats.org/officeDocument/2006/relationships/styles" Target="styles.xml"/><Relationship Id="rId15" Type="http://schemas.openxmlformats.org/officeDocument/2006/relationships/hyperlink" Target="mailto:A0090585@nus.edu.sg" TargetMode="External"/><Relationship Id="rId23" Type="http://schemas.openxmlformats.org/officeDocument/2006/relationships/image" Target="media/image3.jpg"/><Relationship Id="rId28" Type="http://schemas.openxmlformats.org/officeDocument/2006/relationships/diagramLayout" Target="diagrams/layout1.xml"/><Relationship Id="rId36" Type="http://schemas.openxmlformats.org/officeDocument/2006/relationships/image" Target="media/image8.jpeg"/><Relationship Id="rId10" Type="http://schemas.openxmlformats.org/officeDocument/2006/relationships/image" Target="media/image1.jpeg"/><Relationship Id="rId19" Type="http://schemas.openxmlformats.org/officeDocument/2006/relationships/hyperlink" Target="mailto:A0088441@nus.edu.sg" TargetMode="External"/><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1.jpe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4.jpeg"/><Relationship Id="rId33" Type="http://schemas.openxmlformats.org/officeDocument/2006/relationships/image" Target="media/image9.png"/><Relationship Id="rId38"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t>
        <a:bodyPr/>
        <a:lstStyle/>
        <a:p>
          <a:endParaRPr lang="en-US"/>
        </a:p>
      </dgm:t>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t>
        <a:bodyPr/>
        <a:lstStyle/>
        <a:p>
          <a:endParaRPr lang="en-US"/>
        </a:p>
      </dgm:t>
    </dgm:pt>
    <dgm:pt modelId="{1A462688-545B-45ED-8159-D2286116CF22}" type="pres">
      <dgm:prSet presAssocID="{E4E65ACE-2862-4786-90B9-2053AF85EAA8}" presName="descendantText" presStyleLbl="alignAcc1" presStyleIdx="0" presStyleCnt="4">
        <dgm:presLayoutVars>
          <dgm:bulletEnabled val="1"/>
        </dgm:presLayoutVars>
      </dgm:prSet>
      <dgm:spPr/>
      <dgm:t>
        <a:bodyPr/>
        <a:lstStyle/>
        <a:p>
          <a:endParaRPr lang="en-US"/>
        </a:p>
      </dgm:t>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t>
        <a:bodyPr/>
        <a:lstStyle/>
        <a:p>
          <a:endParaRPr lang="en-US"/>
        </a:p>
      </dgm:t>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t>
        <a:bodyPr/>
        <a:lstStyle/>
        <a:p>
          <a:endParaRPr lang="en-US"/>
        </a:p>
      </dgm:t>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t>
        <a:bodyPr/>
        <a:lstStyle/>
        <a:p>
          <a:endParaRPr lang="en-US"/>
        </a:p>
      </dgm:t>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73CFC24C-A71C-45D8-AD0F-8C34B7DE1C7D}" srcId="{43EAD6CF-920B-49CE-90EB-B79EDA9387A2}" destId="{C5FDD8FF-D6BE-411E-8E39-342F0426414D}" srcOrd="0" destOrd="0" parTransId="{DB7C616D-5AB6-4FA8-AF29-A23E0EFC8F13}" sibTransId="{38B3611B-ED86-4FEE-B41E-8A467CD0D759}"/>
    <dgm:cxn modelId="{694F2CA4-4001-45CE-BD3B-EC57D8BB9B54}" type="presOf" srcId="{BE217648-74E8-44A1-A26D-591BA6524414}" destId="{A4B166D1-5FFD-40B2-B077-D5F88625EC57}"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E375F475-B9DD-4B8C-B361-603D0887D437}" srcId="{BE217648-74E8-44A1-A26D-591BA6524414}" destId="{43EAD6CF-920B-49CE-90EB-B79EDA9387A2}" srcOrd="3" destOrd="0" parTransId="{FD8A335B-611E-40D3-8586-1F75484505D9}" sibTransId="{C753CFC2-FF14-410C-89E5-F3687423805B}"/>
    <dgm:cxn modelId="{F9E6C611-43B7-4914-9B3D-C3782653FC63}" type="presOf" srcId="{C6B714FF-B5E8-4954-B4DD-F9A10F54954D}" destId="{545C31A2-91EC-4EDC-8F9A-56079D630128}" srcOrd="0" destOrd="0" presId="urn:microsoft.com/office/officeart/2005/8/layout/chevron2"/>
    <dgm:cxn modelId="{B537A9BB-51CB-47F3-B2AD-7F1D5C0CE65D}" type="presOf" srcId="{C5FDD8FF-D6BE-411E-8E39-342F0426414D}" destId="{442BA8A4-EF62-4AEC-A705-0E73D6CCB3B6}" srcOrd="0" destOrd="0" presId="urn:microsoft.com/office/officeart/2005/8/layout/chevron2"/>
    <dgm:cxn modelId="{A336F087-EDB7-4E48-8C59-01F3302658C8}" srcId="{1A769261-8863-4CB1-99C8-0386CAB26A14}" destId="{3FDA0195-2932-4012-AB67-7DBBD6F2AD76}" srcOrd="0" destOrd="0" parTransId="{7DD45AAC-C8B7-4B12-8861-CFD531BD1EC5}" sibTransId="{697E47E4-3BA9-4B7D-9996-7CC7097BC250}"/>
    <dgm:cxn modelId="{53068AE1-38BF-409D-973D-39EA1DDB167E}" srcId="{BE217648-74E8-44A1-A26D-591BA6524414}" destId="{1A769261-8863-4CB1-99C8-0386CAB26A14}" srcOrd="2" destOrd="0" parTransId="{91751480-01DA-42E1-BE2D-A42CF85540B8}" sibTransId="{A074B519-9B89-4B03-95FE-F4AFF95978F5}"/>
    <dgm:cxn modelId="{17021B15-7DC5-40C7-88EB-5B57B5FC8DEB}" srcId="{C6B714FF-B5E8-4954-B4DD-F9A10F54954D}" destId="{0B2B096D-520F-45FB-B82E-538542F0BD2F}" srcOrd="0" destOrd="0" parTransId="{C9BF3577-2C2E-4D48-9ABD-BD36DE73E42D}" sibTransId="{B4C10801-9E2B-4DF9-803C-EC7B18D52779}"/>
    <dgm:cxn modelId="{2E22F924-4373-41A5-B446-46375DA2D775}" type="presOf" srcId="{F0E21130-6568-433D-9DF6-DDC7CD69B3C4}" destId="{1A462688-545B-45ED-8159-D2286116CF22}" srcOrd="0" destOrd="0" presId="urn:microsoft.com/office/officeart/2005/8/layout/chevron2"/>
    <dgm:cxn modelId="{5AC1422B-8784-44DC-9BC3-AD449BD2F8EB}" type="presOf" srcId="{43EAD6CF-920B-49CE-90EB-B79EDA9387A2}" destId="{5F26DC52-DE47-4A62-983A-3F60CFCEBA36}" srcOrd="0" destOrd="0" presId="urn:microsoft.com/office/officeart/2005/8/layout/chevron2"/>
    <dgm:cxn modelId="{4207B802-9A5E-4D1D-86ED-51C935B769D8}" type="presOf" srcId="{1A769261-8863-4CB1-99C8-0386CAB26A14}" destId="{F63F1261-67A8-4652-AA90-EBE865EF6B50}" srcOrd="0" destOrd="0" presId="urn:microsoft.com/office/officeart/2005/8/layout/chevron2"/>
    <dgm:cxn modelId="{B8585ABC-7AD1-4471-953A-AB6084AE340F}" type="presOf" srcId="{0B2B096D-520F-45FB-B82E-538542F0BD2F}" destId="{2167057C-987A-4199-A36D-50DD884A78A3}" srcOrd="0" destOrd="0" presId="urn:microsoft.com/office/officeart/2005/8/layout/chevron2"/>
    <dgm:cxn modelId="{F5E22BC5-67ED-4713-A9B2-ECEA09C9384C}" type="presOf" srcId="{3FDA0195-2932-4012-AB67-7DBBD6F2AD76}" destId="{DB2B532D-414A-4C2C-A60D-25C5A04148FE}" srcOrd="0" destOrd="0" presId="urn:microsoft.com/office/officeart/2005/8/layout/chevron2"/>
    <dgm:cxn modelId="{0C6207B4-5470-414F-911C-C803FD3F2CE5}" srcId="{BE217648-74E8-44A1-A26D-591BA6524414}" destId="{C6B714FF-B5E8-4954-B4DD-F9A10F54954D}" srcOrd="1" destOrd="0" parTransId="{83453904-2127-4874-AA05-075576A28E21}" sibTransId="{D92D8800-D77A-43D6-AF63-6688C4DA07E3}"/>
    <dgm:cxn modelId="{1C90C621-2CCE-4012-93DE-F1861DA1C922}" type="presOf" srcId="{E4E65ACE-2862-4786-90B9-2053AF85EAA8}" destId="{FD25B378-C707-4CDC-8BEF-2720B23FC8F0}" srcOrd="0" destOrd="0" presId="urn:microsoft.com/office/officeart/2005/8/layout/chevron2"/>
    <dgm:cxn modelId="{F3B202F7-AD57-4B3E-8699-A5797D851BD2}" srcId="{BE217648-74E8-44A1-A26D-591BA6524414}" destId="{E4E65ACE-2862-4786-90B9-2053AF85EAA8}" srcOrd="0" destOrd="0" parTransId="{2A4A15D4-94B6-4F3F-BFA7-853ADA2B633F}" sibTransId="{B048DA30-F76D-41CF-BF2D-8AC1D2AA8806}"/>
    <dgm:cxn modelId="{1923097A-30B9-4A22-BB51-A97FCCEF2E4E}" type="presParOf" srcId="{A4B166D1-5FFD-40B2-B077-D5F88625EC57}" destId="{D3367622-8DE1-4FE0-A514-D79926A29275}" srcOrd="0" destOrd="0" presId="urn:microsoft.com/office/officeart/2005/8/layout/chevron2"/>
    <dgm:cxn modelId="{69877935-E406-4886-9997-5EE22C614EBF}" type="presParOf" srcId="{D3367622-8DE1-4FE0-A514-D79926A29275}" destId="{FD25B378-C707-4CDC-8BEF-2720B23FC8F0}" srcOrd="0" destOrd="0" presId="urn:microsoft.com/office/officeart/2005/8/layout/chevron2"/>
    <dgm:cxn modelId="{FB3CA6D3-9C09-4393-AE7E-1985873C7917}" type="presParOf" srcId="{D3367622-8DE1-4FE0-A514-D79926A29275}" destId="{1A462688-545B-45ED-8159-D2286116CF22}" srcOrd="1" destOrd="0" presId="urn:microsoft.com/office/officeart/2005/8/layout/chevron2"/>
    <dgm:cxn modelId="{AAA54645-3AE6-457E-A74C-032863F09252}" type="presParOf" srcId="{A4B166D1-5FFD-40B2-B077-D5F88625EC57}" destId="{5714F31F-8D85-44E9-9F34-9E5E68E4ABBD}" srcOrd="1" destOrd="0" presId="urn:microsoft.com/office/officeart/2005/8/layout/chevron2"/>
    <dgm:cxn modelId="{D8B0A8E2-9067-4AB1-92A9-382C2988D3AC}" type="presParOf" srcId="{A4B166D1-5FFD-40B2-B077-D5F88625EC57}" destId="{5AE21710-8BD2-47A3-9205-A2576C0CD5BA}" srcOrd="2" destOrd="0" presId="urn:microsoft.com/office/officeart/2005/8/layout/chevron2"/>
    <dgm:cxn modelId="{B29090CB-C566-41A5-B15C-9924BD2FF7DD}" type="presParOf" srcId="{5AE21710-8BD2-47A3-9205-A2576C0CD5BA}" destId="{545C31A2-91EC-4EDC-8F9A-56079D630128}" srcOrd="0" destOrd="0" presId="urn:microsoft.com/office/officeart/2005/8/layout/chevron2"/>
    <dgm:cxn modelId="{FBCE0C78-EC85-4DE7-A044-B87D6CC54CFF}" type="presParOf" srcId="{5AE21710-8BD2-47A3-9205-A2576C0CD5BA}" destId="{2167057C-987A-4199-A36D-50DD884A78A3}" srcOrd="1" destOrd="0" presId="urn:microsoft.com/office/officeart/2005/8/layout/chevron2"/>
    <dgm:cxn modelId="{2772960F-DEA4-4FC7-A8A1-F82FD96CF085}" type="presParOf" srcId="{A4B166D1-5FFD-40B2-B077-D5F88625EC57}" destId="{39E262C5-153B-4D5B-8582-71E9E0B7C04A}" srcOrd="3" destOrd="0" presId="urn:microsoft.com/office/officeart/2005/8/layout/chevron2"/>
    <dgm:cxn modelId="{07752F29-B7F0-4CC3-A623-ED0D147652CC}" type="presParOf" srcId="{A4B166D1-5FFD-40B2-B077-D5F88625EC57}" destId="{A395E264-E647-425C-9488-320C82FB33D1}" srcOrd="4" destOrd="0" presId="urn:microsoft.com/office/officeart/2005/8/layout/chevron2"/>
    <dgm:cxn modelId="{14C12CB9-7786-4307-B183-6DD684A7C1EB}" type="presParOf" srcId="{A395E264-E647-425C-9488-320C82FB33D1}" destId="{F63F1261-67A8-4652-AA90-EBE865EF6B50}" srcOrd="0" destOrd="0" presId="urn:microsoft.com/office/officeart/2005/8/layout/chevron2"/>
    <dgm:cxn modelId="{C74310A3-97FE-4461-B14C-A3DC6E5C94E6}" type="presParOf" srcId="{A395E264-E647-425C-9488-320C82FB33D1}" destId="{DB2B532D-414A-4C2C-A60D-25C5A04148FE}" srcOrd="1" destOrd="0" presId="urn:microsoft.com/office/officeart/2005/8/layout/chevron2"/>
    <dgm:cxn modelId="{ABFD394E-114E-4737-9DD8-71080E3C299C}" type="presParOf" srcId="{A4B166D1-5FFD-40B2-B077-D5F88625EC57}" destId="{C77BBD79-FAB7-4109-8F69-232FE4E92504}" srcOrd="5" destOrd="0" presId="urn:microsoft.com/office/officeart/2005/8/layout/chevron2"/>
    <dgm:cxn modelId="{ACBC16D6-49C9-4286-9CD4-30752AF91062}" type="presParOf" srcId="{A4B166D1-5FFD-40B2-B077-D5F88625EC57}" destId="{1A56490E-3253-465A-9E0C-A7F7516B9D38}" srcOrd="6" destOrd="0" presId="urn:microsoft.com/office/officeart/2005/8/layout/chevron2"/>
    <dgm:cxn modelId="{883E76C4-3945-4AC2-BB95-8FECEA896E4B}" type="presParOf" srcId="{1A56490E-3253-465A-9E0C-A7F7516B9D38}" destId="{5F26DC52-DE47-4A62-983A-3F60CFCEBA36}" srcOrd="0" destOrd="0" presId="urn:microsoft.com/office/officeart/2005/8/layout/chevron2"/>
    <dgm:cxn modelId="{FB69B020-F5F3-4B06-AB25-6B6F53187593}"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3DE51B98-7915-44B2-B6BE-EB3720EC5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2221</TotalTime>
  <Pages>28</Pages>
  <Words>4064</Words>
  <Characters>23167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27177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Trong Son Nguyen</cp:lastModifiedBy>
  <cp:revision>36</cp:revision>
  <cp:lastPrinted>2014-10-20T05:05:00Z</cp:lastPrinted>
  <dcterms:created xsi:type="dcterms:W3CDTF">2014-11-11T01:44:00Z</dcterms:created>
  <dcterms:modified xsi:type="dcterms:W3CDTF">2014-11-13T04:20:00Z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