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04349457"/>
        <w:docPartObj>
          <w:docPartGallery w:val="Cover Pages"/>
          <w:docPartUnique/>
        </w:docPartObj>
      </w:sdtPr>
      <w:sdtEndPr/>
      <w:sdtContent>
        <w:p w:rsidR="00FF76E1" w:rsidRDefault="00FF76E1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D459F1" wp14:editId="498B3982">
                    <wp:simplePos x="0" y="0"/>
                    <wp:positionH relativeFrom="margin">
                      <wp:posOffset>5259629</wp:posOffset>
                    </wp:positionH>
                    <wp:positionV relativeFrom="page">
                      <wp:posOffset>234086</wp:posOffset>
                    </wp:positionV>
                    <wp:extent cx="1103477" cy="1446097"/>
                    <wp:effectExtent l="0" t="0" r="1905" b="1905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03477" cy="144609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76E1" w:rsidRDefault="00FF76E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8 September, 2014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CD459F1" id="Rectangle 132" o:spid="_x0000_s1026" style="position:absolute;margin-left:414.15pt;margin-top:18.45pt;width:86.9pt;height:1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" fillcolor="#e84c22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:rsidR="00FF76E1" w:rsidRDefault="00FF76E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8 September, 2014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F76E1" w:rsidRDefault="00FF76E1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D2A0A96" wp14:editId="50E51EF1">
                    <wp:simplePos x="0" y="0"/>
                    <wp:positionH relativeFrom="margin">
                      <wp:posOffset>681990</wp:posOffset>
                    </wp:positionH>
                    <wp:positionV relativeFrom="page">
                      <wp:posOffset>4100195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76E1" w:rsidRDefault="00791774" w:rsidP="00FF76E1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E84C2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E84C2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76E1">
                                      <w:rPr>
                                        <w:color w:val="E84C22" w:themeColor="accent1"/>
                                        <w:sz w:val="72"/>
                                        <w:szCs w:val="72"/>
                                      </w:rPr>
                                      <w:t>CS3202 Software Engineering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664C00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76E1" w:rsidRPr="00FF76E1" w:rsidRDefault="001C4032" w:rsidP="00FF76E1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664C00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64C00" w:themeColor="accent5" w:themeShade="80"/>
                                        <w:sz w:val="28"/>
                                        <w:szCs w:val="28"/>
                                      </w:rPr>
                                      <w:t>Iteration 1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D2A0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53.7pt;margin-top:322.8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" filled="f" stroked="f" strokeweight=".5pt">
                    <v:textbox style="mso-fit-shape-to-text:t" inset="0,0,0,0">
                      <w:txbxContent>
                        <w:p w:rsidR="00FF76E1" w:rsidRDefault="00791774" w:rsidP="00FF76E1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E84C2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E84C2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76E1">
                                <w:rPr>
                                  <w:color w:val="E84C22" w:themeColor="accent1"/>
                                  <w:sz w:val="72"/>
                                  <w:szCs w:val="72"/>
                                </w:rPr>
                                <w:t>CS3202 Software Engineering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664C00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F76E1" w:rsidRPr="00FF76E1" w:rsidRDefault="001C4032" w:rsidP="00FF76E1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664C00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664C00" w:themeColor="accent5" w:themeShade="80"/>
                                  <w:sz w:val="28"/>
                                  <w:szCs w:val="28"/>
                                </w:rPr>
                                <w:t>Iteration 1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00E0E689" wp14:editId="4EF8C739">
                <wp:simplePos x="0" y="0"/>
                <wp:positionH relativeFrom="column">
                  <wp:posOffset>460375</wp:posOffset>
                </wp:positionH>
                <wp:positionV relativeFrom="paragraph">
                  <wp:posOffset>513080</wp:posOffset>
                </wp:positionV>
                <wp:extent cx="4909185" cy="2257425"/>
                <wp:effectExtent l="0" t="0" r="5715" b="952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US_logo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9185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8FFAB0D" wp14:editId="4351F2C1">
                    <wp:simplePos x="0" y="0"/>
                    <wp:positionH relativeFrom="column">
                      <wp:posOffset>379730</wp:posOffset>
                    </wp:positionH>
                    <wp:positionV relativeFrom="paragraph">
                      <wp:posOffset>4902200</wp:posOffset>
                    </wp:positionV>
                    <wp:extent cx="5763895" cy="2889250"/>
                    <wp:effectExtent l="0" t="0" r="0" b="63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3895" cy="2889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F76E1" w:rsidRDefault="00FF76E1" w:rsidP="00FF76E1">
                                <w:r>
                                  <w:t>Team Number: 4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Consultation Day/Hour:  Tuesday, 1pm</w:t>
                                </w:r>
                              </w:p>
                              <w:p w:rsidR="00FF76E1" w:rsidRDefault="00FF76E1" w:rsidP="00FF76E1">
                                <w:r>
                                  <w:t>Team Name: Team 4</w:t>
                                </w:r>
                              </w:p>
                              <w:p w:rsidR="00FF76E1" w:rsidRDefault="00FF76E1" w:rsidP="00FF76E1">
                                <w:r>
                                  <w:t>Team Members Information:</w:t>
                                </w:r>
                              </w:p>
                              <w:p w:rsidR="00FF76E1" w:rsidRDefault="00FF76E1" w:rsidP="00FF76E1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tab/>
                                </w:r>
                                <w:r w:rsidRPr="00D86F94">
                                  <w:rPr>
                                    <w:u w:val="single"/>
                                  </w:rPr>
                                  <w:t>Group PKB</w:t>
                                </w:r>
                              </w:p>
                              <w:p w:rsidR="00FF76E1" w:rsidRDefault="00FF76E1" w:rsidP="00FF76E1">
                                <w:r w:rsidRPr="00D86F94">
                                  <w:tab/>
                                </w:r>
                                <w:proofErr w:type="spellStart"/>
                                <w:r>
                                  <w:t>Saloni</w:t>
                                </w:r>
                                <w:proofErr w:type="spellEnd"/>
                                <w:r>
                                  <w:t xml:space="preserve"> Kaur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A0084053L</w:t>
                                </w:r>
                                <w:r>
                                  <w:tab/>
                                </w:r>
                                <w:hyperlink r:id="rId8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a0084053@nus.edu.sg</w:t>
                                  </w:r>
                                </w:hyperlink>
                              </w:p>
                              <w:p w:rsidR="00FF76E1" w:rsidRDefault="00FF76E1" w:rsidP="00FF76E1">
                                <w:r>
                                  <w:tab/>
                                  <w:t xml:space="preserve">M I </w:t>
                                </w:r>
                                <w:proofErr w:type="spellStart"/>
                                <w:r>
                                  <w:t>Azima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D86F94">
                                  <w:t>A0085594N</w:t>
                                </w:r>
                                <w:r>
                                  <w:tab/>
                                </w:r>
                                <w:hyperlink r:id="rId9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a0085594@nus.edu.sg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  <w:p w:rsidR="00FF76E1" w:rsidRDefault="00FF76E1" w:rsidP="00FF76E1">
                                <w:pPr>
                                  <w:ind w:firstLine="720"/>
                                  <w:rPr>
                                    <w:u w:val="single"/>
                                  </w:rPr>
                                </w:pPr>
                                <w:r w:rsidRPr="00D86F94">
                                  <w:rPr>
                                    <w:u w:val="single"/>
                                  </w:rPr>
                                  <w:t>Group PQL</w:t>
                                </w:r>
                              </w:p>
                              <w:p w:rsidR="00FF76E1" w:rsidRDefault="00FF76E1" w:rsidP="00FF76E1">
                                <w:pPr>
                                  <w:ind w:firstLine="720"/>
                                </w:pPr>
                                <w:r>
                                  <w:t xml:space="preserve">Saima </w:t>
                                </w:r>
                                <w:proofErr w:type="spellStart"/>
                                <w:r>
                                  <w:t>Mahmood</w:t>
                                </w:r>
                                <w:proofErr w:type="spellEnd"/>
                                <w:r>
                                  <w:tab/>
                                  <w:t>A0084176Y</w:t>
                                </w:r>
                                <w:r>
                                  <w:tab/>
                                </w:r>
                                <w:hyperlink r:id="rId10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a0084176@nus.edu.sg</w:t>
                                  </w:r>
                                </w:hyperlink>
                              </w:p>
                              <w:p w:rsidR="00FF76E1" w:rsidRDefault="00FF76E1" w:rsidP="00FF76E1">
                                <w:pPr>
                                  <w:ind w:firstLine="720"/>
                                </w:pPr>
                                <w:r w:rsidRPr="00D86F94">
                                  <w:t xml:space="preserve">Nguyen </w:t>
                                </w:r>
                                <w:proofErr w:type="spellStart"/>
                                <w:r w:rsidRPr="00D86F94">
                                  <w:t>Trong</w:t>
                                </w:r>
                                <w:proofErr w:type="spellEnd"/>
                                <w:r w:rsidRPr="00D86F94">
                                  <w:t xml:space="preserve"> Son</w:t>
                                </w:r>
                                <w:r>
                                  <w:tab/>
                                </w:r>
                                <w:r w:rsidRPr="00D86F94">
                                  <w:t>A0088441</w:t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A0088441@nus.edu.sg</w:t>
                                  </w:r>
                                </w:hyperlink>
                              </w:p>
                              <w:p w:rsidR="00FF76E1" w:rsidRPr="00D86F94" w:rsidRDefault="00FF76E1" w:rsidP="00FF76E1">
                                <w:pPr>
                                  <w:ind w:firstLine="720"/>
                                </w:pPr>
                                <w:r w:rsidRPr="00D86F94">
                                  <w:t xml:space="preserve">Vu </w:t>
                                </w:r>
                                <w:proofErr w:type="spellStart"/>
                                <w:r w:rsidRPr="00D86F94">
                                  <w:t>Phuc</w:t>
                                </w:r>
                                <w:proofErr w:type="spellEnd"/>
                                <w:r w:rsidRPr="00D86F94">
                                  <w:t xml:space="preserve"> </w:t>
                                </w:r>
                                <w:proofErr w:type="spellStart"/>
                                <w:r w:rsidRPr="00D86F94">
                                  <w:t>Tho</w:t>
                                </w:r>
                                <w:proofErr w:type="spellEnd"/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D86F94">
                                  <w:t>A0090585X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C144B3">
                                    <w:rPr>
                                      <w:rStyle w:val="Hyperlink"/>
                                    </w:rPr>
                                    <w:t>A0090585@nus.edu.sg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FFAB0D" id="Text Box 2" o:spid="_x0000_s1028" type="#_x0000_t202" style="position:absolute;margin-left:29.9pt;margin-top:386pt;width:453.85pt;height:22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" filled="f" stroked="f">
                    <v:textbox>
                      <w:txbxContent>
                        <w:p w:rsidR="00FF76E1" w:rsidRDefault="00FF76E1" w:rsidP="00FF76E1">
                          <w:r>
                            <w:t>Team Number: 4</w:t>
                          </w:r>
                          <w:r>
                            <w:tab/>
                          </w:r>
                          <w:r>
                            <w:tab/>
                            <w:t>Consultation Day/Hour:  Tuesday, 1pm</w:t>
                          </w:r>
                        </w:p>
                        <w:p w:rsidR="00FF76E1" w:rsidRDefault="00FF76E1" w:rsidP="00FF76E1">
                          <w:r>
                            <w:t>Team Name: Team 4</w:t>
                          </w:r>
                        </w:p>
                        <w:p w:rsidR="00FF76E1" w:rsidRDefault="00FF76E1" w:rsidP="00FF76E1">
                          <w:r>
                            <w:t>Team Members Information:</w:t>
                          </w:r>
                        </w:p>
                        <w:p w:rsidR="00FF76E1" w:rsidRDefault="00FF76E1" w:rsidP="00FF76E1">
                          <w:pPr>
                            <w:rPr>
                              <w:u w:val="single"/>
                            </w:rPr>
                          </w:pPr>
                          <w:r>
                            <w:tab/>
                          </w:r>
                          <w:r w:rsidRPr="00D86F94">
                            <w:rPr>
                              <w:u w:val="single"/>
                            </w:rPr>
                            <w:t>Group PKB</w:t>
                          </w:r>
                        </w:p>
                        <w:p w:rsidR="00FF76E1" w:rsidRDefault="00FF76E1" w:rsidP="00FF76E1">
                          <w:r w:rsidRPr="00D86F94">
                            <w:tab/>
                          </w:r>
                          <w:proofErr w:type="spellStart"/>
                          <w:r>
                            <w:t>Saloni</w:t>
                          </w:r>
                          <w:proofErr w:type="spellEnd"/>
                          <w:r>
                            <w:t xml:space="preserve"> Kaur</w:t>
                          </w:r>
                          <w:r>
                            <w:tab/>
                          </w:r>
                          <w:r>
                            <w:tab/>
                            <w:t>A0084053L</w:t>
                          </w:r>
                          <w:r>
                            <w:tab/>
                          </w:r>
                          <w:hyperlink r:id="rId13" w:history="1">
                            <w:r w:rsidRPr="00C144B3">
                              <w:rPr>
                                <w:rStyle w:val="Hyperlink"/>
                              </w:rPr>
                              <w:t>a0084053@nus.edu.sg</w:t>
                            </w:r>
                          </w:hyperlink>
                        </w:p>
                        <w:p w:rsidR="00FF76E1" w:rsidRDefault="00FF76E1" w:rsidP="00FF76E1">
                          <w:r>
                            <w:tab/>
                            <w:t xml:space="preserve">M I </w:t>
                          </w:r>
                          <w:proofErr w:type="spellStart"/>
                          <w:r>
                            <w:t>Azima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D86F94">
                            <w:t>A0085594N</w:t>
                          </w:r>
                          <w:r>
                            <w:tab/>
                          </w:r>
                          <w:hyperlink r:id="rId14" w:history="1">
                            <w:r w:rsidRPr="00C144B3">
                              <w:rPr>
                                <w:rStyle w:val="Hyperlink"/>
                              </w:rPr>
                              <w:t>a0085594@nus.edu.sg</w:t>
                            </w:r>
                          </w:hyperlink>
                          <w:r>
                            <w:t xml:space="preserve"> </w:t>
                          </w:r>
                        </w:p>
                        <w:p w:rsidR="00FF76E1" w:rsidRDefault="00FF76E1" w:rsidP="00FF76E1">
                          <w:pPr>
                            <w:ind w:firstLine="720"/>
                            <w:rPr>
                              <w:u w:val="single"/>
                            </w:rPr>
                          </w:pPr>
                          <w:r w:rsidRPr="00D86F94">
                            <w:rPr>
                              <w:u w:val="single"/>
                            </w:rPr>
                            <w:t>Group PQL</w:t>
                          </w:r>
                        </w:p>
                        <w:p w:rsidR="00FF76E1" w:rsidRDefault="00FF76E1" w:rsidP="00FF76E1">
                          <w:pPr>
                            <w:ind w:firstLine="720"/>
                          </w:pPr>
                          <w:r>
                            <w:t xml:space="preserve">Saima </w:t>
                          </w:r>
                          <w:proofErr w:type="spellStart"/>
                          <w:r>
                            <w:t>Mahmood</w:t>
                          </w:r>
                          <w:proofErr w:type="spellEnd"/>
                          <w:r>
                            <w:tab/>
                            <w:t>A0084176Y</w:t>
                          </w:r>
                          <w:r>
                            <w:tab/>
                          </w:r>
                          <w:hyperlink r:id="rId15" w:history="1">
                            <w:r w:rsidRPr="00C144B3">
                              <w:rPr>
                                <w:rStyle w:val="Hyperlink"/>
                              </w:rPr>
                              <w:t>a0084176@nus.edu.sg</w:t>
                            </w:r>
                          </w:hyperlink>
                        </w:p>
                        <w:p w:rsidR="00FF76E1" w:rsidRDefault="00FF76E1" w:rsidP="00FF76E1">
                          <w:pPr>
                            <w:ind w:firstLine="720"/>
                          </w:pPr>
                          <w:r w:rsidRPr="00D86F94">
                            <w:t xml:space="preserve">Nguyen </w:t>
                          </w:r>
                          <w:proofErr w:type="spellStart"/>
                          <w:r w:rsidRPr="00D86F94">
                            <w:t>Trong</w:t>
                          </w:r>
                          <w:proofErr w:type="spellEnd"/>
                          <w:r w:rsidRPr="00D86F94">
                            <w:t xml:space="preserve"> Son</w:t>
                          </w:r>
                          <w:r>
                            <w:tab/>
                          </w:r>
                          <w:r w:rsidRPr="00D86F94">
                            <w:t>A0088441</w:t>
                          </w:r>
                          <w:r>
                            <w:tab/>
                          </w:r>
                          <w:hyperlink r:id="rId16" w:history="1">
                            <w:r w:rsidRPr="00C144B3">
                              <w:rPr>
                                <w:rStyle w:val="Hyperlink"/>
                              </w:rPr>
                              <w:t>A0088441@nus.edu.sg</w:t>
                            </w:r>
                          </w:hyperlink>
                        </w:p>
                        <w:p w:rsidR="00FF76E1" w:rsidRPr="00D86F94" w:rsidRDefault="00FF76E1" w:rsidP="00FF76E1">
                          <w:pPr>
                            <w:ind w:firstLine="720"/>
                          </w:pPr>
                          <w:r w:rsidRPr="00D86F94">
                            <w:t xml:space="preserve">Vu </w:t>
                          </w:r>
                          <w:proofErr w:type="spellStart"/>
                          <w:r w:rsidRPr="00D86F94">
                            <w:t>Phuc</w:t>
                          </w:r>
                          <w:proofErr w:type="spellEnd"/>
                          <w:r w:rsidRPr="00D86F94">
                            <w:t xml:space="preserve"> </w:t>
                          </w:r>
                          <w:proofErr w:type="spellStart"/>
                          <w:r w:rsidRPr="00D86F94">
                            <w:t>Tho</w:t>
                          </w:r>
                          <w:proofErr w:type="spellEnd"/>
                          <w:r>
                            <w:tab/>
                          </w:r>
                          <w:r>
                            <w:tab/>
                          </w:r>
                          <w:r w:rsidRPr="00D86F94">
                            <w:t>A0090585X</w:t>
                          </w:r>
                          <w:r>
                            <w:tab/>
                          </w:r>
                          <w:hyperlink r:id="rId17" w:history="1">
                            <w:r w:rsidRPr="00C144B3">
                              <w:rPr>
                                <w:rStyle w:val="Hyperlink"/>
                              </w:rPr>
                              <w:t>A0090585@nus.edu.sg</w:t>
                            </w:r>
                          </w:hyperlink>
                          <w: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  <w:p w:rsidR="00FF76E1" w:rsidRPr="00FF76E1" w:rsidRDefault="00791774">
          <w:pPr>
            <w:rPr>
              <w:rFonts w:asciiTheme="minorHAnsi" w:hAnsiTheme="minorHAnsi"/>
            </w:rPr>
          </w:pPr>
        </w:p>
      </w:sdtContent>
    </w:sdt>
    <w:p w:rsidR="004641FC" w:rsidRDefault="00444F27" w:rsidP="00444F27">
      <w:pPr>
        <w:pStyle w:val="Heading1"/>
        <w:numPr>
          <w:ilvl w:val="0"/>
          <w:numId w:val="14"/>
        </w:numPr>
      </w:pPr>
      <w:r>
        <w:t>Iteration Overview</w:t>
      </w:r>
    </w:p>
    <w:p w:rsidR="004641FC" w:rsidRDefault="00444F27" w:rsidP="00957CB8">
      <w:pPr>
        <w:pStyle w:val="Heading2"/>
      </w:pPr>
      <w:r>
        <w:t xml:space="preserve">Scope of SPA </w:t>
      </w:r>
      <w:r w:rsidRPr="00957CB8">
        <w:t>Implemented</w:t>
      </w:r>
      <w:r>
        <w:t xml:space="preserve"> </w:t>
      </w:r>
    </w:p>
    <w:p w:rsidR="00957CB8" w:rsidRDefault="00957CB8" w:rsidP="00957CB8">
      <w:r>
        <w:t xml:space="preserve"> In the first iteration of the SPA implementation</w:t>
      </w:r>
      <w:r w:rsidR="00791774">
        <w:t xml:space="preserve"> we have</w:t>
      </w:r>
      <w:r>
        <w:t xml:space="preserve"> </w:t>
      </w:r>
      <w:r w:rsidR="00791774">
        <w:t xml:space="preserve">followed the suggested </w:t>
      </w:r>
    </w:p>
    <w:p w:rsidR="00444F27" w:rsidRPr="00444F27" w:rsidRDefault="00444F27" w:rsidP="00444F27"/>
    <w:p w:rsidR="00444F27" w:rsidRPr="00444F27" w:rsidRDefault="00444F27" w:rsidP="00957CB8">
      <w:pPr>
        <w:pStyle w:val="Heading2"/>
      </w:pPr>
      <w:r>
        <w:t xml:space="preserve">Achievements &amp; Problems </w:t>
      </w:r>
    </w:p>
    <w:p w:rsidR="00444F27" w:rsidRDefault="00444F27" w:rsidP="00444F27">
      <w:bookmarkStart w:id="0" w:name="_GoBack"/>
      <w:bookmarkEnd w:id="0"/>
    </w:p>
    <w:p w:rsidR="00444F27" w:rsidRPr="00444F27" w:rsidRDefault="00444F27" w:rsidP="00444F27"/>
    <w:p w:rsidR="00444F27" w:rsidRPr="00444F27" w:rsidRDefault="00444F27" w:rsidP="00444F27"/>
    <w:sectPr w:rsidR="00444F27" w:rsidRPr="00444F27" w:rsidSect="00FF76E1">
      <w:pgSz w:w="12240" w:h="15840"/>
      <w:pgMar w:top="1440" w:right="1440" w:bottom="1440" w:left="1440" w:header="720" w:footer="720" w:gutter="0"/>
      <w:pgNumType w:start="0"/>
      <w:cols w:space="720"/>
      <w:titlePg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1636B06"/>
    <w:multiLevelType w:val="multilevel"/>
    <w:tmpl w:val="E36ADA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337A94"/>
    <w:multiLevelType w:val="hybridMultilevel"/>
    <w:tmpl w:val="83E6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E1"/>
    <w:rsid w:val="00114F0D"/>
    <w:rsid w:val="001C4032"/>
    <w:rsid w:val="00444F27"/>
    <w:rsid w:val="004641FC"/>
    <w:rsid w:val="00791774"/>
    <w:rsid w:val="00957CB8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C33BF-2A11-4B2F-8AB3-1D0EC377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CB8"/>
    <w:pPr>
      <w:spacing w:before="240" w:after="240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CB8"/>
    <w:pPr>
      <w:keepNext/>
      <w:keepLines/>
      <w:pBdr>
        <w:bottom w:val="single" w:sz="4" w:space="2" w:color="FFBD47" w:themeColor="accent2"/>
      </w:pBdr>
      <w:spacing w:before="360" w:after="120" w:line="240" w:lineRule="auto"/>
      <w:outlineLvl w:val="0"/>
    </w:pPr>
    <w:rPr>
      <w:rFonts w:eastAsiaTheme="majorEastAsia" w:cstheme="majorBidi"/>
      <w:color w:val="E84C22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CB8"/>
    <w:pPr>
      <w:keepNext/>
      <w:keepLines/>
      <w:numPr>
        <w:ilvl w:val="1"/>
        <w:numId w:val="14"/>
      </w:numPr>
      <w:tabs>
        <w:tab w:val="left" w:pos="720"/>
        <w:tab w:val="left" w:pos="1080"/>
      </w:tabs>
      <w:spacing w:before="120" w:after="0" w:line="240" w:lineRule="auto"/>
      <w:ind w:left="810" w:hanging="810"/>
      <w:outlineLvl w:val="1"/>
    </w:pPr>
    <w:rPr>
      <w:rFonts w:eastAsiaTheme="majorEastAsia" w:cstheme="majorBidi"/>
      <w:color w:val="262626" w:themeColor="text1" w:themeTint="D9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6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F76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6E1"/>
    <w:pPr>
      <w:numPr>
        <w:ilvl w:val="1"/>
      </w:numPr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6E1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57CB8"/>
    <w:rPr>
      <w:rFonts w:ascii="Calibri" w:eastAsiaTheme="majorEastAsia" w:hAnsi="Calibri" w:cstheme="majorBidi"/>
      <w:color w:val="E84C22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CB8"/>
    <w:rPr>
      <w:rFonts w:ascii="Calibri" w:eastAsiaTheme="majorEastAsia" w:hAnsi="Calibri" w:cstheme="majorBidi"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6E1"/>
    <w:rPr>
      <w:rFonts w:asciiTheme="majorHAnsi" w:eastAsiaTheme="majorEastAsia" w:hAnsiTheme="majorHAnsi" w:cstheme="majorBidi"/>
      <w:color w:val="F49B00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6E1"/>
    <w:rPr>
      <w:rFonts w:asciiTheme="majorHAnsi" w:eastAsiaTheme="majorEastAsia" w:hAnsiTheme="majorHAnsi" w:cstheme="majorBidi"/>
      <w:i/>
      <w:iCs/>
      <w:color w:val="A3680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6E1"/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6E1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6E1"/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6E1"/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6E1"/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F76E1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FF76E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FF76E1"/>
    <w:rPr>
      <w:b/>
      <w:bCs/>
      <w:i/>
      <w:iCs/>
      <w:caps w:val="0"/>
      <w:smallCaps w:val="0"/>
      <w:strike w:val="0"/>
      <w:dstrike w:val="0"/>
      <w:color w:val="FFBD47" w:themeColor="accent2"/>
    </w:rPr>
  </w:style>
  <w:style w:type="character" w:styleId="Strong">
    <w:name w:val="Strong"/>
    <w:basedOn w:val="DefaultParagraphFont"/>
    <w:uiPriority w:val="22"/>
    <w:qFormat/>
    <w:rsid w:val="00FF76E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F76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76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6E1"/>
    <w:pPr>
      <w:pBdr>
        <w:top w:val="single" w:sz="24" w:space="4" w:color="FFBD47" w:themeColor="accent2"/>
      </w:pBdr>
      <w:spacing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6E1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F76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76E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76E1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76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76E1"/>
    <w:pPr>
      <w:outlineLvl w:val="9"/>
    </w:pPr>
  </w:style>
  <w:style w:type="paragraph" w:styleId="NoSpacing">
    <w:name w:val="No Spacing"/>
    <w:link w:val="NoSpacingChar"/>
    <w:uiPriority w:val="1"/>
    <w:qFormat/>
    <w:rsid w:val="00FF76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F76E1"/>
  </w:style>
  <w:style w:type="character" w:styleId="Hyperlink">
    <w:name w:val="Hyperlink"/>
    <w:basedOn w:val="DefaultParagraphFont"/>
    <w:uiPriority w:val="99"/>
    <w:unhideWhenUsed/>
    <w:rsid w:val="00FF76E1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0084053@nus.edu.sg" TargetMode="External"/><Relationship Id="rId13" Type="http://schemas.openxmlformats.org/officeDocument/2006/relationships/hyperlink" Target="mailto:a0084053@nus.edu.sg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mailto:A0090585@nus.edu.sg" TargetMode="External"/><Relationship Id="rId17" Type="http://schemas.openxmlformats.org/officeDocument/2006/relationships/hyperlink" Target="mailto:A0090585@nus.edu.s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0088441@nus.edu.s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0088441@nus.edu.sg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0084176@nus.edu.sg" TargetMode="External"/><Relationship Id="rId10" Type="http://schemas.openxmlformats.org/officeDocument/2006/relationships/hyperlink" Target="mailto:a0084176@nus.edu.sg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a0085594@nus.edu.sg" TargetMode="External"/><Relationship Id="rId14" Type="http://schemas.openxmlformats.org/officeDocument/2006/relationships/hyperlink" Target="mailto:a0085594@nus.edu.s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ma%20Mahmood\AppData\Roaming\Microsoft\Templates\Report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70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CS3202 Software Engineering Project</vt:lpstr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CS3202 Software Engineering Project</dc:title>
  <dc:subject>Iteration 1 Report</dc:subject>
  <dc:creator>Team NUmebr : 4</dc:creator>
  <cp:keywords/>
  <dc:description/>
  <cp:lastModifiedBy>Saima</cp:lastModifiedBy>
  <cp:revision>3</cp:revision>
  <dcterms:created xsi:type="dcterms:W3CDTF">2014-09-04T05:36:00Z</dcterms:created>
  <dcterms:modified xsi:type="dcterms:W3CDTF">2014-09-06T05:14:00Z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